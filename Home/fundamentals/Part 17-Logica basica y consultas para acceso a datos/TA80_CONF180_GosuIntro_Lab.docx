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792966" w:rsidP="00792966" w:rsidRDefault="00792966" w14:paraId="3A72091A" wp14:textId="77777777">
      <w:pPr>
        <w:pStyle w:val="H1"/>
        <w:rPr>
          <w:sz w:val="48"/>
        </w:rPr>
      </w:pPr>
      <w:r>
        <w:rPr>
          <w:sz w:val="48"/>
        </w:rPr>
        <w:t xml:space="preserve">Lab: </w:t>
      </w:r>
      <w:r w:rsidR="00083738">
        <w:rPr>
          <w:sz w:val="48"/>
        </w:rPr>
        <w:t>Introduction to Gosu</w:t>
      </w:r>
    </w:p>
    <w:p xmlns:wp14="http://schemas.microsoft.com/office/word/2010/wordml" w:rsidR="00792966" w:rsidP="00792966" w:rsidRDefault="00083738" w14:paraId="78F24DD2" wp14:textId="77777777">
      <w:pPr>
        <w:pStyle w:val="Paragraph"/>
      </w:pPr>
      <w:r>
        <w:t xml:space="preserve">In this lab, you will </w:t>
      </w:r>
      <w:r w:rsidR="00116D78">
        <w:t>write Gosu code in</w:t>
      </w:r>
      <w:r>
        <w:t xml:space="preserve"> Gosu Scratchpad</w:t>
      </w:r>
      <w:r w:rsidR="00116D78">
        <w:t xml:space="preserve"> to print to the debug console details about specific contacts in TrainingApp</w:t>
      </w:r>
      <w:r w:rsidRPr="000E604D">
        <w:t>.</w:t>
      </w:r>
      <w:r>
        <w:t xml:space="preserve"> </w:t>
      </w:r>
      <w:r w:rsidRPr="000E604D">
        <w:t xml:space="preserve"> </w:t>
      </w:r>
    </w:p>
    <w:p xmlns:wp14="http://schemas.microsoft.com/office/word/2010/wordml" w:rsidR="00A5130D" w:rsidP="00A5130D" w:rsidRDefault="00A5130D" w14:paraId="3A0E018C" wp14:textId="77777777">
      <w:pPr>
        <w:pStyle w:val="H3"/>
      </w:pPr>
      <w:r>
        <w:t>Requirements</w:t>
      </w:r>
    </w:p>
    <w:p xmlns:wp14="http://schemas.microsoft.com/office/word/2010/wordml" w:rsidR="00A5130D" w:rsidP="00A5130D" w:rsidRDefault="00A5130D" w14:paraId="30781A1B" wp14:textId="77777777">
      <w:pPr>
        <w:pStyle w:val="Paragraph"/>
      </w:pPr>
      <w:r>
        <w:t xml:space="preserve">This lab requires that you use TrainingApp 8.0, Guidewire Studio 8.0, </w:t>
      </w:r>
      <w:r w:rsidRPr="00484772" w:rsidR="00484772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w:history="1" r:id="rId8">
        <w:r w:rsidRPr="004F0543">
          <w:rPr>
            <w:rStyle w:val="Hipervnculo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792966" w:rsidP="00792966" w:rsidRDefault="00083738" w14:paraId="63F1FD61" wp14:textId="77777777">
      <w:pPr>
        <w:pStyle w:val="E1"/>
      </w:pPr>
      <w:r>
        <w:t>Codi</w:t>
      </w:r>
      <w:r w:rsidR="00A5130D">
        <w:t>ng</w:t>
      </w:r>
      <w:r>
        <w:t xml:space="preserve"> in Gosu Scratchpad</w:t>
      </w:r>
    </w:p>
    <w:p xmlns:wp14="http://schemas.microsoft.com/office/word/2010/wordml" w:rsidR="00FB4743" w:rsidP="00FB4743" w:rsidRDefault="00792966" w14:paraId="294D2F0E" wp14:textId="77777777">
      <w:pPr>
        <w:pStyle w:val="Paragraph"/>
      </w:pPr>
      <w:r>
        <w:t>In this exe</w:t>
      </w:r>
      <w:r w:rsidR="00D01CC2">
        <w:t xml:space="preserve">rcise, </w:t>
      </w:r>
      <w:r w:rsidR="008424B5">
        <w:t xml:space="preserve">you </w:t>
      </w:r>
      <w:r w:rsidR="00A5130D">
        <w:t xml:space="preserve">first find the public ids for various contacts.  You will use these public ids to retrieve contact objects in Gosu Scratchpad later in this exercise.  Then, you will </w:t>
      </w:r>
      <w:r w:rsidR="00FB4743">
        <w:t xml:space="preserve">open Gosu Scratchpad.  Next, you will write and run Gosu </w:t>
      </w:r>
      <w:r w:rsidR="00A5130D">
        <w:t xml:space="preserve">code to </w:t>
      </w:r>
      <w:r w:rsidR="00FB4743">
        <w:t>print to the debug console details about specific contacts in TrainingApp</w:t>
      </w:r>
      <w:r w:rsidRPr="000E604D" w:rsidR="00FB4743">
        <w:t>.</w:t>
      </w:r>
      <w:r w:rsidR="00FB4743">
        <w:t xml:space="preserve"> </w:t>
      </w:r>
      <w:r w:rsidRPr="000E604D" w:rsidR="00FB4743">
        <w:t xml:space="preserve"> </w:t>
      </w:r>
    </w:p>
    <w:p xmlns:wp14="http://schemas.microsoft.com/office/word/2010/wordml" w:rsidR="00A5130D" w:rsidP="00A5130D" w:rsidRDefault="00A5130D" w14:paraId="2BEBC012" wp14:textId="77777777">
      <w:pPr>
        <w:pStyle w:val="H3"/>
      </w:pPr>
      <w:r>
        <w:t>Configuration</w:t>
      </w:r>
    </w:p>
    <w:p xmlns:wp14="http://schemas.microsoft.com/office/word/2010/wordml" w:rsidRPr="00E50CE0" w:rsidR="00A5130D" w:rsidP="00A5130D" w:rsidRDefault="00A5130D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A5130D" w:rsidP="00A5130D" w:rsidRDefault="00A5130D" w14:paraId="7E3063EE" wp14:textId="77777777">
      <w:pPr>
        <w:pStyle w:val="ListLettera"/>
        <w:numPr>
          <w:ilvl w:val="0"/>
          <w:numId w:val="3"/>
        </w:numPr>
      </w:pPr>
      <w:r>
        <w:t>Log in as Alice Applegate.</w:t>
      </w:r>
    </w:p>
    <w:p xmlns:wp14="http://schemas.microsoft.com/office/word/2010/wordml" w:rsidRPr="00E50CE0" w:rsidR="00A5130D" w:rsidP="00A5130D" w:rsidRDefault="00A5130D" w14:paraId="606F9975" wp14:textId="77777777">
      <w:pPr>
        <w:pStyle w:val="ListNumber1"/>
      </w:pPr>
      <w:r>
        <w:rPr>
          <w:lang w:val="en-US"/>
        </w:rPr>
        <w:t>Search for Burlingame Saab</w:t>
      </w:r>
    </w:p>
    <w:p xmlns:wp14="http://schemas.microsoft.com/office/word/2010/wordml" w:rsidRPr="007E5E77" w:rsidR="00A5130D" w:rsidP="00A5130D" w:rsidRDefault="00A5130D" w14:paraId="59C415E9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View the Summary page for Burlingame Saab.</w:t>
      </w:r>
      <w:r w:rsidRPr="00FF4158">
        <w:rPr>
          <w:lang w:val="en-US"/>
        </w:rPr>
        <w:t xml:space="preserve">   </w:t>
      </w:r>
    </w:p>
    <w:p xmlns:wp14="http://schemas.microsoft.com/office/word/2010/wordml" w:rsidRPr="0080527B" w:rsidR="00A5130D" w:rsidP="00A5130D" w:rsidRDefault="00A5130D" w14:paraId="385EA116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A5130D" w:rsidP="00A5130D" w:rsidRDefault="00A5130D" w14:paraId="5F1819A8" wp14:textId="77777777">
      <w:pPr>
        <w:pStyle w:val="Paragraph"/>
      </w:pPr>
      <w:r>
        <w:t xml:space="preserve">On the Summary page, what is the Public ID for </w:t>
      </w:r>
      <w:r w:rsidR="00863E1F">
        <w:t>Burlingame Sab</w:t>
      </w:r>
      <w:r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A5130D" w:rsidTr="00AA4412" w14:paraId="62C137D3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A5130D" w:rsidP="00AA4412" w:rsidRDefault="00D44250" w14:paraId="11970DCE" wp14:textId="77777777">
            <w:pPr>
              <w:pStyle w:val="AnswerBlock"/>
            </w:pPr>
            <w:r>
              <w:t>ab:78</w:t>
            </w:r>
          </w:p>
        </w:tc>
      </w:tr>
    </w:tbl>
    <w:p xmlns:wp14="http://schemas.microsoft.com/office/word/2010/wordml" w:rsidRPr="00E50CE0" w:rsidR="00A5130D" w:rsidP="00A5130D" w:rsidRDefault="00863E1F" w14:paraId="3F51DA67" wp14:textId="77777777">
      <w:pPr>
        <w:pStyle w:val="ListNumber1"/>
      </w:pPr>
      <w:r>
        <w:rPr>
          <w:lang w:val="en-US"/>
        </w:rPr>
        <w:t xml:space="preserve">Search for </w:t>
      </w:r>
      <w:r w:rsidR="00916027">
        <w:rPr>
          <w:lang w:val="en-US"/>
        </w:rPr>
        <w:t>Rebecca Stevens</w:t>
      </w:r>
    </w:p>
    <w:p xmlns:wp14="http://schemas.microsoft.com/office/word/2010/wordml" w:rsidRPr="007E5E77" w:rsidR="00A5130D" w:rsidP="00FB4743" w:rsidRDefault="00863E1F" w14:paraId="71492F18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View the Summary page for </w:t>
      </w:r>
      <w:r w:rsidR="00916027">
        <w:rPr>
          <w:lang w:val="en-US"/>
        </w:rPr>
        <w:t>Rebecca Stevens</w:t>
      </w:r>
      <w:r>
        <w:rPr>
          <w:lang w:val="en-US"/>
        </w:rPr>
        <w:t xml:space="preserve">. </w:t>
      </w:r>
    </w:p>
    <w:p xmlns:wp14="http://schemas.microsoft.com/office/word/2010/wordml" w:rsidRPr="0080527B" w:rsidR="00A5130D" w:rsidP="00A5130D" w:rsidRDefault="00A5130D" w14:paraId="788E5018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A5130D" w:rsidP="00A5130D" w:rsidRDefault="00A5130D" w14:paraId="1FED476E" wp14:textId="77777777">
      <w:pPr>
        <w:pStyle w:val="Paragraph"/>
      </w:pPr>
      <w:r>
        <w:t xml:space="preserve">On the Summary page, what is the Public ID for </w:t>
      </w:r>
      <w:r w:rsidR="00916027">
        <w:t>Rebecca Stevens</w:t>
      </w:r>
      <w:r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A5130D" w:rsidTr="00AA4412" w14:paraId="56DB6E86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A5130D" w:rsidP="00AA4412" w:rsidRDefault="00D44250" w14:paraId="210209D8" wp14:textId="77777777">
            <w:pPr>
              <w:pStyle w:val="AnswerBlock"/>
            </w:pPr>
            <w:r>
              <w:t>ab:</w:t>
            </w:r>
            <w:r>
              <w:t>70</w:t>
            </w:r>
            <w:bookmarkStart w:name="_GoBack" w:id="0"/>
            <w:bookmarkEnd w:id="0"/>
          </w:p>
        </w:tc>
      </w:tr>
    </w:tbl>
    <w:p xmlns:wp14="http://schemas.microsoft.com/office/word/2010/wordml" w:rsidRPr="00B46647" w:rsidR="00A5130D" w:rsidP="00A5130D" w:rsidRDefault="00A5130D" w14:paraId="672A6659" wp14:textId="77777777">
      <w:pPr>
        <w:pStyle w:val="Prrafodelista"/>
      </w:pPr>
    </w:p>
    <w:p xmlns:wp14="http://schemas.microsoft.com/office/word/2010/wordml" w:rsidR="00792966" w:rsidP="00792966" w:rsidRDefault="00792966" w14:paraId="45BDA064" wp14:textId="77777777">
      <w:pPr>
        <w:pStyle w:val="H3"/>
      </w:pPr>
      <w:r>
        <w:t>Tasks</w:t>
      </w:r>
    </w:p>
    <w:p xmlns:wp14="http://schemas.microsoft.com/office/word/2010/wordml" w:rsidR="00792966" w:rsidP="00792966" w:rsidRDefault="00792966" w14:paraId="04763403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792966" w:rsidP="00FF4158" w:rsidRDefault="00792966" w14:paraId="2E7BB390" wp14:textId="77777777">
      <w:pPr>
        <w:pStyle w:val="ListLettera"/>
        <w:numPr>
          <w:ilvl w:val="0"/>
          <w:numId w:val="44"/>
        </w:numPr>
      </w:pPr>
      <w:r w:rsidRPr="00FF4158">
        <w:rPr>
          <w:lang w:val="en-US"/>
        </w:rPr>
        <w:t>From Studio, if your server is not already running, start the server using Debug 'Server'.</w:t>
      </w:r>
    </w:p>
    <w:p xmlns:wp14="http://schemas.microsoft.com/office/word/2010/wordml" w:rsidR="00792966" w:rsidP="00792966" w:rsidRDefault="00792966" w14:paraId="35D94A3D" wp14:textId="77777777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xmlns:wp14="http://schemas.microsoft.com/office/word/2010/wordml" w:rsidR="00792966" w:rsidP="00792966" w:rsidRDefault="00FF4158" w14:paraId="02B71F55" wp14:textId="77777777">
      <w:pPr>
        <w:pStyle w:val="ListNumber1"/>
        <w:rPr>
          <w:lang w:val="en-US"/>
        </w:rPr>
      </w:pPr>
      <w:r>
        <w:rPr>
          <w:lang w:val="en-US"/>
        </w:rPr>
        <w:t>Open Gosu Scratchpad</w:t>
      </w:r>
    </w:p>
    <w:p xmlns:wp14="http://schemas.microsoft.com/office/word/2010/wordml" w:rsidRPr="00FF4158" w:rsidR="00FF4158" w:rsidP="00FF4158" w:rsidRDefault="00FF4158" w14:paraId="4EC07D02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Verify that the Run in Debug Process icon is available</w:t>
      </w:r>
      <w:r w:rsidR="008424B5">
        <w:rPr>
          <w:lang w:val="en-US"/>
        </w:rPr>
        <w:t xml:space="preserve"> in Gosu Scratchpad</w:t>
      </w:r>
      <w:r w:rsidR="007E5E77">
        <w:rPr>
          <w:lang w:val="en-US"/>
        </w:rPr>
        <w:t>.</w:t>
      </w:r>
    </w:p>
    <w:p xmlns:wp14="http://schemas.microsoft.com/office/word/2010/wordml" w:rsidR="00792966" w:rsidP="00792966" w:rsidRDefault="00F57B95" w14:paraId="0DBBD697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Write Gosu code </w:t>
      </w:r>
    </w:p>
    <w:p xmlns:wp14="http://schemas.microsoft.com/office/word/2010/wordml" w:rsidRPr="00F57B95" w:rsidR="00F57B95" w:rsidP="006B0FE7" w:rsidRDefault="00863E1F" w14:paraId="1C93633E" wp14:textId="77777777">
      <w:pPr>
        <w:pStyle w:val="ListLettera"/>
        <w:numPr>
          <w:ilvl w:val="0"/>
          <w:numId w:val="33"/>
        </w:numPr>
      </w:pPr>
      <w:r w:rsidRPr="00F57B95">
        <w:rPr>
          <w:lang w:val="en-US"/>
        </w:rPr>
        <w:t xml:space="preserve">Use the ta.QueryUtil.findContact() method to retrieve the contact using the </w:t>
      </w:r>
      <w:r w:rsidR="00F57B95">
        <w:rPr>
          <w:lang w:val="en-US"/>
        </w:rPr>
        <w:t>public id</w:t>
      </w:r>
      <w:r w:rsidR="00FB4743">
        <w:rPr>
          <w:lang w:val="en-US"/>
        </w:rPr>
        <w:t xml:space="preserve"> of the contact.</w:t>
      </w:r>
    </w:p>
    <w:p xmlns:wp14="http://schemas.microsoft.com/office/word/2010/wordml" w:rsidRPr="00863E1F" w:rsidR="00863E1F" w:rsidP="006B0FE7" w:rsidRDefault="00FF4158" w14:paraId="599DC3A2" wp14:textId="77777777">
      <w:pPr>
        <w:pStyle w:val="ListLettera"/>
        <w:numPr>
          <w:ilvl w:val="0"/>
          <w:numId w:val="33"/>
        </w:numPr>
      </w:pPr>
      <w:r w:rsidRPr="00F57B95">
        <w:rPr>
          <w:lang w:val="en-US"/>
        </w:rPr>
        <w:t>Write Gos</w:t>
      </w:r>
      <w:r w:rsidRPr="00F57B95" w:rsidR="007E5E77">
        <w:rPr>
          <w:lang w:val="en-US"/>
        </w:rPr>
        <w:t>u code that</w:t>
      </w:r>
      <w:r w:rsidRPr="00F57B95" w:rsidR="003E0D5C">
        <w:rPr>
          <w:lang w:val="en-US"/>
        </w:rPr>
        <w:t xml:space="preserve"> </w:t>
      </w:r>
      <w:r w:rsidR="002E7A4B">
        <w:rPr>
          <w:lang w:val="en-US"/>
        </w:rPr>
        <w:t xml:space="preserve">prints </w:t>
      </w:r>
      <w:r w:rsidRPr="00F57B95" w:rsidR="003E0D5C">
        <w:rPr>
          <w:lang w:val="en-US"/>
        </w:rPr>
        <w:t xml:space="preserve">to the debug console the </w:t>
      </w:r>
      <w:r w:rsidRPr="00F57B95" w:rsidR="00863E1F">
        <w:rPr>
          <w:lang w:val="en-US"/>
        </w:rPr>
        <w:t>following details</w:t>
      </w:r>
      <w:r w:rsidR="00F57B95">
        <w:rPr>
          <w:lang w:val="en-US"/>
        </w:rPr>
        <w:t xml:space="preserve"> about the contact</w:t>
      </w:r>
      <w:r w:rsidRPr="00F57B95" w:rsidR="00863E1F">
        <w:rPr>
          <w:lang w:val="en-US"/>
        </w:rPr>
        <w:t>:</w:t>
      </w:r>
    </w:p>
    <w:p xmlns:wp14="http://schemas.microsoft.com/office/word/2010/wordml" w:rsidRPr="00D87F6D" w:rsidR="00D87F6D" w:rsidP="00863E1F" w:rsidRDefault="002E7A4B" w14:paraId="5C2257DA" wp14:textId="77777777">
      <w:pPr>
        <w:pStyle w:val="ListLettera"/>
        <w:numPr>
          <w:ilvl w:val="1"/>
          <w:numId w:val="33"/>
        </w:numPr>
      </w:pPr>
      <w:r>
        <w:rPr>
          <w:lang w:val="en-US"/>
        </w:rPr>
        <w:t xml:space="preserve">The display name </w:t>
      </w:r>
      <w:r w:rsidR="00D87F6D">
        <w:rPr>
          <w:lang w:val="en-US"/>
        </w:rPr>
        <w:t>and create date o</w:t>
      </w:r>
      <w:r>
        <w:rPr>
          <w:lang w:val="en-US"/>
        </w:rPr>
        <w:t>f the contact</w:t>
      </w:r>
    </w:p>
    <w:p xmlns:wp14="http://schemas.microsoft.com/office/word/2010/wordml" w:rsidRPr="00863E1F" w:rsidR="00D87F6D" w:rsidP="00D87F6D" w:rsidRDefault="00D87F6D" w14:paraId="04FE0478" wp14:textId="77777777">
      <w:pPr>
        <w:pStyle w:val="ListLettera"/>
        <w:numPr>
          <w:ilvl w:val="1"/>
          <w:numId w:val="33"/>
        </w:numPr>
      </w:pPr>
      <w:r w:rsidRPr="00863E1F">
        <w:rPr>
          <w:lang w:val="en-US"/>
        </w:rPr>
        <w:t>If the contact has a Primary Address, the State of the primary address</w:t>
      </w:r>
    </w:p>
    <w:p xmlns:wp14="http://schemas.microsoft.com/office/word/2010/wordml" w:rsidRPr="00863E1F" w:rsidR="00863E1F" w:rsidP="00863E1F" w:rsidRDefault="00D87F6D" w14:paraId="3F58AD5A" wp14:textId="77777777">
      <w:pPr>
        <w:pStyle w:val="ListLettera"/>
        <w:numPr>
          <w:ilvl w:val="1"/>
          <w:numId w:val="33"/>
        </w:numPr>
      </w:pPr>
      <w:r>
        <w:rPr>
          <w:lang w:val="en-US"/>
        </w:rPr>
        <w:t>T</w:t>
      </w:r>
      <w:r w:rsidR="002E7A4B">
        <w:rPr>
          <w:lang w:val="en-US"/>
        </w:rPr>
        <w:t>he type of the contact and whether the contact is or is not a strategic partner</w:t>
      </w:r>
    </w:p>
    <w:p xmlns:wp14="http://schemas.microsoft.com/office/word/2010/wordml" w:rsidRPr="007E5E77" w:rsidR="00863E1F" w:rsidP="00863E1F" w:rsidRDefault="00863E1F" w14:paraId="3E2CD0F2" wp14:textId="77777777">
      <w:pPr>
        <w:pStyle w:val="ListLettera"/>
        <w:numPr>
          <w:ilvl w:val="1"/>
          <w:numId w:val="33"/>
        </w:numPr>
      </w:pPr>
      <w:r>
        <w:rPr>
          <w:lang w:val="en-US"/>
        </w:rPr>
        <w:t xml:space="preserve">If the contact is of the type ABDoctor, </w:t>
      </w:r>
      <w:r w:rsidR="00FB4743">
        <w:rPr>
          <w:lang w:val="en-US"/>
        </w:rPr>
        <w:t>print t</w:t>
      </w:r>
      <w:r>
        <w:rPr>
          <w:lang w:val="en-US"/>
        </w:rPr>
        <w:t xml:space="preserve">he </w:t>
      </w:r>
      <w:r w:rsidR="00184A1E">
        <w:rPr>
          <w:lang w:val="en-US"/>
        </w:rPr>
        <w:t>doctor c</w:t>
      </w:r>
      <w:r>
        <w:rPr>
          <w:lang w:val="en-US"/>
        </w:rPr>
        <w:t>ategory and</w:t>
      </w:r>
      <w:r w:rsidR="00184A1E">
        <w:rPr>
          <w:lang w:val="en-US"/>
        </w:rPr>
        <w:t xml:space="preserve"> the doctor s</w:t>
      </w:r>
      <w:r>
        <w:rPr>
          <w:lang w:val="en-US"/>
        </w:rPr>
        <w:t>pecialty.</w:t>
      </w:r>
    </w:p>
    <w:p xmlns:wp14="http://schemas.microsoft.com/office/word/2010/wordml" w:rsidR="00792966" w:rsidP="00792966" w:rsidRDefault="00792966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792966" w:rsidP="00792966" w:rsidRDefault="009632BE" w14:paraId="62317DCA" wp14:textId="77777777">
      <w:pPr>
        <w:pStyle w:val="ListNumber1"/>
      </w:pPr>
      <w:r>
        <w:rPr>
          <w:lang w:val="en-US"/>
        </w:rPr>
        <w:t>Execute you Gosu Code in Gosu Scratchpad</w:t>
      </w:r>
      <w:r w:rsidR="00F57B95">
        <w:rPr>
          <w:lang w:val="en-US"/>
        </w:rPr>
        <w:t xml:space="preserve"> </w:t>
      </w:r>
    </w:p>
    <w:p xmlns:wp14="http://schemas.microsoft.com/office/word/2010/wordml" w:rsidRPr="00F57B95" w:rsidR="009632BE" w:rsidP="009632BE" w:rsidRDefault="00F57B95" w14:paraId="50A1DAC6" wp14:textId="77777777">
      <w:pPr>
        <w:pStyle w:val="ListLettera"/>
        <w:numPr>
          <w:ilvl w:val="0"/>
          <w:numId w:val="49"/>
        </w:numPr>
      </w:pPr>
      <w:r>
        <w:rPr>
          <w:lang w:val="en-US"/>
        </w:rPr>
        <w:t>Using the public id for Burlingame Saab, v</w:t>
      </w:r>
      <w:r w:rsidRPr="009632BE" w:rsidR="009632BE">
        <w:rPr>
          <w:lang w:val="en-US"/>
        </w:rPr>
        <w:t>erify the console output</w:t>
      </w:r>
      <w:r w:rsidR="00792966">
        <w:t>.</w:t>
      </w:r>
    </w:p>
    <w:p xmlns:wp14="http://schemas.microsoft.com/office/word/2010/wordml" w:rsidRPr="009632BE" w:rsidR="00F57B95" w:rsidP="009632BE" w:rsidRDefault="00F57B95" w14:paraId="70D88B38" wp14:textId="77777777">
      <w:pPr>
        <w:pStyle w:val="ListLettera"/>
        <w:numPr>
          <w:ilvl w:val="0"/>
          <w:numId w:val="49"/>
        </w:numPr>
      </w:pPr>
      <w:r>
        <w:rPr>
          <w:lang w:val="en-US"/>
        </w:rPr>
        <w:t xml:space="preserve">Using the public id for </w:t>
      </w:r>
      <w:r w:rsidR="00916027">
        <w:rPr>
          <w:lang w:val="en-US"/>
        </w:rPr>
        <w:t>Rebecca Stevens,</w:t>
      </w:r>
      <w:r>
        <w:rPr>
          <w:lang w:val="en-US"/>
        </w:rPr>
        <w:t xml:space="preserve"> verify the console output.</w:t>
      </w:r>
    </w:p>
    <w:p xmlns:wp14="http://schemas.microsoft.com/office/word/2010/wordml" w:rsidR="009632BE" w:rsidP="009632BE" w:rsidRDefault="009632BE" w14:paraId="0A37501D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="009632BE" w:rsidP="00F4719B" w:rsidRDefault="005F3798" w14:paraId="5DAB6C7B" wp14:textId="77777777">
      <w:pPr>
        <w:pStyle w:val="Sinespaciado"/>
      </w:pPr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10849F22" wp14:editId="1765EB66">
            <wp:extent cx="5933334" cy="20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5CC6" w:rsidP="00545CC6" w:rsidRDefault="00545CC6" w14:paraId="02EB378F" wp14:textId="77777777"/>
    <w:tbl>
      <w:tblPr>
        <w:tblStyle w:val="Tablaconcuadrcula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792966" w:rsidTr="61CFD3A3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792966" w:rsidP="004A70B4" w:rsidRDefault="00792966" w14:paraId="6A05A809" wp14:textId="77777777">
            <w:r w:rsidRPr="004F7EF2">
              <w:rPr>
                <w:noProof/>
                <w:lang w:val="es-CO" w:eastAsia="es-CO"/>
              </w:rPr>
              <w:drawing>
                <wp:inline xmlns:wp14="http://schemas.microsoft.com/office/word/2010/wordprocessingDrawing" distT="0" distB="0" distL="0" distR="0" wp14:anchorId="58EAAE47" wp14:editId="3E2CB595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792966" w:rsidP="004A70B4" w:rsidRDefault="00792966" w14:paraId="476A8002" wp14:textId="77777777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xmlns:wp14="http://schemas.microsoft.com/office/word/2010/wordml" w:rsidR="00792966" w:rsidP="00792966" w:rsidRDefault="00792966" w14:paraId="5A39BBE3" wp14:textId="77777777">
      <w:pPr>
        <w:pStyle w:val="Paragraph"/>
      </w:pPr>
    </w:p>
    <w:p xmlns:wp14="http://schemas.microsoft.com/office/word/2010/wordml" w:rsidRPr="00792966" w:rsidR="00125932" w:rsidP="00792966" w:rsidRDefault="00125932" w14:paraId="41C8F396" wp14:textId="77777777"/>
    <w:sectPr w:rsidRPr="00792966" w:rsidR="00125932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20C7D" w:rsidP="004E1325" w:rsidRDefault="00120C7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0C7D" w:rsidP="004E1325" w:rsidRDefault="00120C7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B1B7E" w:rsidP="001D7A29" w:rsidRDefault="009069C4" w14:paraId="4E1781FE" wp14:textId="77777777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D44250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E4059" w:rsidP="00774499" w:rsidRDefault="006E4059" w14:paraId="0B6F8232" wp14:textId="77777777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4425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4EAFD9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20C7D" w:rsidP="004E1325" w:rsidRDefault="00120C7D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0C7D" w:rsidP="004E1325" w:rsidRDefault="00120C7D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2B1B7E" w:rsidP="00A26A28" w:rsidRDefault="00120C7D" w14:paraId="3E3C5394" wp14:textId="77777777">
    <w:pPr>
      <w:pStyle w:val="Sinespaciado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3738">
          <w:t>Lab: Introduction to Gosu</w:t>
        </w:r>
      </w:sdtContent>
    </w:sdt>
    <w:r w:rsidR="00230A33"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6DC5CE7F" wp14:editId="588FE24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230A33" w:rsidP="001D0763" w:rsidRDefault="00230A33" w14:paraId="2F15A6E1" wp14:textId="77777777">
    <w:pPr>
      <w:pStyle w:val="Sinespaciado"/>
    </w:pPr>
    <w:r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F2BA875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11A01"/>
    <w:rsid w:val="00060356"/>
    <w:rsid w:val="0006622E"/>
    <w:rsid w:val="00066FFC"/>
    <w:rsid w:val="000714B3"/>
    <w:rsid w:val="00083738"/>
    <w:rsid w:val="000B4F9A"/>
    <w:rsid w:val="000C49D1"/>
    <w:rsid w:val="000D4F9B"/>
    <w:rsid w:val="000E5C4B"/>
    <w:rsid w:val="00102BF2"/>
    <w:rsid w:val="00116D78"/>
    <w:rsid w:val="00120C7D"/>
    <w:rsid w:val="00122515"/>
    <w:rsid w:val="00125932"/>
    <w:rsid w:val="00184A1E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753B1"/>
    <w:rsid w:val="00283D94"/>
    <w:rsid w:val="00296DE8"/>
    <w:rsid w:val="002A7409"/>
    <w:rsid w:val="002B1B7E"/>
    <w:rsid w:val="002B2B70"/>
    <w:rsid w:val="002B34A8"/>
    <w:rsid w:val="002C534A"/>
    <w:rsid w:val="002E5C72"/>
    <w:rsid w:val="002E7A4B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0D5C"/>
    <w:rsid w:val="003E3A6B"/>
    <w:rsid w:val="003E5FB4"/>
    <w:rsid w:val="003E74A0"/>
    <w:rsid w:val="0041203D"/>
    <w:rsid w:val="00413B56"/>
    <w:rsid w:val="00447CF8"/>
    <w:rsid w:val="0045655A"/>
    <w:rsid w:val="0048477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5CC6"/>
    <w:rsid w:val="0058255A"/>
    <w:rsid w:val="005C0DCF"/>
    <w:rsid w:val="005D2B5D"/>
    <w:rsid w:val="005D7A4D"/>
    <w:rsid w:val="005E1095"/>
    <w:rsid w:val="005F3798"/>
    <w:rsid w:val="006006F6"/>
    <w:rsid w:val="006126BD"/>
    <w:rsid w:val="00612967"/>
    <w:rsid w:val="006145A0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50AF"/>
    <w:rsid w:val="00723674"/>
    <w:rsid w:val="00723EE0"/>
    <w:rsid w:val="00730C7E"/>
    <w:rsid w:val="00737C71"/>
    <w:rsid w:val="00760A70"/>
    <w:rsid w:val="00774499"/>
    <w:rsid w:val="00775AF4"/>
    <w:rsid w:val="00782A5D"/>
    <w:rsid w:val="00792966"/>
    <w:rsid w:val="00797A3F"/>
    <w:rsid w:val="007A0C5A"/>
    <w:rsid w:val="007A40A8"/>
    <w:rsid w:val="007B3890"/>
    <w:rsid w:val="007C3407"/>
    <w:rsid w:val="007D5240"/>
    <w:rsid w:val="007E2895"/>
    <w:rsid w:val="007E5E77"/>
    <w:rsid w:val="007F0B8E"/>
    <w:rsid w:val="007F0F5F"/>
    <w:rsid w:val="008048BC"/>
    <w:rsid w:val="0080527B"/>
    <w:rsid w:val="008111A9"/>
    <w:rsid w:val="00827160"/>
    <w:rsid w:val="00834C52"/>
    <w:rsid w:val="008424B5"/>
    <w:rsid w:val="008606AD"/>
    <w:rsid w:val="00863E1F"/>
    <w:rsid w:val="008713E1"/>
    <w:rsid w:val="00896F25"/>
    <w:rsid w:val="008B5861"/>
    <w:rsid w:val="008E5793"/>
    <w:rsid w:val="008F0046"/>
    <w:rsid w:val="009069C4"/>
    <w:rsid w:val="00912CE6"/>
    <w:rsid w:val="00916027"/>
    <w:rsid w:val="00921482"/>
    <w:rsid w:val="00940E36"/>
    <w:rsid w:val="00945EBE"/>
    <w:rsid w:val="00962CF9"/>
    <w:rsid w:val="009632BE"/>
    <w:rsid w:val="009D276F"/>
    <w:rsid w:val="00A00A29"/>
    <w:rsid w:val="00A1100D"/>
    <w:rsid w:val="00A16929"/>
    <w:rsid w:val="00A172F1"/>
    <w:rsid w:val="00A17E90"/>
    <w:rsid w:val="00A26A28"/>
    <w:rsid w:val="00A5130D"/>
    <w:rsid w:val="00A52852"/>
    <w:rsid w:val="00A571A6"/>
    <w:rsid w:val="00A626A9"/>
    <w:rsid w:val="00AA50FB"/>
    <w:rsid w:val="00B01628"/>
    <w:rsid w:val="00B272FE"/>
    <w:rsid w:val="00B30DE8"/>
    <w:rsid w:val="00B403FB"/>
    <w:rsid w:val="00B46647"/>
    <w:rsid w:val="00B5199A"/>
    <w:rsid w:val="00B5434A"/>
    <w:rsid w:val="00B62C9E"/>
    <w:rsid w:val="00B71EF3"/>
    <w:rsid w:val="00B74A73"/>
    <w:rsid w:val="00B9723E"/>
    <w:rsid w:val="00BC5A7E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D01CC2"/>
    <w:rsid w:val="00D1394D"/>
    <w:rsid w:val="00D30C9C"/>
    <w:rsid w:val="00D44250"/>
    <w:rsid w:val="00D66C92"/>
    <w:rsid w:val="00D72AFC"/>
    <w:rsid w:val="00D747B5"/>
    <w:rsid w:val="00D835C9"/>
    <w:rsid w:val="00D87F6D"/>
    <w:rsid w:val="00D9090E"/>
    <w:rsid w:val="00D917CD"/>
    <w:rsid w:val="00D9184D"/>
    <w:rsid w:val="00DA3EAB"/>
    <w:rsid w:val="00DA6BFD"/>
    <w:rsid w:val="00DD3AC7"/>
    <w:rsid w:val="00DE6415"/>
    <w:rsid w:val="00E066AC"/>
    <w:rsid w:val="00E2678E"/>
    <w:rsid w:val="00E37584"/>
    <w:rsid w:val="00E44D9A"/>
    <w:rsid w:val="00E50CE0"/>
    <w:rsid w:val="00E61C94"/>
    <w:rsid w:val="00E62E5D"/>
    <w:rsid w:val="00E6417F"/>
    <w:rsid w:val="00E66B91"/>
    <w:rsid w:val="00E72BF3"/>
    <w:rsid w:val="00E92147"/>
    <w:rsid w:val="00EA1C2C"/>
    <w:rsid w:val="00EB2784"/>
    <w:rsid w:val="00EC0B54"/>
    <w:rsid w:val="00ED3BA3"/>
    <w:rsid w:val="00EE2D14"/>
    <w:rsid w:val="00EF2585"/>
    <w:rsid w:val="00EF26BA"/>
    <w:rsid w:val="00F17275"/>
    <w:rsid w:val="00F30D05"/>
    <w:rsid w:val="00F32050"/>
    <w:rsid w:val="00F4719B"/>
    <w:rsid w:val="00F57B95"/>
    <w:rsid w:val="00F672F0"/>
    <w:rsid w:val="00F72F03"/>
    <w:rsid w:val="00F8160D"/>
    <w:rsid w:val="00F85A2F"/>
    <w:rsid w:val="00F864E5"/>
    <w:rsid w:val="00FB4743"/>
    <w:rsid w:val="00FC0401"/>
    <w:rsid w:val="00FC7AC0"/>
    <w:rsid w:val="00FF4158"/>
    <w:rsid w:val="61CFD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CB71FF"/>
  <w15:docId w15:val="{E9AA88A4-C106-488B-B208-8356B3A1D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2966"/>
    <w:rPr>
      <w:rFonts w:ascii="Arial" w:hAnsi="Ari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F25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Fuentedeprrafopredeter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Fuentedeprrafopredeter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Fuentedeprrafopredeter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Fuentedeprrafopredeter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a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Fuentedeprrafopredeter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36"/>
      </w:numPr>
      <w:spacing w:before="0" w:after="0" w:line="360" w:lineRule="auto"/>
      <w:contextualSpacing w:val="0"/>
    </w:pPr>
    <w:rPr>
      <w:b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2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  <w:rsid w:val="004E1325"/>
  </w:style>
  <w:style w:type="paragraph" w:styleId="Piedepgina">
    <w:name w:val="footer"/>
    <w:basedOn w:val="Normal"/>
    <w:link w:val="Piedepgina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1325"/>
  </w:style>
  <w:style w:type="character" w:styleId="Textodelmarcadordeposicin">
    <w:name w:val="Placeholder Text"/>
    <w:basedOn w:val="Fuentedeprrafopredeter"/>
    <w:uiPriority w:val="99"/>
    <w:semiHidden/>
    <w:rsid w:val="00230A33"/>
    <w:rPr>
      <w:color w:val="808080"/>
    </w:rPr>
  </w:style>
  <w:style w:type="character" w:styleId="Textoennegrita">
    <w:name w:val="Strong"/>
    <w:basedOn w:val="Fuentedeprrafopredeter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Sinespaciado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Fuentedeprrafopredeter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Fuentedeprrafopredeter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aconcuadrcula">
    <w:name w:val="Table Grid"/>
    <w:basedOn w:val="Tabla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ombreadomedio1-nfasis1">
    <w:name w:val="Medium Shading 1 Accent 1"/>
    <w:basedOn w:val="Tabla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MajorStep" w:customStyle="1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styleId="Substep" w:customStyle="1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MajorStepChar" w:customStyle="1">
    <w:name w:val="Major Step Char"/>
    <w:link w:val="MajorStep"/>
    <w:rsid w:val="00792966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Prrafodelista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FF4158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F41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880/ab/ContactManager.do" TargetMode="Externa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2.wmf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E6C39C58-C64D-4C86-A6CC-C0640C4137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89DCE7-1D21-4E8A-9E62-C266442949D2}"/>
</file>

<file path=customXml/itemProps3.xml><?xml version="1.0" encoding="utf-8"?>
<ds:datastoreItem xmlns:ds="http://schemas.openxmlformats.org/officeDocument/2006/customXml" ds:itemID="{1D5CDA76-8703-4672-86EE-0E764DD9E44A}"/>
</file>

<file path=customXml/itemProps4.xml><?xml version="1.0" encoding="utf-8"?>
<ds:datastoreItem xmlns:ds="http://schemas.openxmlformats.org/officeDocument/2006/customXml" ds:itemID="{9485B262-9AF3-4CEF-963F-582F914ECE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Fundamentals;Gosu</cp:keywords>
  <dc:description>Drop 4</dc:description>
  <cp:lastModifiedBy>Juan Camilo Lopez Martinez</cp:lastModifiedBy>
  <cp:revision>15</cp:revision>
  <dcterms:created xsi:type="dcterms:W3CDTF">2014-02-27T18:05:00Z</dcterms:created>
  <dcterms:modified xsi:type="dcterms:W3CDTF">2023-10-25T15:05:57Z</dcterms:modified>
  <cp:category>Emerald;Configuration Fundamentals;Gosu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
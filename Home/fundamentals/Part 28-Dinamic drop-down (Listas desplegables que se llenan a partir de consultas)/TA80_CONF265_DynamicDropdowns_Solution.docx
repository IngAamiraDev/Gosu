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3A7C0A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ED1A2B">
        <w:rPr>
          <w:sz w:val="48"/>
        </w:rPr>
        <w:t xml:space="preserve">Dynamic Drop-down </w:t>
      </w:r>
      <w:r w:rsidR="00191231">
        <w:rPr>
          <w:sz w:val="48"/>
        </w:rPr>
        <w:t>L</w:t>
      </w:r>
      <w:r w:rsidR="00ED1A2B">
        <w:rPr>
          <w:sz w:val="48"/>
        </w:rPr>
        <w:t>ists</w:t>
      </w:r>
    </w:p>
    <w:p w:rsidR="00896F25" w:rsidRDefault="006A6918" w:rsidP="00F864E5">
      <w:pPr>
        <w:pStyle w:val="Paragraph"/>
      </w:pPr>
      <w:r w:rsidRPr="006A6918">
        <w:t>Acme Insurance has decided that it wants to be able to link a contact note with a given interaction.</w:t>
      </w:r>
      <w:r>
        <w:t xml:space="preserve"> </w:t>
      </w:r>
    </w:p>
    <w:p w:rsidR="006A6918" w:rsidRDefault="006A6918" w:rsidP="00F864E5">
      <w:pPr>
        <w:pStyle w:val="Paragraph"/>
      </w:pPr>
      <w:r>
        <w:t>In this lab, you will both extend the existing data model and configure a worksheet PCF file to link a contact note for with a given interaction.</w:t>
      </w:r>
    </w:p>
    <w:p w:rsidR="00896F25" w:rsidRDefault="00896F25" w:rsidP="00EA1C2C">
      <w:pPr>
        <w:pStyle w:val="H3"/>
      </w:pPr>
      <w:r>
        <w:t>Requirements</w:t>
      </w:r>
    </w:p>
    <w:p w:rsidR="006A6918" w:rsidRDefault="006A6918" w:rsidP="006A6918">
      <w:pPr>
        <w:pStyle w:val="Paragraph"/>
      </w:pPr>
      <w:r>
        <w:t>This lab requires that you first complete labs from previous lessons including Creating Entities, Typelists, Editable List View Panels, Create new objects with Popups, and Entity Names.</w:t>
      </w:r>
    </w:p>
    <w:p w:rsidR="00896F25" w:rsidRDefault="006A6918" w:rsidP="006A6918">
      <w:pPr>
        <w:pStyle w:val="Paragraph"/>
      </w:pPr>
      <w:r>
        <w:t xml:space="preserve">This lab requires that you use TrainingApp 8.0, Guidewire Studio 8.0, and a supported web browser.  To view, edit, and delete various contacts, log in to TrainingApp as Alice Applegate.  The default URL for TrainingApp is http://localhost:8880/ab/ContactManager.do.  The login/password for Alice Applegate is aapplegate/gw.  </w:t>
      </w:r>
      <w:r>
        <w:br/>
      </w:r>
    </w:p>
    <w:p w:rsidR="00896F25" w:rsidRDefault="006E76B2" w:rsidP="006006F6">
      <w:pPr>
        <w:pStyle w:val="E1"/>
      </w:pPr>
      <w:r>
        <w:t>Modify an entity</w:t>
      </w:r>
    </w:p>
    <w:p w:rsidR="00896F25" w:rsidRDefault="00896F25" w:rsidP="00ED1A2B">
      <w:pPr>
        <w:pStyle w:val="Paragraph"/>
      </w:pPr>
      <w:r>
        <w:t xml:space="preserve">In this exercise, </w:t>
      </w:r>
      <w:r w:rsidR="000714B3">
        <w:t xml:space="preserve">you will </w:t>
      </w:r>
      <w:r w:rsidR="00ED1A2B">
        <w:t>e</w:t>
      </w:r>
      <w:r w:rsidR="00ED1A2B" w:rsidRPr="00ED1A2B">
        <w:t xml:space="preserve">xtend the data model so that a contact note can be associated with </w:t>
      </w:r>
      <w:r w:rsidR="00ED1A2B">
        <w:t xml:space="preserve">zero or one </w:t>
      </w:r>
      <w:r w:rsidR="00ED1A2B" w:rsidRPr="00ED1A2B">
        <w:t>interaction</w:t>
      </w:r>
      <w:r w:rsidR="00ED1A2B">
        <w:t>s</w:t>
      </w:r>
      <w:r w:rsidR="00ED1A2B" w:rsidRPr="00ED1A2B">
        <w:t xml:space="preserve">. </w:t>
      </w:r>
      <w:r w:rsidR="00ED1A2B">
        <w:t xml:space="preserve"> In other words, you will make data model configuration changes so that a </w:t>
      </w:r>
      <w:r w:rsidR="00ED1A2B" w:rsidRPr="00ED1A2B">
        <w:t xml:space="preserve">contact note </w:t>
      </w:r>
      <w:r w:rsidR="00ED1A2B">
        <w:t>can be associated with zero or one (not multiple) interactions.</w:t>
      </w:r>
    </w:p>
    <w:p w:rsidR="006E76B2" w:rsidRDefault="006E76B2" w:rsidP="006E76B2">
      <w:pPr>
        <w:pStyle w:val="H3"/>
      </w:pPr>
      <w:r>
        <w:t>Tasks</w:t>
      </w:r>
    </w:p>
    <w:p w:rsidR="006E76B2" w:rsidRPr="00C3346C" w:rsidRDefault="006E76B2" w:rsidP="006E76B2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</w:p>
    <w:p w:rsidR="006E76B2" w:rsidRPr="00193772" w:rsidRDefault="006E76B2" w:rsidP="006E76B2">
      <w:pPr>
        <w:pStyle w:val="ListLettera"/>
        <w:numPr>
          <w:ilvl w:val="0"/>
          <w:numId w:val="2"/>
        </w:numPr>
      </w:pPr>
      <w:r w:rsidRPr="00760AB9">
        <w:rPr>
          <w:lang w:val="en-US"/>
        </w:rPr>
        <w:t>From the bin folder</w:t>
      </w:r>
      <w:r>
        <w:rPr>
          <w:lang w:val="en-US"/>
        </w:rPr>
        <w:t>, open a command window and start Guidewire Studio for TrainingApp.</w:t>
      </w:r>
    </w:p>
    <w:p w:rsidR="006E76B2" w:rsidRPr="006E76B2" w:rsidRDefault="006E76B2" w:rsidP="006E76B2">
      <w:pPr>
        <w:pStyle w:val="ListLettera"/>
        <w:numPr>
          <w:ilvl w:val="0"/>
          <w:numId w:val="2"/>
        </w:numPr>
      </w:pPr>
      <w:r>
        <w:rPr>
          <w:lang w:val="en-US"/>
        </w:rPr>
        <w:t>Alternatively, use the Start TrainingApp Studio shortcut.</w:t>
      </w:r>
    </w:p>
    <w:p w:rsidR="006E76B2" w:rsidRPr="00C3346C" w:rsidRDefault="00977D0D" w:rsidP="00977D0D">
      <w:pPr>
        <w:pStyle w:val="ListNumber1"/>
      </w:pPr>
      <w:r w:rsidRPr="00977D0D">
        <w:t xml:space="preserve">Extend </w:t>
      </w:r>
      <w:r>
        <w:rPr>
          <w:lang w:val="en-US"/>
        </w:rPr>
        <w:t xml:space="preserve">the </w:t>
      </w:r>
      <w:r w:rsidRPr="00977D0D">
        <w:t xml:space="preserve">data model to create a field that would allow a </w:t>
      </w:r>
      <w:proofErr w:type="spellStart"/>
      <w:r w:rsidRPr="00977D0D">
        <w:t>ContactNote</w:t>
      </w:r>
      <w:proofErr w:type="spellEnd"/>
      <w:r w:rsidRPr="00977D0D">
        <w:t xml:space="preserve"> to save zero or one selected Interaction</w:t>
      </w:r>
      <w:r>
        <w:rPr>
          <w:lang w:val="en-US"/>
        </w:rPr>
        <w:t>s</w:t>
      </w:r>
      <w:r w:rsidR="006E76B2">
        <w:rPr>
          <w:lang w:val="en-US"/>
        </w:rPr>
        <w:t xml:space="preserve"> </w:t>
      </w:r>
    </w:p>
    <w:p w:rsidR="006E76B2" w:rsidRDefault="00977D0D" w:rsidP="00977D0D">
      <w:pPr>
        <w:pStyle w:val="ListLettera"/>
        <w:numPr>
          <w:ilvl w:val="0"/>
          <w:numId w:val="29"/>
        </w:numPr>
      </w:pPr>
      <w:r>
        <w:rPr>
          <w:lang w:val="en-US"/>
        </w:rPr>
        <w:t>Use the recommended naming practice for the new entity element.</w:t>
      </w:r>
      <w:r w:rsidR="003A7C0A">
        <w:rPr>
          <w:lang w:val="en-US"/>
        </w:rPr>
        <w:br/>
      </w:r>
      <w:r w:rsidR="003A7C0A">
        <w:rPr>
          <w:noProof/>
          <w:lang w:val="en-US" w:eastAsia="en-US" w:bidi="ar-SA"/>
        </w:rPr>
        <w:drawing>
          <wp:inline distT="0" distB="0" distL="0" distR="0">
            <wp:extent cx="5888990" cy="1821180"/>
            <wp:effectExtent l="57150" t="57150" r="54610" b="64770"/>
            <wp:docPr id="3" name="Picture 3" descr="C:\Users\jtower\AppData\Local\Temp\SNAGHTML28c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ower\AppData\Local\Temp\SNAGHTML28c4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82118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6E76B2" w:rsidRPr="00E50CE0" w:rsidRDefault="006E76B2" w:rsidP="006E76B2">
      <w:pPr>
        <w:pStyle w:val="ListNumber1"/>
        <w:rPr>
          <w:lang w:val="en-US"/>
        </w:rPr>
      </w:pPr>
      <w:r>
        <w:rPr>
          <w:lang w:val="en-US"/>
        </w:rPr>
        <w:lastRenderedPageBreak/>
        <w:t>Build the data dictionary from the command window</w:t>
      </w:r>
    </w:p>
    <w:p w:rsidR="006E76B2" w:rsidRPr="00357350" w:rsidRDefault="006E76B2" w:rsidP="006E76B2">
      <w:pPr>
        <w:pStyle w:val="ListLettera"/>
        <w:numPr>
          <w:ilvl w:val="0"/>
          <w:numId w:val="3"/>
        </w:numPr>
      </w:pPr>
      <w:r w:rsidRPr="00760AB9">
        <w:rPr>
          <w:lang w:val="en-US"/>
        </w:rPr>
        <w:t>From the bin folder, open a command window.</w:t>
      </w:r>
    </w:p>
    <w:p w:rsidR="006E76B2" w:rsidRPr="003A7C0A" w:rsidRDefault="006E76B2" w:rsidP="006E76B2">
      <w:pPr>
        <w:pStyle w:val="ListLettera"/>
        <w:numPr>
          <w:ilvl w:val="0"/>
          <w:numId w:val="2"/>
        </w:numPr>
      </w:pPr>
      <w:r>
        <w:rPr>
          <w:lang w:val="en-US"/>
        </w:rPr>
        <w:t>In the command window, enter the command to build the data dictionary.</w:t>
      </w:r>
    </w:p>
    <w:p w:rsidR="003A7C0A" w:rsidRPr="00357350" w:rsidRDefault="00023283" w:rsidP="003A7C0A">
      <w:pPr>
        <w:pStyle w:val="Code"/>
      </w:pPr>
      <w:r>
        <w:rPr>
          <w:noProof/>
        </w:rPr>
        <w:drawing>
          <wp:inline distT="0" distB="0" distL="0" distR="0">
            <wp:extent cx="6400800" cy="3229062"/>
            <wp:effectExtent l="57150" t="57150" r="57150" b="66675"/>
            <wp:docPr id="4" name="Picture 4" descr="C:\Users\jtower\AppData\Local\Temp\SNAGHTML2aa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er\AppData\Local\Temp\SNAGHTML2aa2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9062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6E76B2" w:rsidRPr="00E50CE0" w:rsidRDefault="006E76B2" w:rsidP="006E76B2">
      <w:pPr>
        <w:pStyle w:val="ListNumber1"/>
        <w:rPr>
          <w:lang w:val="en-US"/>
        </w:rPr>
      </w:pPr>
      <w:r>
        <w:rPr>
          <w:lang w:val="en-US"/>
        </w:rPr>
        <w:t>Open the data dictionary</w:t>
      </w:r>
    </w:p>
    <w:p w:rsidR="006E76B2" w:rsidRPr="00E51F92" w:rsidRDefault="006E76B2" w:rsidP="006E76B2">
      <w:pPr>
        <w:pStyle w:val="ListLettera"/>
        <w:numPr>
          <w:ilvl w:val="0"/>
          <w:numId w:val="39"/>
        </w:numPr>
      </w:pPr>
      <w:r w:rsidRPr="006E76B2">
        <w:rPr>
          <w:lang w:val="en-US"/>
        </w:rPr>
        <w:t>In Windows Explorer, navigate to the data dictionary.</w:t>
      </w:r>
    </w:p>
    <w:p w:rsidR="006E76B2" w:rsidRPr="00E51F92" w:rsidRDefault="006E76B2" w:rsidP="006E76B2">
      <w:pPr>
        <w:pStyle w:val="ListLettera"/>
        <w:numPr>
          <w:ilvl w:val="0"/>
          <w:numId w:val="3"/>
        </w:numPr>
      </w:pPr>
      <w:r>
        <w:rPr>
          <w:lang w:val="en-US"/>
        </w:rPr>
        <w:t>Open the data dictionary using Internet Explorer.</w:t>
      </w:r>
    </w:p>
    <w:p w:rsidR="006E76B2" w:rsidRPr="00E50CE0" w:rsidRDefault="006E76B2" w:rsidP="006E76B2">
      <w:pPr>
        <w:pStyle w:val="ListNumber1"/>
        <w:rPr>
          <w:lang w:val="en-US"/>
        </w:rPr>
      </w:pPr>
      <w:r>
        <w:rPr>
          <w:lang w:val="en-US"/>
        </w:rPr>
        <w:t xml:space="preserve">View the </w:t>
      </w:r>
      <w:proofErr w:type="spellStart"/>
      <w:r>
        <w:rPr>
          <w:lang w:val="en-US"/>
        </w:rPr>
        <w:t>ContactNote</w:t>
      </w:r>
      <w:proofErr w:type="spellEnd"/>
      <w:r>
        <w:rPr>
          <w:lang w:val="en-US"/>
        </w:rPr>
        <w:t xml:space="preserve"> entity</w:t>
      </w:r>
    </w:p>
    <w:p w:rsidR="006E76B2" w:rsidRPr="004845A1" w:rsidRDefault="006E76B2" w:rsidP="006E76B2">
      <w:pPr>
        <w:pStyle w:val="ListLettera"/>
        <w:numPr>
          <w:ilvl w:val="0"/>
          <w:numId w:val="40"/>
        </w:numPr>
      </w:pPr>
      <w:r w:rsidRPr="006E76B2">
        <w:rPr>
          <w:lang w:val="en-US"/>
        </w:rPr>
        <w:t xml:space="preserve">Verify each new field and associated datatype. </w:t>
      </w:r>
    </w:p>
    <w:p w:rsidR="006E76B2" w:rsidRDefault="006E76B2" w:rsidP="006E76B2">
      <w:pPr>
        <w:pStyle w:val="H3"/>
      </w:pPr>
      <w:r>
        <w:t>Deployment</w:t>
      </w:r>
    </w:p>
    <w:p w:rsidR="006E76B2" w:rsidRPr="00E50CE0" w:rsidRDefault="006E76B2" w:rsidP="006E76B2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6E76B2" w:rsidRPr="00357350" w:rsidRDefault="006E76B2" w:rsidP="006E76B2">
      <w:pPr>
        <w:pStyle w:val="ListLettera"/>
        <w:numPr>
          <w:ilvl w:val="0"/>
          <w:numId w:val="41"/>
        </w:numPr>
      </w:pPr>
      <w:r w:rsidRPr="006E76B2">
        <w:rPr>
          <w:lang w:val="en-US"/>
        </w:rPr>
        <w:t>From studio, restart the server using Debug 'Server'.</w:t>
      </w:r>
    </w:p>
    <w:p w:rsidR="006E76B2" w:rsidRPr="004845A1" w:rsidRDefault="006E76B2" w:rsidP="006E76B2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If open, review the Messages Make window for compilation errors. </w:t>
      </w:r>
    </w:p>
    <w:p w:rsidR="006E76B2" w:rsidRDefault="006E76B2" w:rsidP="006E76B2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w:rsidR="00896F25" w:rsidRDefault="00896F25" w:rsidP="006E76B2">
      <w:pPr>
        <w:pStyle w:val="ListLettera"/>
        <w:numPr>
          <w:ilvl w:val="0"/>
          <w:numId w:val="0"/>
        </w:numPr>
        <w:ind w:left="720"/>
      </w:pPr>
    </w:p>
    <w:p w:rsidR="00896F25" w:rsidRDefault="00ED1A2B" w:rsidP="00896F25">
      <w:pPr>
        <w:pStyle w:val="E1"/>
      </w:pPr>
      <w:r>
        <w:t>Configuring PCFs</w:t>
      </w:r>
    </w:p>
    <w:p w:rsidR="00C919B1" w:rsidRDefault="0058255A" w:rsidP="003E74A0">
      <w:pPr>
        <w:pStyle w:val="Paragraph"/>
      </w:pPr>
      <w:r>
        <w:t xml:space="preserve">In this exercise, you will </w:t>
      </w:r>
      <w:r w:rsidR="00ED1A2B">
        <w:t>modify</w:t>
      </w:r>
      <w:r w:rsidR="00ED1A2B" w:rsidRPr="00ED1A2B">
        <w:t xml:space="preserve"> the worksheet for new contact notes</w:t>
      </w:r>
      <w:r w:rsidR="00ED1A2B">
        <w:t xml:space="preserve">.  You will first add a new input column to the worksheet.  Next, you will </w:t>
      </w:r>
      <w:r w:rsidR="00ED1A2B" w:rsidRPr="00ED1A2B">
        <w:t>add a</w:t>
      </w:r>
      <w:r w:rsidR="00ED1A2B">
        <w:t>n input widget t</w:t>
      </w:r>
      <w:r w:rsidR="00ED1A2B" w:rsidRPr="00ED1A2B">
        <w:t xml:space="preserve">hat displays all the interactions related to the contact note's </w:t>
      </w:r>
      <w:proofErr w:type="spellStart"/>
      <w:r w:rsidR="00ED1A2B" w:rsidRPr="00ED1A2B">
        <w:t>ABContact</w:t>
      </w:r>
      <w:proofErr w:type="spellEnd"/>
      <w:r w:rsidR="00ED1A2B" w:rsidRPr="00ED1A2B">
        <w:t>.</w:t>
      </w:r>
      <w:r w:rsidR="00ED1A2B">
        <w:t xml:space="preserve"> </w:t>
      </w:r>
    </w:p>
    <w:p w:rsidR="00ED1A2B" w:rsidRDefault="006E76B2" w:rsidP="00ED1A2B">
      <w:pPr>
        <w:pStyle w:val="H3"/>
      </w:pPr>
      <w:r>
        <w:lastRenderedPageBreak/>
        <w:t>Tasks</w:t>
      </w:r>
    </w:p>
    <w:p w:rsidR="006E76B2" w:rsidRPr="006E76B2" w:rsidRDefault="006E76B2" w:rsidP="006E76B2">
      <w:pPr>
        <w:pStyle w:val="ListNumber1"/>
        <w:numPr>
          <w:ilvl w:val="0"/>
          <w:numId w:val="42"/>
        </w:numPr>
        <w:rPr>
          <w:lang w:val="en-US"/>
        </w:rPr>
      </w:pPr>
      <w:r w:rsidRPr="006E76B2">
        <w:rPr>
          <w:lang w:val="en-US"/>
        </w:rPr>
        <w:t>Open Guidewire Studio for TrainingApp</w:t>
      </w:r>
    </w:p>
    <w:p w:rsidR="006E76B2" w:rsidRPr="00357350" w:rsidRDefault="006E76B2" w:rsidP="006E76B2">
      <w:pPr>
        <w:pStyle w:val="ListLettera"/>
        <w:numPr>
          <w:ilvl w:val="0"/>
          <w:numId w:val="43"/>
        </w:numPr>
      </w:pPr>
      <w:r w:rsidRPr="006E76B2">
        <w:rPr>
          <w:lang w:val="en-US"/>
        </w:rPr>
        <w:t>From Studio, if your server is not already running, start the server using Debug 'Server'.</w:t>
      </w:r>
    </w:p>
    <w:p w:rsidR="006E76B2" w:rsidRPr="006E76B2" w:rsidRDefault="006E76B2" w:rsidP="006E76B2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6E76B2" w:rsidRDefault="006E76B2" w:rsidP="006E76B2">
      <w:pPr>
        <w:pStyle w:val="ListNumber1"/>
      </w:pPr>
      <w:r>
        <w:t xml:space="preserve">Modify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ContactNoteWorkSheet</w:t>
      </w:r>
      <w:proofErr w:type="spellEnd"/>
    </w:p>
    <w:p w:rsidR="006E76B2" w:rsidRPr="006E76B2" w:rsidRDefault="006E76B2" w:rsidP="006E76B2">
      <w:pPr>
        <w:pStyle w:val="ListLettera"/>
        <w:numPr>
          <w:ilvl w:val="0"/>
          <w:numId w:val="44"/>
        </w:numPr>
      </w:pPr>
      <w:r w:rsidRPr="006E76B2">
        <w:rPr>
          <w:lang w:val="en-US"/>
        </w:rPr>
        <w:t>Add a</w:t>
      </w:r>
      <w:r w:rsidR="00323462">
        <w:rPr>
          <w:lang w:val="en-US"/>
        </w:rPr>
        <w:t>n</w:t>
      </w:r>
      <w:r w:rsidRPr="006E76B2">
        <w:rPr>
          <w:lang w:val="en-US"/>
        </w:rPr>
        <w:t xml:space="preserve"> </w:t>
      </w:r>
      <w:proofErr w:type="spellStart"/>
      <w:r w:rsidRPr="006E76B2">
        <w:rPr>
          <w:lang w:val="en-US"/>
        </w:rPr>
        <w:t>InputColumn</w:t>
      </w:r>
      <w:proofErr w:type="spellEnd"/>
      <w:r w:rsidRPr="006E76B2">
        <w:rPr>
          <w:lang w:val="en-US"/>
        </w:rPr>
        <w:t xml:space="preserve"> widget to the right of the </w:t>
      </w:r>
      <w:r>
        <w:rPr>
          <w:lang w:val="en-US"/>
        </w:rPr>
        <w:t xml:space="preserve">existing </w:t>
      </w:r>
      <w:proofErr w:type="spellStart"/>
      <w:r w:rsidRPr="006E76B2">
        <w:rPr>
          <w:lang w:val="en-US"/>
        </w:rPr>
        <w:t>InputColumn</w:t>
      </w:r>
      <w:proofErr w:type="spellEnd"/>
      <w:r w:rsidRPr="006E76B2">
        <w:rPr>
          <w:lang w:val="en-US"/>
        </w:rPr>
        <w:t xml:space="preserve"> widget in the Detail</w:t>
      </w:r>
      <w:r w:rsidR="00323462">
        <w:rPr>
          <w:lang w:val="en-US"/>
        </w:rPr>
        <w:t xml:space="preserve"> </w:t>
      </w:r>
      <w:r w:rsidRPr="006E76B2">
        <w:rPr>
          <w:lang w:val="en-US"/>
        </w:rPr>
        <w:t>View</w:t>
      </w:r>
      <w:r w:rsidR="00323462">
        <w:rPr>
          <w:lang w:val="en-US"/>
        </w:rPr>
        <w:t xml:space="preserve"> </w:t>
      </w:r>
      <w:r w:rsidRPr="006E76B2">
        <w:rPr>
          <w:lang w:val="en-US"/>
        </w:rPr>
        <w:t>Panel.</w:t>
      </w:r>
    </w:p>
    <w:p w:rsidR="006E76B2" w:rsidRPr="006E76B2" w:rsidRDefault="006E76B2" w:rsidP="006E76B2">
      <w:pPr>
        <w:pStyle w:val="ListLettera"/>
      </w:pPr>
      <w:r>
        <w:rPr>
          <w:lang w:val="en-US"/>
        </w:rPr>
        <w:t>Add an</w:t>
      </w:r>
      <w:r w:rsidR="00323462">
        <w:rPr>
          <w:lang w:val="en-US"/>
        </w:rPr>
        <w:t xml:space="preserve"> editable</w:t>
      </w:r>
      <w:r>
        <w:rPr>
          <w:lang w:val="en-US"/>
        </w:rPr>
        <w:t xml:space="preserve"> input widget to the Input Column that will display zero or more interactions.</w:t>
      </w:r>
      <w:r w:rsidR="00323462">
        <w:rPr>
          <w:lang w:val="en-US"/>
        </w:rPr>
        <w:t xml:space="preserve">  Select the input widget </w:t>
      </w:r>
      <w:r w:rsidR="000F5E9A">
        <w:rPr>
          <w:lang w:val="en-US"/>
        </w:rPr>
        <w:t xml:space="preserve">type to </w:t>
      </w:r>
      <w:r w:rsidR="00323462">
        <w:rPr>
          <w:lang w:val="en-US"/>
        </w:rPr>
        <w:t>best display and edit t</w:t>
      </w:r>
      <w:r w:rsidR="000F5E9A">
        <w:rPr>
          <w:lang w:val="en-US"/>
        </w:rPr>
        <w:t>he field in a drop-down list.</w:t>
      </w:r>
    </w:p>
    <w:p w:rsidR="006E76B2" w:rsidRPr="00323462" w:rsidRDefault="006E76B2" w:rsidP="006E76B2">
      <w:pPr>
        <w:pStyle w:val="ListLettera"/>
      </w:pPr>
      <w:r>
        <w:rPr>
          <w:lang w:val="en-US"/>
        </w:rPr>
        <w:t>Configure the input widget</w:t>
      </w:r>
      <w:r w:rsidR="00323462">
        <w:rPr>
          <w:lang w:val="en-US"/>
        </w:rPr>
        <w:t xml:space="preserve"> so that only the interactions related to the given </w:t>
      </w:r>
      <w:proofErr w:type="spellStart"/>
      <w:r w:rsidR="00323462">
        <w:rPr>
          <w:lang w:val="en-US"/>
        </w:rPr>
        <w:t>ABContact</w:t>
      </w:r>
      <w:proofErr w:type="spellEnd"/>
      <w:r w:rsidR="00323462">
        <w:rPr>
          <w:lang w:val="en-US"/>
        </w:rPr>
        <w:t xml:space="preserve"> a</w:t>
      </w:r>
      <w:r w:rsidR="000F5E9A">
        <w:rPr>
          <w:lang w:val="en-US"/>
        </w:rPr>
        <w:t>re available for selection in the drop-down list.</w:t>
      </w:r>
      <w:r w:rsidR="008B0B2B">
        <w:rPr>
          <w:lang w:val="en-US"/>
        </w:rPr>
        <w:br/>
      </w:r>
      <w:r w:rsidR="008B0B2B">
        <w:rPr>
          <w:noProof/>
        </w:rPr>
        <w:drawing>
          <wp:inline distT="0" distB="0" distL="0" distR="0" wp14:anchorId="7B25F52D" wp14:editId="5EAF52BC">
            <wp:extent cx="5943600" cy="5375275"/>
            <wp:effectExtent l="57150" t="57150" r="57150" b="53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323462" w:rsidRDefault="00323462" w:rsidP="006E76B2">
      <w:pPr>
        <w:pStyle w:val="ListLettera"/>
      </w:pPr>
      <w:r>
        <w:rPr>
          <w:lang w:val="en-US"/>
        </w:rPr>
        <w:t>When specifying a value for the label, create a display key.</w:t>
      </w:r>
    </w:p>
    <w:p w:rsidR="006E76B2" w:rsidRPr="006E76B2" w:rsidRDefault="006E76B2" w:rsidP="006E76B2"/>
    <w:p w:rsidR="00ED1A2B" w:rsidRDefault="00ED1A2B" w:rsidP="00ED1A2B">
      <w:pPr>
        <w:pStyle w:val="H3"/>
      </w:pPr>
      <w:r>
        <w:t>Verification</w:t>
      </w:r>
    </w:p>
    <w:p w:rsidR="00ED1A2B" w:rsidRPr="00E50CE0" w:rsidRDefault="00ED1A2B" w:rsidP="00ED1A2B">
      <w:pPr>
        <w:pStyle w:val="ListNumber1"/>
      </w:pPr>
      <w:r w:rsidRPr="00E50CE0">
        <w:t>Verify the modified widget behavior</w:t>
      </w:r>
    </w:p>
    <w:p w:rsidR="00323462" w:rsidRDefault="00323462" w:rsidP="00323462">
      <w:pPr>
        <w:pStyle w:val="ListLettera"/>
        <w:numPr>
          <w:ilvl w:val="0"/>
          <w:numId w:val="35"/>
        </w:numPr>
      </w:pPr>
      <w:r>
        <w:t>In TrainingApp, reload the changes to the PCF file(s) and display keys.</w:t>
      </w:r>
    </w:p>
    <w:p w:rsidR="009E461C" w:rsidRPr="009E461C" w:rsidRDefault="00323462" w:rsidP="00323462">
      <w:pPr>
        <w:pStyle w:val="ListLettera"/>
        <w:numPr>
          <w:ilvl w:val="0"/>
          <w:numId w:val="35"/>
        </w:numPr>
      </w:pPr>
      <w:r>
        <w:rPr>
          <w:lang w:val="en-US"/>
        </w:rPr>
        <w:t xml:space="preserve">View the </w:t>
      </w:r>
      <w:r w:rsidR="009E461C">
        <w:rPr>
          <w:lang w:val="en-US"/>
        </w:rPr>
        <w:t xml:space="preserve">Interactions page </w:t>
      </w:r>
      <w:r>
        <w:rPr>
          <w:lang w:val="en-US"/>
        </w:rPr>
        <w:t xml:space="preserve">for </w:t>
      </w:r>
      <w:r>
        <w:t>William Andy</w:t>
      </w:r>
      <w:r w:rsidR="009E461C">
        <w:rPr>
          <w:lang w:val="en-US"/>
        </w:rPr>
        <w:t>.</w:t>
      </w:r>
    </w:p>
    <w:p w:rsidR="00323462" w:rsidRDefault="009E461C" w:rsidP="00323462">
      <w:pPr>
        <w:pStyle w:val="ListLettera"/>
        <w:numPr>
          <w:ilvl w:val="0"/>
          <w:numId w:val="35"/>
        </w:numPr>
      </w:pPr>
      <w:r>
        <w:rPr>
          <w:lang w:val="en-US"/>
        </w:rPr>
        <w:t>If William Andy does not have two or more Interactions, create at least two Interactions for William Andy.</w:t>
      </w:r>
    </w:p>
    <w:p w:rsidR="008007BB" w:rsidRDefault="00ED1A2B" w:rsidP="008007BB">
      <w:pPr>
        <w:pStyle w:val="ListLettera"/>
        <w:numPr>
          <w:ilvl w:val="0"/>
          <w:numId w:val="35"/>
        </w:numPr>
      </w:pPr>
      <w:r>
        <w:t xml:space="preserve">In </w:t>
      </w:r>
      <w:r w:rsidR="00323462">
        <w:rPr>
          <w:lang w:val="en-US"/>
        </w:rPr>
        <w:t xml:space="preserve">the Actions menus, select Workspace, then </w:t>
      </w:r>
      <w:r w:rsidR="009E461C">
        <w:rPr>
          <w:lang w:val="en-US"/>
        </w:rPr>
        <w:t xml:space="preserve">select </w:t>
      </w:r>
      <w:r w:rsidR="00323462">
        <w:rPr>
          <w:lang w:val="en-US"/>
        </w:rPr>
        <w:t>New Note.</w:t>
      </w:r>
    </w:p>
    <w:p w:rsidR="00ED1A2B" w:rsidRPr="008007BB" w:rsidRDefault="00323462" w:rsidP="00ED1A2B">
      <w:pPr>
        <w:pStyle w:val="ListLettera"/>
      </w:pPr>
      <w:r>
        <w:rPr>
          <w:lang w:val="en-US"/>
        </w:rPr>
        <w:t xml:space="preserve">Specify values </w:t>
      </w:r>
      <w:r w:rsidR="009E461C">
        <w:rPr>
          <w:lang w:val="en-US"/>
        </w:rPr>
        <w:t>for C</w:t>
      </w:r>
      <w:r>
        <w:rPr>
          <w:lang w:val="en-US"/>
        </w:rPr>
        <w:t>ontact Note</w:t>
      </w:r>
      <w:r w:rsidR="009E461C">
        <w:rPr>
          <w:lang w:val="en-US"/>
        </w:rPr>
        <w:t xml:space="preserve"> field values.</w:t>
      </w:r>
    </w:p>
    <w:p w:rsidR="008007BB" w:rsidRPr="009E461C" w:rsidRDefault="008007BB" w:rsidP="008007BB">
      <w:pPr>
        <w:pStyle w:val="ListLettera"/>
      </w:pPr>
      <w:r w:rsidRPr="008007BB">
        <w:rPr>
          <w:lang w:val="en-US"/>
        </w:rPr>
        <w:t>Verify that the Interaction drop</w:t>
      </w:r>
      <w:r>
        <w:rPr>
          <w:lang w:val="en-US"/>
        </w:rPr>
        <w:t>-</w:t>
      </w:r>
      <w:r w:rsidRPr="008007BB">
        <w:rPr>
          <w:lang w:val="en-US"/>
        </w:rPr>
        <w:t xml:space="preserve">down </w:t>
      </w:r>
      <w:r>
        <w:rPr>
          <w:lang w:val="en-US"/>
        </w:rPr>
        <w:t xml:space="preserve">list </w:t>
      </w:r>
      <w:r w:rsidRPr="008007BB">
        <w:rPr>
          <w:lang w:val="en-US"/>
        </w:rPr>
        <w:t xml:space="preserve">is visible and </w:t>
      </w:r>
      <w:r>
        <w:rPr>
          <w:lang w:val="en-US"/>
        </w:rPr>
        <w:t>shows only the interactions for William Andy.</w:t>
      </w:r>
    </w:p>
    <w:p w:rsidR="009E461C" w:rsidRPr="008007BB" w:rsidRDefault="009E461C" w:rsidP="009E461C">
      <w:pPr>
        <w:pStyle w:val="ListLettera"/>
      </w:pPr>
      <w:r>
        <w:rPr>
          <w:lang w:val="en-US"/>
        </w:rPr>
        <w:t>Select an Interaction in the Interaction drop-down list.</w:t>
      </w:r>
    </w:p>
    <w:p w:rsidR="008007BB" w:rsidRPr="008007BB" w:rsidRDefault="008007BB" w:rsidP="008007BB">
      <w:pPr>
        <w:pStyle w:val="ListLettera"/>
      </w:pPr>
      <w:r>
        <w:rPr>
          <w:lang w:val="en-US"/>
        </w:rPr>
        <w:t xml:space="preserve">Click Update to save your changes. </w:t>
      </w:r>
    </w:p>
    <w:p w:rsidR="008007BB" w:rsidRDefault="008007BB" w:rsidP="008007BB">
      <w:pPr>
        <w:pStyle w:val="ListLettera"/>
        <w:numPr>
          <w:ilvl w:val="0"/>
          <w:numId w:val="0"/>
        </w:numPr>
        <w:ind w:left="720"/>
      </w:pPr>
      <w:r>
        <w:rPr>
          <w:lang w:val="en-US"/>
        </w:rPr>
        <w:t xml:space="preserve"> </w:t>
      </w:r>
    </w:p>
    <w:p w:rsidR="00D30C9C" w:rsidRDefault="009E461C" w:rsidP="00945EBE">
      <w:r>
        <w:rPr>
          <w:noProof/>
        </w:rPr>
        <w:drawing>
          <wp:inline distT="0" distB="0" distL="0" distR="0" wp14:anchorId="13148544" wp14:editId="37B492EA">
            <wp:extent cx="5943600" cy="246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15D7FD80" wp14:editId="1A24E1D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8B5861"/>
    <w:sectPr w:rsidR="00945EBE" w:rsidSect="007E289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19A" w:rsidRDefault="005B019A" w:rsidP="004E1325">
      <w:pPr>
        <w:spacing w:after="0" w:line="240" w:lineRule="auto"/>
      </w:pPr>
      <w:r>
        <w:separator/>
      </w:r>
    </w:p>
  </w:endnote>
  <w:endnote w:type="continuationSeparator" w:id="0">
    <w:p w:rsidR="005B019A" w:rsidRDefault="005B019A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191231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191231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19A" w:rsidRDefault="005B019A" w:rsidP="004E1325">
      <w:pPr>
        <w:spacing w:after="0" w:line="240" w:lineRule="auto"/>
      </w:pPr>
      <w:r>
        <w:separator/>
      </w:r>
    </w:p>
  </w:footnote>
  <w:footnote w:type="continuationSeparator" w:id="0">
    <w:p w:rsidR="005B019A" w:rsidRDefault="005B019A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5B019A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F5E9A">
          <w:t xml:space="preserve">Dynamic Drop-down </w:t>
        </w:r>
        <w:r w:rsidR="00191231">
          <w:t>L</w:t>
        </w:r>
        <w:r w:rsidR="000F5E9A">
          <w:t>ists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392834DA" wp14:editId="56805C25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0AD8989" wp14:editId="7C82421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F401494"/>
    <w:lvl w:ilvl="0" w:tplc="B05A13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B"/>
    <w:rsid w:val="00006168"/>
    <w:rsid w:val="00011A01"/>
    <w:rsid w:val="00023283"/>
    <w:rsid w:val="00060356"/>
    <w:rsid w:val="0006622E"/>
    <w:rsid w:val="000714B3"/>
    <w:rsid w:val="000C49D1"/>
    <w:rsid w:val="000D4F9B"/>
    <w:rsid w:val="000E5C4B"/>
    <w:rsid w:val="000E60F6"/>
    <w:rsid w:val="000F5E9A"/>
    <w:rsid w:val="00102BF2"/>
    <w:rsid w:val="00125932"/>
    <w:rsid w:val="00191231"/>
    <w:rsid w:val="001954D6"/>
    <w:rsid w:val="001B709C"/>
    <w:rsid w:val="001C5BF9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462"/>
    <w:rsid w:val="00323A88"/>
    <w:rsid w:val="00324B26"/>
    <w:rsid w:val="003459F5"/>
    <w:rsid w:val="003A7C0A"/>
    <w:rsid w:val="003B3EEC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731A"/>
    <w:rsid w:val="0058255A"/>
    <w:rsid w:val="005B019A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A6918"/>
    <w:rsid w:val="006C4F04"/>
    <w:rsid w:val="006D00DC"/>
    <w:rsid w:val="006E4059"/>
    <w:rsid w:val="006E76B2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07BB"/>
    <w:rsid w:val="008048BC"/>
    <w:rsid w:val="0080527B"/>
    <w:rsid w:val="008111A9"/>
    <w:rsid w:val="00834C52"/>
    <w:rsid w:val="008868FA"/>
    <w:rsid w:val="00896F25"/>
    <w:rsid w:val="008B0B2B"/>
    <w:rsid w:val="008B5861"/>
    <w:rsid w:val="009069C4"/>
    <w:rsid w:val="00912CE6"/>
    <w:rsid w:val="00921482"/>
    <w:rsid w:val="00940E36"/>
    <w:rsid w:val="00945EBE"/>
    <w:rsid w:val="00962CF9"/>
    <w:rsid w:val="00977D0D"/>
    <w:rsid w:val="009D276F"/>
    <w:rsid w:val="009E461C"/>
    <w:rsid w:val="00A00A29"/>
    <w:rsid w:val="00A1100D"/>
    <w:rsid w:val="00A16929"/>
    <w:rsid w:val="00A172F1"/>
    <w:rsid w:val="00A17E90"/>
    <w:rsid w:val="00A26A28"/>
    <w:rsid w:val="00A52852"/>
    <w:rsid w:val="00A571A6"/>
    <w:rsid w:val="00A626A9"/>
    <w:rsid w:val="00AC73C9"/>
    <w:rsid w:val="00B01628"/>
    <w:rsid w:val="00B30DE8"/>
    <w:rsid w:val="00B403FB"/>
    <w:rsid w:val="00B5199A"/>
    <w:rsid w:val="00B5434A"/>
    <w:rsid w:val="00B62C9E"/>
    <w:rsid w:val="00B71EF3"/>
    <w:rsid w:val="00B74A73"/>
    <w:rsid w:val="00BC301B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919B1"/>
    <w:rsid w:val="00CC2EC9"/>
    <w:rsid w:val="00CD5B25"/>
    <w:rsid w:val="00CE6048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E066AC"/>
    <w:rsid w:val="00E126E1"/>
    <w:rsid w:val="00E2678E"/>
    <w:rsid w:val="00E30485"/>
    <w:rsid w:val="00E37584"/>
    <w:rsid w:val="00E44D9A"/>
    <w:rsid w:val="00E50CE0"/>
    <w:rsid w:val="00E61C94"/>
    <w:rsid w:val="00E62E5D"/>
    <w:rsid w:val="00E6417F"/>
    <w:rsid w:val="00E72BF3"/>
    <w:rsid w:val="00E766D8"/>
    <w:rsid w:val="00E92147"/>
    <w:rsid w:val="00EA1C2C"/>
    <w:rsid w:val="00EC215C"/>
    <w:rsid w:val="00ED1A2B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Code">
    <w:name w:val="_Code"/>
    <w:basedOn w:val="Paragraph"/>
    <w:link w:val="CodeChar"/>
    <w:qFormat/>
    <w:rsid w:val="00023283"/>
    <w:pPr>
      <w:spacing w:before="100" w:after="100"/>
    </w:pPr>
    <w:rPr>
      <w:rFonts w:ascii="Courier New" w:hAnsi="Courier New"/>
      <w:sz w:val="18"/>
    </w:rPr>
  </w:style>
  <w:style w:type="character" w:customStyle="1" w:styleId="CodeChar">
    <w:name w:val="_Code Char"/>
    <w:basedOn w:val="ParagraphChar"/>
    <w:link w:val="Code"/>
    <w:rsid w:val="003A7C0A"/>
    <w:rPr>
      <w:rFonts w:ascii="Courier New" w:eastAsia="Calibri" w:hAnsi="Courier New" w:cs="Times New Roman"/>
      <w:sz w:val="18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Code">
    <w:name w:val="_Code"/>
    <w:basedOn w:val="Paragraph"/>
    <w:link w:val="CodeChar"/>
    <w:qFormat/>
    <w:rsid w:val="00023283"/>
    <w:pPr>
      <w:spacing w:before="100" w:after="100"/>
    </w:pPr>
    <w:rPr>
      <w:rFonts w:ascii="Courier New" w:hAnsi="Courier New"/>
      <w:sz w:val="18"/>
    </w:rPr>
  </w:style>
  <w:style w:type="character" w:customStyle="1" w:styleId="CodeChar">
    <w:name w:val="_Code Char"/>
    <w:basedOn w:val="ParagraphChar"/>
    <w:link w:val="Code"/>
    <w:rsid w:val="003A7C0A"/>
    <w:rPr>
      <w:rFonts w:ascii="Courier New" w:eastAsia="Calibri" w:hAnsi="Courier New" w:cs="Times New Roman"/>
      <w:sz w:val="1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8E4120DD-CDFE-4006-9FCF-7D0792E318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7EEC7B-A1D6-4D2D-AC7F-66B5AE7D515E}"/>
</file>

<file path=customXml/itemProps3.xml><?xml version="1.0" encoding="utf-8"?>
<ds:datastoreItem xmlns:ds="http://schemas.openxmlformats.org/officeDocument/2006/customXml" ds:itemID="{810F316D-4F3D-49CD-B9AD-E948029D6387}"/>
</file>

<file path=customXml/itemProps4.xml><?xml version="1.0" encoding="utf-8"?>
<ds:datastoreItem xmlns:ds="http://schemas.openxmlformats.org/officeDocument/2006/customXml" ds:itemID="{983720D5-5D26-40F1-BA5E-C1146EEA0FE6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23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Dynamic Drop-down lists</vt:lpstr>
    </vt:vector>
  </TitlesOfParts>
  <Company>GW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Guidewire Education</dc:creator>
  <cp:keywords>Sprint 33</cp:keywords>
  <dc:description>Configuration Fundamentals; Emerald; Sprint 33</dc:description>
  <cp:lastModifiedBy>Julie Tower</cp:lastModifiedBy>
  <cp:revision>5</cp:revision>
  <dcterms:created xsi:type="dcterms:W3CDTF">2014-12-05T00:06:00Z</dcterms:created>
  <dcterms:modified xsi:type="dcterms:W3CDTF">2014-12-05T00:29:00Z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1478100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
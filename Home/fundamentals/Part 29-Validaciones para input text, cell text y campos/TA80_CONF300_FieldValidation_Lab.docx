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FFC" w:rsidRDefault="00465FFC" w:rsidP="00465FFC">
      <w:pPr>
        <w:pStyle w:val="H1"/>
        <w:rPr>
          <w:sz w:val="48"/>
        </w:rPr>
      </w:pPr>
      <w:bookmarkStart w:id="0" w:name="_GoBack"/>
      <w:bookmarkEnd w:id="0"/>
      <w:r>
        <w:rPr>
          <w:sz w:val="48"/>
        </w:rPr>
        <w:t xml:space="preserve">Lab: </w:t>
      </w:r>
      <w:r w:rsidR="00DA4AF0">
        <w:rPr>
          <w:sz w:val="48"/>
        </w:rPr>
        <w:t>Field-Level Validation</w:t>
      </w:r>
    </w:p>
    <w:p w:rsidR="00465FFC" w:rsidRDefault="00465FFC" w:rsidP="00465FFC">
      <w:pPr>
        <w:pStyle w:val="Paragraph"/>
      </w:pPr>
      <w:r w:rsidRPr="002B1B7E">
        <w:t>In this lab, you will make several configurat</w:t>
      </w:r>
      <w:r w:rsidR="00DA4AF0">
        <w:t xml:space="preserve">ion changes in order to improve the field-level validation </w:t>
      </w:r>
      <w:r w:rsidRPr="002B1B7E">
        <w:t>in TrainingApp.</w:t>
      </w:r>
    </w:p>
    <w:p w:rsidR="00465FFC" w:rsidRDefault="00465FFC" w:rsidP="00465FFC">
      <w:pPr>
        <w:pStyle w:val="H3"/>
      </w:pPr>
      <w:r>
        <w:t>Requirements</w:t>
      </w:r>
    </w:p>
    <w:p w:rsidR="00465FFC" w:rsidRDefault="00465FFC" w:rsidP="00465FFC">
      <w:pPr>
        <w:pStyle w:val="Paragraph"/>
      </w:pPr>
      <w:r>
        <w:t xml:space="preserve">This lab requires that you use TrainingApp 8.0, Guidewire Studio 8.0, and a supported web browser.  To view, edit, and delete various contacts, log in to TrainingApp as Alice Applegate.  The default URL for TrainingApp is </w:t>
      </w:r>
      <w:hyperlink r:id="rId9" w:history="1">
        <w:r w:rsidRPr="00A645AA">
          <w:rPr>
            <w:rStyle w:val="Hyperlink"/>
          </w:rPr>
          <w:t>http://localhost:8880/ab/ContactManager.do</w:t>
        </w:r>
      </w:hyperlink>
      <w:r>
        <w:t xml:space="preserve">.  The login/password for Alice Applegate is aapplegate/gw.  </w:t>
      </w:r>
    </w:p>
    <w:p w:rsidR="00465FFC" w:rsidRPr="009F0699" w:rsidRDefault="00E21185" w:rsidP="009F0699">
      <w:pPr>
        <w:pStyle w:val="E1"/>
        <w:ind w:left="360"/>
      </w:pPr>
      <w:r w:rsidRPr="009F0699">
        <w:t xml:space="preserve">Field-level </w:t>
      </w:r>
      <w:r w:rsidR="004D0915" w:rsidRPr="009F0699">
        <w:t xml:space="preserve">validation </w:t>
      </w:r>
      <w:r w:rsidRPr="009F0699">
        <w:t>in the UI</w:t>
      </w:r>
    </w:p>
    <w:p w:rsidR="00465FFC" w:rsidRDefault="00EA6118" w:rsidP="00EA6118">
      <w:pPr>
        <w:pStyle w:val="Paragraph"/>
      </w:pPr>
      <w:r>
        <w:t>I</w:t>
      </w:r>
      <w:r w:rsidR="00DA4AF0">
        <w:t xml:space="preserve">n </w:t>
      </w:r>
      <w:r w:rsidR="00465FFC">
        <w:t>ABContactDetails</w:t>
      </w:r>
      <w:r w:rsidR="00DA4AF0">
        <w:t>Company</w:t>
      </w:r>
      <w:r w:rsidR="00465FFC">
        <w:t>DV</w:t>
      </w:r>
      <w:r>
        <w:t xml:space="preserve">, </w:t>
      </w:r>
      <w:r w:rsidR="00DB2379">
        <w:t>f</w:t>
      </w:r>
      <w:r w:rsidR="00DA4AF0">
        <w:t>or contacts of the type ABAutoRepairShop</w:t>
      </w:r>
      <w:r w:rsidR="005E6C5A">
        <w:t>, there is the AutoRepairLicense field</w:t>
      </w:r>
      <w:r w:rsidR="00DA4AF0">
        <w:t>.</w:t>
      </w:r>
      <w:r w:rsidR="00465FFC">
        <w:t xml:space="preserve"> </w:t>
      </w:r>
      <w:r w:rsidR="00DB2379">
        <w:t xml:space="preserve"> You will modify several widget properties to aid user input into the field, ensuring only valid license values.</w:t>
      </w:r>
    </w:p>
    <w:p w:rsidR="004D0915" w:rsidRDefault="004D0915" w:rsidP="00465FFC">
      <w:pPr>
        <w:pStyle w:val="H3"/>
      </w:pPr>
      <w:r>
        <w:t>Part A</w:t>
      </w:r>
    </w:p>
    <w:p w:rsidR="004D0915" w:rsidRDefault="004D0915" w:rsidP="004D0915">
      <w:pPr>
        <w:pStyle w:val="Paragraph"/>
      </w:pPr>
      <w:r>
        <w:t xml:space="preserve">In this </w:t>
      </w:r>
      <w:r w:rsidR="00614A2C">
        <w:t xml:space="preserve">part of the </w:t>
      </w:r>
      <w:r>
        <w:t xml:space="preserve">exercise, you will configure </w:t>
      </w:r>
      <w:r w:rsidR="005E6C5A">
        <w:t xml:space="preserve">the </w:t>
      </w:r>
      <w:r w:rsidR="0055365D">
        <w:t>AutoRepairLicense field</w:t>
      </w:r>
      <w:r>
        <w:t xml:space="preserve"> to show the user a water mark.</w:t>
      </w:r>
    </w:p>
    <w:p w:rsidR="00465FFC" w:rsidRDefault="00465FFC" w:rsidP="00465FFC">
      <w:pPr>
        <w:pStyle w:val="H3"/>
      </w:pPr>
      <w:r>
        <w:t>Investigation</w:t>
      </w:r>
    </w:p>
    <w:p w:rsidR="00465FFC" w:rsidRPr="00E50CE0" w:rsidRDefault="00465FFC" w:rsidP="00BA39AF">
      <w:pPr>
        <w:pStyle w:val="ListNumber1"/>
        <w:numPr>
          <w:ilvl w:val="0"/>
          <w:numId w:val="6"/>
        </w:numPr>
      </w:pPr>
      <w:r w:rsidRPr="00E50CE0">
        <w:t xml:space="preserve">View the current </w:t>
      </w:r>
      <w:r w:rsidRPr="00E72BF3">
        <w:rPr>
          <w:lang w:val="en-US"/>
        </w:rPr>
        <w:t xml:space="preserve">widget </w:t>
      </w:r>
      <w:r w:rsidRPr="00E50CE0">
        <w:t>behavior</w:t>
      </w:r>
    </w:p>
    <w:p w:rsidR="00465FFC" w:rsidRPr="001A5BFC" w:rsidRDefault="00465FFC" w:rsidP="00465FFC">
      <w:pPr>
        <w:pStyle w:val="ListLettera"/>
        <w:numPr>
          <w:ilvl w:val="0"/>
          <w:numId w:val="3"/>
        </w:numPr>
      </w:pPr>
      <w:r w:rsidRPr="001A5BFC">
        <w:t xml:space="preserve">In Guidewire Studio, </w:t>
      </w:r>
      <w:r>
        <w:rPr>
          <w:lang w:val="en-US"/>
        </w:rPr>
        <w:t>debug the server</w:t>
      </w:r>
      <w:r w:rsidRPr="001A5BFC">
        <w:t>.</w:t>
      </w:r>
    </w:p>
    <w:p w:rsidR="00465FFC" w:rsidRPr="006B2706" w:rsidRDefault="004D0915" w:rsidP="00465FFC">
      <w:pPr>
        <w:pStyle w:val="ListLettera"/>
        <w:numPr>
          <w:ilvl w:val="0"/>
          <w:numId w:val="3"/>
        </w:numPr>
      </w:pPr>
      <w:r>
        <w:t>In TrainingApp, search for</w:t>
      </w:r>
      <w:r w:rsidR="00465FFC">
        <w:t xml:space="preserve"> </w:t>
      </w:r>
      <w:r w:rsidR="00EA6118">
        <w:rPr>
          <w:lang w:val="en-US"/>
        </w:rPr>
        <w:t>Burlingame Saab</w:t>
      </w:r>
      <w:r w:rsidR="00465FFC">
        <w:t>.</w:t>
      </w:r>
    </w:p>
    <w:p w:rsidR="00465FFC" w:rsidRDefault="00465FFC" w:rsidP="00465FFC">
      <w:pPr>
        <w:pStyle w:val="ListLettera"/>
        <w:numPr>
          <w:ilvl w:val="0"/>
          <w:numId w:val="3"/>
        </w:numPr>
      </w:pPr>
      <w:r>
        <w:t xml:space="preserve">In the side bar menu, select </w:t>
      </w:r>
      <w:r>
        <w:rPr>
          <w:lang w:val="en-US"/>
        </w:rPr>
        <w:t>Detail</w:t>
      </w:r>
      <w:r>
        <w:t xml:space="preserve">s.  </w:t>
      </w:r>
    </w:p>
    <w:p w:rsidR="00465FFC" w:rsidRDefault="00465FFC" w:rsidP="00465FFC">
      <w:pPr>
        <w:pStyle w:val="ListLettera"/>
        <w:numPr>
          <w:ilvl w:val="0"/>
          <w:numId w:val="2"/>
        </w:numPr>
      </w:pPr>
      <w:r>
        <w:t xml:space="preserve">Click Edit. </w:t>
      </w:r>
    </w:p>
    <w:p w:rsidR="00465FFC" w:rsidRPr="007876F1" w:rsidRDefault="00EA6118" w:rsidP="00465FFC">
      <w:pPr>
        <w:pStyle w:val="ListLettera"/>
        <w:numPr>
          <w:ilvl w:val="0"/>
          <w:numId w:val="2"/>
        </w:numPr>
      </w:pPr>
      <w:r>
        <w:rPr>
          <w:lang w:val="en-US"/>
        </w:rPr>
        <w:t xml:space="preserve">Enter an alphanumeric value in </w:t>
      </w:r>
      <w:r w:rsidR="0055365D">
        <w:rPr>
          <w:lang w:val="en-US"/>
        </w:rPr>
        <w:t>the AutoRepairLicense field</w:t>
      </w:r>
      <w:r w:rsidR="00465FFC">
        <w:t>.</w:t>
      </w:r>
    </w:p>
    <w:p w:rsidR="00465FFC" w:rsidRPr="007876F1" w:rsidRDefault="00EA6118" w:rsidP="00465FFC">
      <w:pPr>
        <w:pStyle w:val="ListLettera"/>
        <w:numPr>
          <w:ilvl w:val="0"/>
          <w:numId w:val="2"/>
        </w:numPr>
      </w:pPr>
      <w:r>
        <w:rPr>
          <w:lang w:val="en-US"/>
        </w:rPr>
        <w:t>Click Update.</w:t>
      </w:r>
    </w:p>
    <w:p w:rsidR="00465FFC" w:rsidRPr="00E50CE0" w:rsidRDefault="00465FFC" w:rsidP="00465FFC">
      <w:pPr>
        <w:pStyle w:val="ListNumber1"/>
      </w:pPr>
      <w:r>
        <w:rPr>
          <w:lang w:val="en-US"/>
        </w:rPr>
        <w:t xml:space="preserve">Open the </w:t>
      </w:r>
      <w:r>
        <w:t xml:space="preserve">PCF </w:t>
      </w:r>
      <w:r>
        <w:rPr>
          <w:lang w:val="en-US"/>
        </w:rPr>
        <w:t>in Guidewire Studio</w:t>
      </w:r>
    </w:p>
    <w:p w:rsidR="00465FFC" w:rsidRPr="00BD17A4" w:rsidRDefault="00465FFC" w:rsidP="00BA39AF">
      <w:pPr>
        <w:pStyle w:val="ListLettera"/>
        <w:numPr>
          <w:ilvl w:val="0"/>
          <w:numId w:val="7"/>
        </w:numPr>
      </w:pPr>
      <w:r w:rsidRPr="00C56A78">
        <w:rPr>
          <w:lang w:val="en-US"/>
        </w:rPr>
        <w:t>To open the PCF, use ALT+SHIFT+E.</w:t>
      </w:r>
    </w:p>
    <w:p w:rsidR="00465FFC" w:rsidRDefault="004D0915" w:rsidP="00465FFC">
      <w:pPr>
        <w:pStyle w:val="H3"/>
      </w:pPr>
      <w:r>
        <w:t>Configuration</w:t>
      </w:r>
    </w:p>
    <w:p w:rsidR="00465FFC" w:rsidRPr="00564656" w:rsidRDefault="00465FFC" w:rsidP="00564656">
      <w:pPr>
        <w:pStyle w:val="ListNumber1"/>
        <w:rPr>
          <w:lang w:val="en-US"/>
        </w:rPr>
      </w:pPr>
      <w:r>
        <w:rPr>
          <w:lang w:val="en-US"/>
        </w:rPr>
        <w:t xml:space="preserve">Modify the </w:t>
      </w:r>
      <w:r w:rsidR="00EA6118">
        <w:rPr>
          <w:lang w:val="en-US"/>
        </w:rPr>
        <w:t>License</w:t>
      </w:r>
      <w:r>
        <w:rPr>
          <w:lang w:val="en-US"/>
        </w:rPr>
        <w:t xml:space="preserve"> widget</w:t>
      </w:r>
      <w:r w:rsidR="00564656">
        <w:rPr>
          <w:lang w:val="en-US"/>
        </w:rPr>
        <w:t xml:space="preserve"> to show a watermark</w:t>
      </w:r>
    </w:p>
    <w:p w:rsidR="00D52901" w:rsidRDefault="00465FFC" w:rsidP="00712B9D">
      <w:pPr>
        <w:pStyle w:val="ListLettera"/>
        <w:numPr>
          <w:ilvl w:val="0"/>
          <w:numId w:val="8"/>
        </w:numPr>
      </w:pPr>
      <w:r w:rsidRPr="00DB2379">
        <w:rPr>
          <w:color w:val="auto"/>
        </w:rPr>
        <w:t>In the</w:t>
      </w:r>
      <w:r w:rsidRPr="001B6DD6">
        <w:rPr>
          <w:sz w:val="21"/>
          <w:szCs w:val="21"/>
          <w:shd w:val="clear" w:color="auto" w:fill="FFFFFF"/>
          <w:lang w:val="en-US"/>
        </w:rPr>
        <w:t xml:space="preserve"> </w:t>
      </w:r>
      <w:r w:rsidRPr="00C56A78">
        <w:rPr>
          <w:color w:val="auto"/>
        </w:rPr>
        <w:t>ABContactDetails</w:t>
      </w:r>
      <w:r w:rsidR="00EA6118">
        <w:rPr>
          <w:color w:val="auto"/>
          <w:lang w:val="en-US"/>
        </w:rPr>
        <w:t>Company</w:t>
      </w:r>
      <w:r w:rsidRPr="00C56A78">
        <w:rPr>
          <w:color w:val="auto"/>
        </w:rPr>
        <w:t>DV</w:t>
      </w:r>
      <w:r w:rsidRPr="00C56A78">
        <w:rPr>
          <w:lang w:val="en-US"/>
        </w:rPr>
        <w:t xml:space="preserve">.pcf file, </w:t>
      </w:r>
      <w:r w:rsidR="005E6C5A">
        <w:rPr>
          <w:lang w:val="en-US"/>
        </w:rPr>
        <w:t xml:space="preserve">change </w:t>
      </w:r>
      <w:r w:rsidRPr="00C56A78">
        <w:rPr>
          <w:lang w:val="en-US"/>
        </w:rPr>
        <w:t xml:space="preserve">the </w:t>
      </w:r>
      <w:r w:rsidR="00DB2379">
        <w:rPr>
          <w:lang w:val="en-US"/>
        </w:rPr>
        <w:t>AB</w:t>
      </w:r>
      <w:r w:rsidR="00DB2379">
        <w:t xml:space="preserve">AutoRepairLicense </w:t>
      </w:r>
      <w:r w:rsidR="00580AB0">
        <w:rPr>
          <w:lang w:val="en-US"/>
        </w:rPr>
        <w:t>widget</w:t>
      </w:r>
      <w:r w:rsidR="001F63D7">
        <w:rPr>
          <w:lang w:val="en-US"/>
        </w:rPr>
        <w:t xml:space="preserve"> to be an input widget of the type that supports field-level validation.</w:t>
      </w:r>
    </w:p>
    <w:p w:rsidR="00580AB0" w:rsidRPr="00580AB0" w:rsidRDefault="00EA6118" w:rsidP="00465FFC">
      <w:pPr>
        <w:pStyle w:val="ListLettera"/>
        <w:numPr>
          <w:ilvl w:val="0"/>
          <w:numId w:val="2"/>
        </w:numPr>
      </w:pPr>
      <w:r>
        <w:rPr>
          <w:lang w:val="en-US"/>
        </w:rPr>
        <w:lastRenderedPageBreak/>
        <w:t xml:space="preserve">Modify the PCF file so that </w:t>
      </w:r>
      <w:r w:rsidR="0055365D">
        <w:rPr>
          <w:lang w:val="en-US"/>
        </w:rPr>
        <w:t>the AutoRepairLicense field</w:t>
      </w:r>
      <w:r>
        <w:rPr>
          <w:lang w:val="en-US"/>
        </w:rPr>
        <w:t xml:space="preserve"> shows the following water mark:</w:t>
      </w:r>
    </w:p>
    <w:p w:rsidR="00465FFC" w:rsidRPr="00D52901" w:rsidRDefault="00564656" w:rsidP="00580AB0">
      <w:pPr>
        <w:pStyle w:val="ListLettera"/>
        <w:numPr>
          <w:ilvl w:val="1"/>
          <w:numId w:val="2"/>
        </w:numPr>
      </w:pPr>
      <w:r>
        <w:rPr>
          <w:lang w:val="en-US"/>
        </w:rPr>
        <w:t>a##-Z###</w:t>
      </w:r>
    </w:p>
    <w:p w:rsidR="00614A2C" w:rsidRDefault="00614A2C" w:rsidP="00614A2C">
      <w:pPr>
        <w:pStyle w:val="H3"/>
      </w:pPr>
      <w:r>
        <w:t>Verification</w:t>
      </w:r>
    </w:p>
    <w:p w:rsidR="00614A2C" w:rsidRPr="00E50CE0" w:rsidRDefault="00614A2C" w:rsidP="00614A2C">
      <w:pPr>
        <w:pStyle w:val="ListNumber1"/>
      </w:pPr>
      <w:r w:rsidRPr="00E50CE0">
        <w:t>Verify the modified widget behavior</w:t>
      </w:r>
    </w:p>
    <w:p w:rsidR="00614A2C" w:rsidRDefault="00614A2C" w:rsidP="00614A2C">
      <w:pPr>
        <w:pStyle w:val="ListLettera"/>
        <w:numPr>
          <w:ilvl w:val="0"/>
          <w:numId w:val="18"/>
        </w:numPr>
      </w:pPr>
      <w:r>
        <w:t xml:space="preserve">In TrainingApp, </w:t>
      </w:r>
      <w:r w:rsidRPr="004D0915">
        <w:rPr>
          <w:lang w:val="en-US"/>
        </w:rPr>
        <w:t>deploy your changes to the PCF file.</w:t>
      </w:r>
    </w:p>
    <w:p w:rsidR="00614A2C" w:rsidRPr="006B2706" w:rsidRDefault="00614A2C" w:rsidP="00614A2C">
      <w:pPr>
        <w:pStyle w:val="ListLettera"/>
        <w:numPr>
          <w:ilvl w:val="0"/>
          <w:numId w:val="3"/>
        </w:numPr>
      </w:pPr>
      <w:r>
        <w:rPr>
          <w:lang w:val="en-US"/>
        </w:rPr>
        <w:t>Edit the Details for Burlingame Saab.</w:t>
      </w:r>
    </w:p>
    <w:p w:rsidR="00614A2C" w:rsidRPr="00564656" w:rsidRDefault="00614A2C" w:rsidP="00614A2C">
      <w:pPr>
        <w:pStyle w:val="ListLettera"/>
        <w:numPr>
          <w:ilvl w:val="0"/>
          <w:numId w:val="2"/>
        </w:numPr>
      </w:pPr>
      <w:r>
        <w:rPr>
          <w:lang w:val="en-US"/>
        </w:rPr>
        <w:t>F</w:t>
      </w:r>
      <w:r w:rsidR="0055365D">
        <w:rPr>
          <w:lang w:val="en-US"/>
        </w:rPr>
        <w:t>o</w:t>
      </w:r>
      <w:r>
        <w:rPr>
          <w:lang w:val="en-US"/>
        </w:rPr>
        <w:t xml:space="preserve">r </w:t>
      </w:r>
      <w:r w:rsidR="0055365D">
        <w:rPr>
          <w:lang w:val="en-US"/>
        </w:rPr>
        <w:t>the AutoRepairLicense field</w:t>
      </w:r>
      <w:r>
        <w:rPr>
          <w:lang w:val="en-US"/>
        </w:rPr>
        <w:t xml:space="preserve">, </w:t>
      </w:r>
    </w:p>
    <w:p w:rsidR="00614A2C" w:rsidRPr="00564656" w:rsidRDefault="00614A2C" w:rsidP="00614A2C">
      <w:pPr>
        <w:pStyle w:val="ListLettera"/>
        <w:numPr>
          <w:ilvl w:val="0"/>
          <w:numId w:val="2"/>
        </w:numPr>
      </w:pPr>
      <w:r>
        <w:rPr>
          <w:lang w:val="en-US"/>
        </w:rPr>
        <w:t>Enter a12-Z345 and verify that there is no field format warning.</w:t>
      </w:r>
      <w:r w:rsidRPr="002217EE">
        <w:t xml:space="preserve"> </w:t>
      </w:r>
    </w:p>
    <w:p w:rsidR="00614A2C" w:rsidRPr="002217EE" w:rsidRDefault="00614A2C" w:rsidP="00614A2C">
      <w:pPr>
        <w:pStyle w:val="ListLettera"/>
        <w:numPr>
          <w:ilvl w:val="0"/>
          <w:numId w:val="2"/>
        </w:numPr>
      </w:pPr>
      <w:r>
        <w:rPr>
          <w:lang w:val="en-US"/>
        </w:rPr>
        <w:t>Click Update.</w:t>
      </w:r>
    </w:p>
    <w:p w:rsidR="00614A2C" w:rsidRPr="00580AB0" w:rsidRDefault="00614A2C" w:rsidP="00614A2C">
      <w:pPr>
        <w:pStyle w:val="ListLettera"/>
        <w:numPr>
          <w:ilvl w:val="0"/>
          <w:numId w:val="2"/>
        </w:numPr>
      </w:pPr>
      <w:r w:rsidRPr="00564656">
        <w:rPr>
          <w:lang w:val="en-US"/>
        </w:rPr>
        <w:t xml:space="preserve">Click Edit. Enter ABC12345 and verify that there is a </w:t>
      </w:r>
      <w:r w:rsidR="00580AB0">
        <w:rPr>
          <w:lang w:val="en-US"/>
        </w:rPr>
        <w:t xml:space="preserve">mouse over </w:t>
      </w:r>
      <w:r w:rsidRPr="00564656">
        <w:rPr>
          <w:lang w:val="en-US"/>
        </w:rPr>
        <w:t>field format warning</w:t>
      </w:r>
      <w:r w:rsidR="00580AB0">
        <w:rPr>
          <w:lang w:val="en-US"/>
        </w:rPr>
        <w:t>:</w:t>
      </w:r>
    </w:p>
    <w:p w:rsidR="00580AB0" w:rsidRPr="00564656" w:rsidRDefault="00580AB0" w:rsidP="00580AB0">
      <w:pPr>
        <w:pStyle w:val="ListLettera"/>
        <w:numPr>
          <w:ilvl w:val="1"/>
          <w:numId w:val="2"/>
        </w:numPr>
      </w:pPr>
      <w:r>
        <w:rPr>
          <w:lang w:val="en-US"/>
        </w:rPr>
        <w:t>Field must be a valid value in the format of "a##-Z###"</w:t>
      </w:r>
    </w:p>
    <w:p w:rsidR="00614A2C" w:rsidRPr="000C3EB4" w:rsidRDefault="00614A2C" w:rsidP="00614A2C">
      <w:pPr>
        <w:pStyle w:val="ListLettera"/>
        <w:numPr>
          <w:ilvl w:val="0"/>
          <w:numId w:val="2"/>
        </w:numPr>
      </w:pPr>
      <w:r>
        <w:rPr>
          <w:lang w:val="en-US"/>
        </w:rPr>
        <w:t>Click Update.</w:t>
      </w:r>
    </w:p>
    <w:p w:rsidR="004D0915" w:rsidRDefault="004D0915" w:rsidP="00234E15">
      <w:pPr>
        <w:pStyle w:val="H3"/>
      </w:pPr>
      <w:r>
        <w:t>Part B</w:t>
      </w:r>
    </w:p>
    <w:p w:rsidR="00614A2C" w:rsidRDefault="00614A2C" w:rsidP="00614A2C">
      <w:pPr>
        <w:pStyle w:val="Paragraph"/>
      </w:pPr>
      <w:r>
        <w:t xml:space="preserve">In this part of the exercise, you will configure </w:t>
      </w:r>
      <w:r w:rsidR="0055365D">
        <w:t>the AutoRepairLicense field</w:t>
      </w:r>
      <w:r>
        <w:t xml:space="preserve"> to match the pattern of the field watermark.</w:t>
      </w:r>
    </w:p>
    <w:p w:rsidR="00234E15" w:rsidRDefault="00234E15" w:rsidP="00234E15">
      <w:pPr>
        <w:pStyle w:val="H3"/>
      </w:pPr>
      <w:r>
        <w:t>Configuration</w:t>
      </w:r>
    </w:p>
    <w:p w:rsidR="00234E15" w:rsidRPr="00564656" w:rsidRDefault="00DB2379" w:rsidP="00234E15">
      <w:pPr>
        <w:pStyle w:val="ListNumber1"/>
        <w:rPr>
          <w:lang w:val="en-US"/>
        </w:rPr>
      </w:pPr>
      <w:r>
        <w:rPr>
          <w:lang w:val="en-US"/>
        </w:rPr>
        <w:t>Modify the License widget to validate the input so that it matches the watermark</w:t>
      </w:r>
    </w:p>
    <w:p w:rsidR="00234E15" w:rsidRDefault="00234E15" w:rsidP="004D0915">
      <w:pPr>
        <w:pStyle w:val="ListLettera"/>
        <w:numPr>
          <w:ilvl w:val="0"/>
          <w:numId w:val="17"/>
        </w:numPr>
      </w:pPr>
      <w:r w:rsidRPr="00DB2379">
        <w:rPr>
          <w:color w:val="auto"/>
        </w:rPr>
        <w:t>In the</w:t>
      </w:r>
      <w:r w:rsidRPr="004D0915">
        <w:rPr>
          <w:sz w:val="21"/>
          <w:szCs w:val="21"/>
          <w:shd w:val="clear" w:color="auto" w:fill="FFFFFF"/>
          <w:lang w:val="en-US"/>
        </w:rPr>
        <w:t xml:space="preserve"> </w:t>
      </w:r>
      <w:r w:rsidRPr="004D0915">
        <w:rPr>
          <w:color w:val="auto"/>
        </w:rPr>
        <w:t>ABContactDetails</w:t>
      </w:r>
      <w:r w:rsidRPr="004D0915">
        <w:rPr>
          <w:color w:val="auto"/>
          <w:lang w:val="en-US"/>
        </w:rPr>
        <w:t>Company</w:t>
      </w:r>
      <w:r w:rsidRPr="004D0915">
        <w:rPr>
          <w:color w:val="auto"/>
        </w:rPr>
        <w:t>DV</w:t>
      </w:r>
      <w:r w:rsidRPr="004D0915">
        <w:rPr>
          <w:lang w:val="en-US"/>
        </w:rPr>
        <w:t xml:space="preserve">.pcf file, </w:t>
      </w:r>
      <w:r w:rsidR="00677DD7">
        <w:rPr>
          <w:lang w:val="en-US"/>
        </w:rPr>
        <w:t xml:space="preserve">continue to </w:t>
      </w:r>
      <w:r w:rsidRPr="004D0915">
        <w:rPr>
          <w:lang w:val="en-US"/>
        </w:rPr>
        <w:t xml:space="preserve">modify the </w:t>
      </w:r>
      <w:r w:rsidR="00DB2379">
        <w:rPr>
          <w:lang w:val="en-US"/>
        </w:rPr>
        <w:t>AB</w:t>
      </w:r>
      <w:r w:rsidR="00DB2379">
        <w:t xml:space="preserve">AutoRepairLicense </w:t>
      </w:r>
      <w:r w:rsidRPr="004D0915">
        <w:rPr>
          <w:lang w:val="en-US"/>
        </w:rPr>
        <w:t>widget.</w:t>
      </w:r>
    </w:p>
    <w:p w:rsidR="00614A2C" w:rsidRPr="00614A2C" w:rsidRDefault="00234E15" w:rsidP="00234E15">
      <w:pPr>
        <w:pStyle w:val="ListLettera"/>
        <w:numPr>
          <w:ilvl w:val="0"/>
          <w:numId w:val="2"/>
        </w:numPr>
      </w:pPr>
      <w:r>
        <w:rPr>
          <w:lang w:val="en-US"/>
        </w:rPr>
        <w:t xml:space="preserve">Modify the PCF file so that </w:t>
      </w:r>
      <w:r w:rsidR="0055365D">
        <w:rPr>
          <w:lang w:val="en-US"/>
        </w:rPr>
        <w:t>the AutoRepairLicense field</w:t>
      </w:r>
      <w:r>
        <w:rPr>
          <w:lang w:val="en-US"/>
        </w:rPr>
        <w:t xml:space="preserve"> </w:t>
      </w:r>
      <w:r w:rsidR="00614A2C">
        <w:rPr>
          <w:lang w:val="en-US"/>
        </w:rPr>
        <w:t>matches the pattern of the watermark:</w:t>
      </w:r>
    </w:p>
    <w:p w:rsidR="00614A2C" w:rsidRPr="00614A2C" w:rsidRDefault="00614A2C" w:rsidP="00614A2C">
      <w:pPr>
        <w:pStyle w:val="ListLettera"/>
        <w:numPr>
          <w:ilvl w:val="1"/>
          <w:numId w:val="2"/>
        </w:numPr>
      </w:pPr>
      <w:r>
        <w:rPr>
          <w:lang w:val="en-US"/>
        </w:rPr>
        <w:t>The first character must be</w:t>
      </w:r>
      <w:r w:rsidR="00865DA6">
        <w:rPr>
          <w:lang w:val="en-US"/>
        </w:rPr>
        <w:t xml:space="preserve"> a lower case alphabet character.</w:t>
      </w:r>
    </w:p>
    <w:p w:rsidR="00614A2C" w:rsidRPr="00614A2C" w:rsidRDefault="00614A2C" w:rsidP="00614A2C">
      <w:pPr>
        <w:pStyle w:val="ListLettera"/>
        <w:numPr>
          <w:ilvl w:val="1"/>
          <w:numId w:val="2"/>
        </w:numPr>
      </w:pPr>
      <w:r>
        <w:rPr>
          <w:lang w:val="en-US"/>
        </w:rPr>
        <w:t xml:space="preserve">The second and third characters must be </w:t>
      </w:r>
      <w:r w:rsidR="00865DA6">
        <w:rPr>
          <w:lang w:val="en-US"/>
        </w:rPr>
        <w:t>numbers.</w:t>
      </w:r>
    </w:p>
    <w:p w:rsidR="00614A2C" w:rsidRPr="00614A2C" w:rsidRDefault="00614A2C" w:rsidP="00614A2C">
      <w:pPr>
        <w:pStyle w:val="ListLettera"/>
        <w:numPr>
          <w:ilvl w:val="1"/>
          <w:numId w:val="2"/>
        </w:numPr>
      </w:pPr>
      <w:r>
        <w:rPr>
          <w:lang w:val="en-US"/>
        </w:rPr>
        <w:t>The fourth character is a dash</w:t>
      </w:r>
      <w:r w:rsidR="00865DA6">
        <w:rPr>
          <w:lang w:val="en-US"/>
        </w:rPr>
        <w:t>.</w:t>
      </w:r>
    </w:p>
    <w:p w:rsidR="00865DA6" w:rsidRPr="00614A2C" w:rsidRDefault="00614A2C" w:rsidP="00865DA6">
      <w:pPr>
        <w:pStyle w:val="ListLettera"/>
        <w:numPr>
          <w:ilvl w:val="1"/>
          <w:numId w:val="2"/>
        </w:numPr>
      </w:pPr>
      <w:r>
        <w:rPr>
          <w:lang w:val="en-US"/>
        </w:rPr>
        <w:t xml:space="preserve">The fifth character must be an upper case </w:t>
      </w:r>
      <w:r w:rsidR="00865DA6">
        <w:rPr>
          <w:lang w:val="en-US"/>
        </w:rPr>
        <w:t>alphabet character.</w:t>
      </w:r>
    </w:p>
    <w:p w:rsidR="00614A2C" w:rsidRPr="00712B9D" w:rsidRDefault="00614A2C" w:rsidP="00614A2C">
      <w:pPr>
        <w:pStyle w:val="ListLettera"/>
        <w:numPr>
          <w:ilvl w:val="1"/>
          <w:numId w:val="2"/>
        </w:numPr>
      </w:pPr>
      <w:r>
        <w:rPr>
          <w:lang w:val="en-US"/>
        </w:rPr>
        <w:t xml:space="preserve">The sixth, seventh and eighth characters </w:t>
      </w:r>
      <w:r w:rsidR="00865DA6">
        <w:rPr>
          <w:lang w:val="en-US"/>
        </w:rPr>
        <w:t>must be numbers.</w:t>
      </w:r>
    </w:p>
    <w:p w:rsidR="00614A2C" w:rsidRDefault="00614A2C" w:rsidP="00614A2C">
      <w:pPr>
        <w:pStyle w:val="H3"/>
      </w:pPr>
      <w:r>
        <w:t>Verification</w:t>
      </w:r>
    </w:p>
    <w:p w:rsidR="00614A2C" w:rsidRPr="00E50CE0" w:rsidRDefault="00614A2C" w:rsidP="00614A2C">
      <w:pPr>
        <w:pStyle w:val="ListNumber1"/>
      </w:pPr>
      <w:r w:rsidRPr="00E50CE0">
        <w:t>Verify the modified widget behavior</w:t>
      </w:r>
    </w:p>
    <w:p w:rsidR="00614A2C" w:rsidRDefault="00614A2C" w:rsidP="00614A2C">
      <w:pPr>
        <w:pStyle w:val="ListLettera"/>
        <w:numPr>
          <w:ilvl w:val="0"/>
          <w:numId w:val="9"/>
        </w:numPr>
      </w:pPr>
      <w:r>
        <w:t xml:space="preserve">In TrainingApp, </w:t>
      </w:r>
      <w:r w:rsidRPr="00C56A78">
        <w:rPr>
          <w:lang w:val="en-US"/>
        </w:rPr>
        <w:t>deploy your changes to the PCF file.</w:t>
      </w:r>
    </w:p>
    <w:p w:rsidR="00614A2C" w:rsidRPr="006B2706" w:rsidRDefault="00614A2C" w:rsidP="00614A2C">
      <w:pPr>
        <w:pStyle w:val="ListLettera"/>
        <w:numPr>
          <w:ilvl w:val="0"/>
          <w:numId w:val="3"/>
        </w:numPr>
      </w:pPr>
      <w:r>
        <w:rPr>
          <w:lang w:val="en-US"/>
        </w:rPr>
        <w:t xml:space="preserve">Edit the Details for </w:t>
      </w:r>
      <w:r w:rsidR="00EA625D">
        <w:rPr>
          <w:lang w:val="en-US"/>
        </w:rPr>
        <w:t>Burlingame Saab</w:t>
      </w:r>
      <w:r>
        <w:rPr>
          <w:lang w:val="en-US"/>
        </w:rPr>
        <w:t>.</w:t>
      </w:r>
    </w:p>
    <w:p w:rsidR="00614A2C" w:rsidRPr="004D0915" w:rsidRDefault="00614A2C" w:rsidP="00614A2C">
      <w:pPr>
        <w:pStyle w:val="ListLettera"/>
        <w:numPr>
          <w:ilvl w:val="0"/>
          <w:numId w:val="2"/>
        </w:numPr>
      </w:pPr>
      <w:r>
        <w:rPr>
          <w:lang w:val="en-US"/>
        </w:rPr>
        <w:t>Verify that license field value is ABC12345.  Click Update.</w:t>
      </w:r>
    </w:p>
    <w:p w:rsidR="00970AB5" w:rsidRPr="00970AB5" w:rsidRDefault="00970AB5" w:rsidP="00970AB5">
      <w:pPr>
        <w:pStyle w:val="ListLettera"/>
        <w:numPr>
          <w:ilvl w:val="0"/>
          <w:numId w:val="2"/>
        </w:numPr>
      </w:pPr>
      <w:r>
        <w:rPr>
          <w:lang w:val="en-US"/>
        </w:rPr>
        <w:t>Verify th</w:t>
      </w:r>
      <w:r w:rsidR="00580AB0">
        <w:rPr>
          <w:lang w:val="en-US"/>
        </w:rPr>
        <w:t>e</w:t>
      </w:r>
      <w:r>
        <w:rPr>
          <w:lang w:val="en-US"/>
        </w:rPr>
        <w:t xml:space="preserve"> info bar error message: </w:t>
      </w:r>
    </w:p>
    <w:p w:rsidR="00614A2C" w:rsidRPr="004D0915" w:rsidRDefault="00614A2C" w:rsidP="00970AB5">
      <w:pPr>
        <w:pStyle w:val="ListLettera"/>
        <w:numPr>
          <w:ilvl w:val="1"/>
          <w:numId w:val="2"/>
        </w:numPr>
      </w:pPr>
      <w:r>
        <w:rPr>
          <w:lang w:val="en-US"/>
        </w:rPr>
        <w:t xml:space="preserve"> "License: The value in this field is inv</w:t>
      </w:r>
      <w:r w:rsidR="00970AB5">
        <w:rPr>
          <w:lang w:val="en-US"/>
        </w:rPr>
        <w:t>alid</w:t>
      </w:r>
      <w:r>
        <w:rPr>
          <w:lang w:val="en-US"/>
        </w:rPr>
        <w:t>"</w:t>
      </w:r>
    </w:p>
    <w:p w:rsidR="00614A2C" w:rsidRPr="004D0915" w:rsidRDefault="00614A2C" w:rsidP="00614A2C">
      <w:pPr>
        <w:pStyle w:val="ListLettera"/>
        <w:numPr>
          <w:ilvl w:val="0"/>
          <w:numId w:val="2"/>
        </w:numPr>
      </w:pPr>
      <w:r>
        <w:rPr>
          <w:lang w:val="en-US"/>
        </w:rPr>
        <w:t xml:space="preserve">Enter </w:t>
      </w:r>
      <w:r w:rsidR="00970AB5">
        <w:rPr>
          <w:lang w:val="en-US"/>
        </w:rPr>
        <w:t>u89</w:t>
      </w:r>
      <w:r>
        <w:rPr>
          <w:lang w:val="en-US"/>
        </w:rPr>
        <w:t>-</w:t>
      </w:r>
      <w:r w:rsidR="00970AB5">
        <w:rPr>
          <w:lang w:val="en-US"/>
        </w:rPr>
        <w:t>R847</w:t>
      </w:r>
      <w:r>
        <w:rPr>
          <w:lang w:val="en-US"/>
        </w:rPr>
        <w:t xml:space="preserve"> as a valid license field value. Click Update.</w:t>
      </w:r>
    </w:p>
    <w:p w:rsidR="00614A2C" w:rsidRPr="004D0915" w:rsidRDefault="00614A2C" w:rsidP="00614A2C">
      <w:pPr>
        <w:pStyle w:val="ListLettera"/>
        <w:numPr>
          <w:ilvl w:val="0"/>
          <w:numId w:val="2"/>
        </w:numPr>
      </w:pPr>
      <w:r>
        <w:rPr>
          <w:lang w:val="en-US"/>
        </w:rPr>
        <w:t>Verify that the you were able to commit the changes.</w:t>
      </w:r>
    </w:p>
    <w:p w:rsidR="00DB2379" w:rsidRDefault="00DB2379" w:rsidP="00DB2379">
      <w:pPr>
        <w:pStyle w:val="H3"/>
      </w:pPr>
      <w:r>
        <w:t>Part C</w:t>
      </w:r>
    </w:p>
    <w:p w:rsidR="00DB2379" w:rsidRDefault="00DB2379" w:rsidP="00DB2379">
      <w:pPr>
        <w:pStyle w:val="Paragraph"/>
      </w:pPr>
      <w:r>
        <w:t>In this part of the exercise, you will configure the AutoRepairLicense field to validate the value before it is committed.  If the license number contains the string "777", then the user should be notified that license number is invalid.</w:t>
      </w:r>
    </w:p>
    <w:p w:rsidR="00DB2379" w:rsidRDefault="00DB2379" w:rsidP="00DB2379">
      <w:pPr>
        <w:pStyle w:val="H3"/>
      </w:pPr>
      <w:r>
        <w:t>Configuration</w:t>
      </w:r>
    </w:p>
    <w:p w:rsidR="00DB2379" w:rsidRDefault="00DB2379" w:rsidP="00DB2379">
      <w:pPr>
        <w:pStyle w:val="ListNumber1"/>
        <w:rPr>
          <w:lang w:val="en-US"/>
        </w:rPr>
      </w:pPr>
      <w:r>
        <w:rPr>
          <w:lang w:val="en-US"/>
        </w:rPr>
        <w:t xml:space="preserve">Modify the License widget to </w:t>
      </w:r>
    </w:p>
    <w:p w:rsidR="001B6DD6" w:rsidRPr="001B6DD6" w:rsidRDefault="001B6DD6" w:rsidP="001B6DD6">
      <w:pPr>
        <w:pStyle w:val="ListLettera"/>
        <w:rPr>
          <w:lang w:val="en-US"/>
        </w:rPr>
      </w:pPr>
      <w:r w:rsidRPr="001B6DD6">
        <w:rPr>
          <w:color w:val="auto"/>
        </w:rPr>
        <w:t>In the</w:t>
      </w:r>
      <w:r w:rsidRPr="001B6DD6">
        <w:rPr>
          <w:sz w:val="21"/>
          <w:szCs w:val="21"/>
          <w:shd w:val="clear" w:color="auto" w:fill="FFFFFF"/>
          <w:lang w:val="en-US"/>
        </w:rPr>
        <w:t xml:space="preserve"> </w:t>
      </w:r>
      <w:r w:rsidRPr="001B6DD6">
        <w:rPr>
          <w:color w:val="auto"/>
        </w:rPr>
        <w:t>ABContactDetails</w:t>
      </w:r>
      <w:r w:rsidRPr="001B6DD6">
        <w:rPr>
          <w:color w:val="auto"/>
          <w:lang w:val="en-US"/>
        </w:rPr>
        <w:t>Company</w:t>
      </w:r>
      <w:r w:rsidRPr="001B6DD6">
        <w:rPr>
          <w:color w:val="auto"/>
        </w:rPr>
        <w:t>DV</w:t>
      </w:r>
      <w:r w:rsidRPr="001B6DD6">
        <w:rPr>
          <w:lang w:val="en-US"/>
        </w:rPr>
        <w:t>.pcf file, continue to modify the AB</w:t>
      </w:r>
      <w:r>
        <w:t xml:space="preserve">AutoRepairLicense </w:t>
      </w:r>
      <w:r w:rsidRPr="001B6DD6">
        <w:rPr>
          <w:lang w:val="en-US"/>
        </w:rPr>
        <w:t>widget.</w:t>
      </w:r>
      <w:r>
        <w:t>If the license number contains the string "777", then the user should be notified that license number is invalid</w:t>
      </w:r>
      <w:r>
        <w:rPr>
          <w:lang w:val="en-US"/>
        </w:rPr>
        <w:t>.</w:t>
      </w:r>
    </w:p>
    <w:p w:rsidR="001B6DD6" w:rsidRPr="001B6DD6" w:rsidRDefault="00970AB5" w:rsidP="001B6DD6">
      <w:pPr>
        <w:pStyle w:val="ListLettera"/>
        <w:numPr>
          <w:ilvl w:val="0"/>
          <w:numId w:val="28"/>
        </w:numPr>
        <w:rPr>
          <w:rFonts w:ascii="Courier New" w:hAnsi="Courier New" w:cs="Courier New"/>
        </w:rPr>
      </w:pPr>
      <w:r w:rsidRPr="001B6DD6">
        <w:rPr>
          <w:color w:val="auto"/>
        </w:rPr>
        <w:t>In the</w:t>
      </w:r>
      <w:r w:rsidRPr="001B6DD6">
        <w:rPr>
          <w:sz w:val="21"/>
          <w:szCs w:val="21"/>
          <w:shd w:val="clear" w:color="auto" w:fill="FFFFFF"/>
          <w:lang w:val="en-US"/>
        </w:rPr>
        <w:t xml:space="preserve"> </w:t>
      </w:r>
      <w:r w:rsidRPr="001B6DD6">
        <w:rPr>
          <w:color w:val="auto"/>
        </w:rPr>
        <w:t>ABContactDetails</w:t>
      </w:r>
      <w:r w:rsidRPr="001B6DD6">
        <w:rPr>
          <w:color w:val="auto"/>
          <w:lang w:val="en-US"/>
        </w:rPr>
        <w:t>Company</w:t>
      </w:r>
      <w:r w:rsidRPr="001B6DD6">
        <w:rPr>
          <w:color w:val="auto"/>
        </w:rPr>
        <w:t>DV</w:t>
      </w:r>
      <w:r w:rsidRPr="001B6DD6">
        <w:rPr>
          <w:lang w:val="en-US"/>
        </w:rPr>
        <w:t>.pcf file,</w:t>
      </w:r>
      <w:r w:rsidR="00677DD7" w:rsidRPr="001B6DD6">
        <w:rPr>
          <w:lang w:val="en-US"/>
        </w:rPr>
        <w:t xml:space="preserve"> continue to</w:t>
      </w:r>
      <w:r w:rsidRPr="001B6DD6">
        <w:rPr>
          <w:lang w:val="en-US"/>
        </w:rPr>
        <w:t xml:space="preserve"> modify the AB</w:t>
      </w:r>
      <w:r>
        <w:t xml:space="preserve">AutoRepairLicense </w:t>
      </w:r>
      <w:r w:rsidR="00580AB0" w:rsidRPr="001B6DD6">
        <w:rPr>
          <w:lang w:val="en-US"/>
        </w:rPr>
        <w:t>widget</w:t>
      </w:r>
      <w:r w:rsidRPr="001B6DD6">
        <w:rPr>
          <w:lang w:val="en-US"/>
        </w:rPr>
        <w:t>.</w:t>
      </w:r>
      <w:r>
        <w:t>If the license number contains the string "777", then the user should be notified that license number is invalid.</w:t>
      </w:r>
    </w:p>
    <w:p w:rsidR="00DB2379" w:rsidRDefault="00DB2379" w:rsidP="00970AB5">
      <w:pPr>
        <w:pStyle w:val="H2"/>
      </w:pPr>
      <w:r>
        <w:t>Verification</w:t>
      </w:r>
    </w:p>
    <w:p w:rsidR="00DB2379" w:rsidRPr="00E50CE0" w:rsidRDefault="00DB2379" w:rsidP="00DB2379">
      <w:pPr>
        <w:pStyle w:val="ListNumber1"/>
      </w:pPr>
      <w:r w:rsidRPr="00E50CE0">
        <w:t>Verify the modified widget behavior</w:t>
      </w:r>
    </w:p>
    <w:p w:rsidR="00DB2379" w:rsidRDefault="00DB2379" w:rsidP="00970AB5">
      <w:pPr>
        <w:pStyle w:val="ListLettera"/>
        <w:numPr>
          <w:ilvl w:val="0"/>
          <w:numId w:val="29"/>
        </w:numPr>
      </w:pPr>
      <w:r>
        <w:t xml:space="preserve">In TrainingApp, </w:t>
      </w:r>
      <w:r w:rsidRPr="00970AB5">
        <w:rPr>
          <w:lang w:val="en-US"/>
        </w:rPr>
        <w:t>deploy your changes to the PCF file.</w:t>
      </w:r>
    </w:p>
    <w:p w:rsidR="00DB2379" w:rsidRPr="006B2706" w:rsidRDefault="00DB2379" w:rsidP="00DB2379">
      <w:pPr>
        <w:pStyle w:val="ListLettera"/>
        <w:numPr>
          <w:ilvl w:val="0"/>
          <w:numId w:val="3"/>
        </w:numPr>
      </w:pPr>
      <w:r>
        <w:rPr>
          <w:lang w:val="en-US"/>
        </w:rPr>
        <w:t>Edit the Details for Burlingame Saab.</w:t>
      </w:r>
    </w:p>
    <w:p w:rsidR="00970AB5" w:rsidRPr="00970AB5" w:rsidRDefault="00970AB5" w:rsidP="00DB2379">
      <w:pPr>
        <w:pStyle w:val="ListLettera"/>
        <w:numPr>
          <w:ilvl w:val="0"/>
          <w:numId w:val="2"/>
        </w:numPr>
      </w:pPr>
      <w:r>
        <w:rPr>
          <w:lang w:val="en-US"/>
        </w:rPr>
        <w:t>Change the license field value to r8-U777</w:t>
      </w:r>
      <w:r w:rsidR="00DB2379">
        <w:rPr>
          <w:lang w:val="en-US"/>
        </w:rPr>
        <w:t>.</w:t>
      </w:r>
    </w:p>
    <w:p w:rsidR="00DB2379" w:rsidRPr="004D0915" w:rsidRDefault="00DB2379" w:rsidP="00DB2379">
      <w:pPr>
        <w:pStyle w:val="ListLettera"/>
        <w:numPr>
          <w:ilvl w:val="0"/>
          <w:numId w:val="2"/>
        </w:numPr>
      </w:pPr>
      <w:r>
        <w:rPr>
          <w:lang w:val="en-US"/>
        </w:rPr>
        <w:t>Click Update.</w:t>
      </w:r>
    </w:p>
    <w:p w:rsidR="00970AB5" w:rsidRPr="00970AB5" w:rsidRDefault="00970AB5" w:rsidP="00DB2379">
      <w:pPr>
        <w:pStyle w:val="ListLettera"/>
        <w:numPr>
          <w:ilvl w:val="0"/>
          <w:numId w:val="2"/>
        </w:numPr>
      </w:pPr>
      <w:r>
        <w:rPr>
          <w:lang w:val="en-US"/>
        </w:rPr>
        <w:t>Verify th</w:t>
      </w:r>
      <w:r w:rsidR="00677DD7">
        <w:rPr>
          <w:lang w:val="en-US"/>
        </w:rPr>
        <w:t>e</w:t>
      </w:r>
      <w:r>
        <w:rPr>
          <w:lang w:val="en-US"/>
        </w:rPr>
        <w:t xml:space="preserve"> info bar error message: </w:t>
      </w:r>
    </w:p>
    <w:p w:rsidR="00970AB5" w:rsidRPr="00970AB5" w:rsidRDefault="00DB2379" w:rsidP="00970AB5">
      <w:pPr>
        <w:pStyle w:val="ListLettera"/>
        <w:numPr>
          <w:ilvl w:val="1"/>
          <w:numId w:val="2"/>
        </w:numPr>
      </w:pPr>
      <w:r>
        <w:rPr>
          <w:lang w:val="en-US"/>
        </w:rPr>
        <w:t>"Licens</w:t>
      </w:r>
      <w:r w:rsidR="00970AB5">
        <w:rPr>
          <w:lang w:val="en-US"/>
        </w:rPr>
        <w:t>e: License numbers with 777 are invalid"</w:t>
      </w:r>
    </w:p>
    <w:p w:rsidR="00DB2379" w:rsidRPr="004D0915" w:rsidRDefault="00DB2379" w:rsidP="00DB2379">
      <w:pPr>
        <w:pStyle w:val="ListLettera"/>
        <w:numPr>
          <w:ilvl w:val="0"/>
          <w:numId w:val="2"/>
        </w:numPr>
      </w:pPr>
      <w:r>
        <w:rPr>
          <w:lang w:val="en-US"/>
        </w:rPr>
        <w:t>Enter a12-Z345 as a valid license field value. Click Update.</w:t>
      </w:r>
    </w:p>
    <w:p w:rsidR="00DB2379" w:rsidRPr="004D0915" w:rsidRDefault="00DB2379" w:rsidP="00DB2379">
      <w:pPr>
        <w:pStyle w:val="ListLettera"/>
        <w:numPr>
          <w:ilvl w:val="0"/>
          <w:numId w:val="2"/>
        </w:numPr>
      </w:pPr>
      <w:r>
        <w:rPr>
          <w:lang w:val="en-US"/>
        </w:rPr>
        <w:t>Verify that the you were able to commit the changes.</w:t>
      </w:r>
    </w:p>
    <w:p w:rsidR="00E21185" w:rsidRPr="009F0699" w:rsidRDefault="00E21185" w:rsidP="009F0699">
      <w:pPr>
        <w:pStyle w:val="E1"/>
        <w:ind w:left="0" w:firstLine="0"/>
      </w:pPr>
      <w:r w:rsidRPr="009F0699">
        <w:t>Field-level validation in the Data Model</w:t>
      </w:r>
    </w:p>
    <w:p w:rsidR="00B017F6" w:rsidRDefault="00E21185" w:rsidP="00E21185">
      <w:pPr>
        <w:pStyle w:val="Paragraph"/>
      </w:pPr>
      <w:r>
        <w:t xml:space="preserve">In </w:t>
      </w:r>
      <w:r w:rsidR="00B017F6">
        <w:t>this exercise, you will implement field-level validation in the data model.</w:t>
      </w:r>
    </w:p>
    <w:p w:rsidR="00A3514A" w:rsidRDefault="00B017F6" w:rsidP="00A3514A">
      <w:pPr>
        <w:pStyle w:val="H3"/>
      </w:pPr>
      <w:r>
        <w:t>Requirements</w:t>
      </w:r>
    </w:p>
    <w:p w:rsidR="00B017F6" w:rsidRDefault="00A3514A" w:rsidP="00B017F6">
      <w:r w:rsidRPr="00FC571E">
        <w:t xml:space="preserve">Acme Insurance </w:t>
      </w:r>
      <w:r w:rsidR="00585EB8">
        <w:t xml:space="preserve">requires that all </w:t>
      </w:r>
      <w:r w:rsidR="00585EB8" w:rsidRPr="00FC571E">
        <w:t xml:space="preserve">bank account numbers </w:t>
      </w:r>
      <w:r w:rsidR="00585EB8">
        <w:t>follow the</w:t>
      </w:r>
      <w:r w:rsidRPr="00FC571E">
        <w:t xml:space="preserve"> pattern XX-XXXX, where X is a digit</w:t>
      </w:r>
      <w:r>
        <w:t xml:space="preserve"> from</w:t>
      </w:r>
      <w:r w:rsidRPr="00FC571E">
        <w:t xml:space="preserve"> 0 through 9. Acme Insurance wants </w:t>
      </w:r>
      <w:r w:rsidR="00B017F6">
        <w:t xml:space="preserve">to enforce this pattern in the data model. </w:t>
      </w:r>
      <w:r w:rsidR="00585EB8">
        <w:t xml:space="preserve">Without needing to modify existing widget properties in the application, </w:t>
      </w:r>
      <w:r w:rsidR="00B017F6">
        <w:t xml:space="preserve">Acme </w:t>
      </w:r>
      <w:r w:rsidR="00585EB8">
        <w:t>Insurance requires that there is a</w:t>
      </w:r>
      <w:r w:rsidR="00B017F6">
        <w:t xml:space="preserve"> watermark identifying the pattern.</w:t>
      </w:r>
      <w:r w:rsidR="00585EB8">
        <w:t xml:space="preserve"> </w:t>
      </w:r>
      <w:r w:rsidR="004D723A">
        <w:t>Acme Insurance wants to ensure that the</w:t>
      </w:r>
      <w:r w:rsidR="00456836">
        <w:t xml:space="preserve"> </w:t>
      </w:r>
      <w:r w:rsidR="00585EB8">
        <w:t>validation warning for an invalid bank account value</w:t>
      </w:r>
      <w:r w:rsidR="004D723A">
        <w:t xml:space="preserve"> is localizable.</w:t>
      </w:r>
    </w:p>
    <w:p w:rsidR="00585EB8" w:rsidRDefault="00585EB8" w:rsidP="00585EB8">
      <w:pPr>
        <w:pStyle w:val="H3"/>
      </w:pPr>
      <w:r>
        <w:t>Tasks</w:t>
      </w:r>
    </w:p>
    <w:p w:rsidR="00585EB8" w:rsidRPr="00E50CE0" w:rsidRDefault="00585EB8" w:rsidP="00585EB8">
      <w:pPr>
        <w:pStyle w:val="ListNumber1"/>
        <w:numPr>
          <w:ilvl w:val="0"/>
          <w:numId w:val="22"/>
        </w:numPr>
      </w:pPr>
      <w:r>
        <w:rPr>
          <w:lang w:val="en-US"/>
        </w:rPr>
        <w:t>Create a validator display key error</w:t>
      </w:r>
      <w:r w:rsidR="00D26586">
        <w:rPr>
          <w:lang w:val="en-US"/>
        </w:rPr>
        <w:t xml:space="preserve"> message</w:t>
      </w:r>
    </w:p>
    <w:p w:rsidR="00585EB8" w:rsidRPr="00585EB8" w:rsidRDefault="00585EB8" w:rsidP="00585EB8">
      <w:pPr>
        <w:pStyle w:val="ListLettera"/>
        <w:numPr>
          <w:ilvl w:val="0"/>
          <w:numId w:val="23"/>
        </w:numPr>
      </w:pPr>
      <w:r>
        <w:rPr>
          <w:lang w:val="en-US"/>
        </w:rPr>
        <w:t xml:space="preserve">Create a display key that reads: </w:t>
      </w:r>
    </w:p>
    <w:p w:rsidR="00456836" w:rsidRDefault="00585EB8" w:rsidP="001B6DD6">
      <w:pPr>
        <w:pStyle w:val="ListLettera"/>
        <w:numPr>
          <w:ilvl w:val="0"/>
          <w:numId w:val="0"/>
        </w:numPr>
        <w:ind w:left="720"/>
        <w:rPr>
          <w:rFonts w:ascii="Courier New" w:hAnsi="Courier New" w:cs="Courier New"/>
        </w:rPr>
      </w:pPr>
      <w:r>
        <w:t>"</w:t>
      </w:r>
      <w:r w:rsidR="00456836">
        <w:rPr>
          <w:lang w:val="en-US"/>
        </w:rPr>
        <w:t>A</w:t>
      </w:r>
      <w:r>
        <w:t xml:space="preserve"> bank account number </w:t>
      </w:r>
      <w:r w:rsidR="00456836">
        <w:rPr>
          <w:lang w:val="en-US"/>
        </w:rPr>
        <w:t xml:space="preserve">must be two numbers, a hyphen, and then four numbers. </w:t>
      </w:r>
      <w:r>
        <w:t>For example, 12-3456."</w:t>
      </w:r>
    </w:p>
    <w:p w:rsidR="00585EB8" w:rsidRPr="00E50CE0" w:rsidRDefault="00585EB8" w:rsidP="00585EB8">
      <w:pPr>
        <w:pStyle w:val="ListNumber1"/>
        <w:numPr>
          <w:ilvl w:val="0"/>
          <w:numId w:val="22"/>
        </w:numPr>
      </w:pPr>
      <w:r>
        <w:rPr>
          <w:lang w:val="en-US"/>
        </w:rPr>
        <w:t>Create a field validator</w:t>
      </w:r>
    </w:p>
    <w:p w:rsidR="00585EB8" w:rsidRPr="001C45EA" w:rsidRDefault="00193715" w:rsidP="00585EB8">
      <w:pPr>
        <w:pStyle w:val="ListLettera"/>
        <w:numPr>
          <w:ilvl w:val="0"/>
          <w:numId w:val="25"/>
        </w:numPr>
      </w:pPr>
      <w:r>
        <w:rPr>
          <w:lang w:val="en-US"/>
        </w:rPr>
        <w:t>Specify the attributes that meet the</w:t>
      </w:r>
      <w:r w:rsidR="00D26586">
        <w:rPr>
          <w:lang w:val="en-US"/>
        </w:rPr>
        <w:t xml:space="preserve"> exercise</w:t>
      </w:r>
      <w:r>
        <w:rPr>
          <w:lang w:val="en-US"/>
        </w:rPr>
        <w:t xml:space="preserve"> requirements.</w:t>
      </w:r>
    </w:p>
    <w:p w:rsidR="00585EB8" w:rsidRPr="00E50CE0" w:rsidRDefault="00D26586" w:rsidP="00585EB8">
      <w:pPr>
        <w:pStyle w:val="ListNumber1"/>
        <w:numPr>
          <w:ilvl w:val="0"/>
          <w:numId w:val="22"/>
        </w:numPr>
      </w:pPr>
      <w:r>
        <w:rPr>
          <w:lang w:val="en-US"/>
        </w:rPr>
        <w:t>Associate the field validator with an entity element</w:t>
      </w:r>
    </w:p>
    <w:p w:rsidR="00EA625D" w:rsidRPr="00865DA6" w:rsidRDefault="00EA625D" w:rsidP="00585EB8">
      <w:pPr>
        <w:pStyle w:val="ListLettera"/>
        <w:numPr>
          <w:ilvl w:val="0"/>
          <w:numId w:val="24"/>
        </w:numPr>
      </w:pPr>
      <w:r>
        <w:rPr>
          <w:lang w:val="en-US"/>
        </w:rPr>
        <w:t>Add an entity field validator for the AccountNumber field in the BankAccount entity.</w:t>
      </w:r>
    </w:p>
    <w:p w:rsidR="00585EB8" w:rsidRDefault="00EA625D" w:rsidP="00585EB8">
      <w:pPr>
        <w:pStyle w:val="ListNumber1"/>
        <w:numPr>
          <w:ilvl w:val="0"/>
          <w:numId w:val="22"/>
        </w:numPr>
        <w:rPr>
          <w:lang w:val="en-US"/>
        </w:rPr>
      </w:pPr>
      <w:r>
        <w:rPr>
          <w:lang w:val="en-US"/>
        </w:rPr>
        <w:t>Deploy your changes</w:t>
      </w:r>
    </w:p>
    <w:p w:rsidR="00EA625D" w:rsidRPr="00EA625D" w:rsidRDefault="00EA625D" w:rsidP="00EA625D">
      <w:pPr>
        <w:pStyle w:val="ListLettera"/>
        <w:numPr>
          <w:ilvl w:val="0"/>
          <w:numId w:val="26"/>
        </w:numPr>
        <w:rPr>
          <w:lang w:val="en-US"/>
        </w:rPr>
      </w:pPr>
      <w:r>
        <w:rPr>
          <w:lang w:val="en-US"/>
        </w:rPr>
        <w:t>In Guidewire Studio, restart (stop then debug) the server.</w:t>
      </w:r>
    </w:p>
    <w:p w:rsidR="00EA625D" w:rsidRDefault="00EA625D" w:rsidP="00EA625D">
      <w:pPr>
        <w:pStyle w:val="H3"/>
      </w:pPr>
      <w:r>
        <w:t>Verification</w:t>
      </w:r>
    </w:p>
    <w:p w:rsidR="00EA625D" w:rsidRPr="00E50CE0" w:rsidRDefault="00EA625D" w:rsidP="00EA625D">
      <w:pPr>
        <w:pStyle w:val="ListNumber1"/>
      </w:pPr>
      <w:r w:rsidRPr="00E50CE0">
        <w:t xml:space="preserve">Verify the </w:t>
      </w:r>
      <w:r w:rsidR="00677DD7">
        <w:rPr>
          <w:lang w:val="en-US"/>
        </w:rPr>
        <w:t>entity field validator behavior</w:t>
      </w:r>
    </w:p>
    <w:p w:rsidR="00677DD7" w:rsidRPr="00677DD7" w:rsidRDefault="00EA625D" w:rsidP="00865DA6">
      <w:pPr>
        <w:pStyle w:val="ListLettera"/>
        <w:numPr>
          <w:ilvl w:val="0"/>
          <w:numId w:val="27"/>
        </w:numPr>
      </w:pPr>
      <w:r>
        <w:t xml:space="preserve">In TrainingApp, </w:t>
      </w:r>
      <w:r w:rsidR="00677DD7">
        <w:rPr>
          <w:lang w:val="en-US"/>
        </w:rPr>
        <w:t xml:space="preserve">add a new </w:t>
      </w:r>
      <w:r w:rsidRPr="00865DA6">
        <w:rPr>
          <w:lang w:val="en-US"/>
        </w:rPr>
        <w:t xml:space="preserve">bank account for </w:t>
      </w:r>
      <w:r w:rsidR="00677DD7">
        <w:rPr>
          <w:lang w:val="en-US"/>
        </w:rPr>
        <w:t xml:space="preserve">the </w:t>
      </w:r>
      <w:r w:rsidRPr="00865DA6">
        <w:rPr>
          <w:lang w:val="en-US"/>
        </w:rPr>
        <w:t>Burlingame Saab</w:t>
      </w:r>
      <w:r w:rsidR="00677DD7">
        <w:rPr>
          <w:lang w:val="en-US"/>
        </w:rPr>
        <w:t xml:space="preserve"> contacnt.</w:t>
      </w:r>
    </w:p>
    <w:p w:rsidR="00677DD7" w:rsidRPr="00677DD7" w:rsidRDefault="00677DD7" w:rsidP="00865DA6">
      <w:pPr>
        <w:pStyle w:val="ListLettera"/>
        <w:numPr>
          <w:ilvl w:val="0"/>
          <w:numId w:val="27"/>
        </w:numPr>
      </w:pPr>
      <w:r>
        <w:rPr>
          <w:lang w:val="en-US"/>
        </w:rPr>
        <w:t>Verify the ##-#### watermark for the Account Number cell.</w:t>
      </w:r>
    </w:p>
    <w:p w:rsidR="00865DA6" w:rsidRPr="00677DD7" w:rsidRDefault="00650AFA" w:rsidP="00865DA6">
      <w:pPr>
        <w:pStyle w:val="ListLettera"/>
        <w:numPr>
          <w:ilvl w:val="0"/>
          <w:numId w:val="27"/>
        </w:numPr>
      </w:pPr>
      <w:r>
        <w:rPr>
          <w:lang w:val="en-US"/>
        </w:rPr>
        <w:t>For the account number, try to enter A1-B2345.</w:t>
      </w:r>
    </w:p>
    <w:p w:rsidR="00677DD7" w:rsidRPr="00677DD7" w:rsidRDefault="00677DD7" w:rsidP="00677DD7">
      <w:pPr>
        <w:pStyle w:val="ListLettera"/>
        <w:numPr>
          <w:ilvl w:val="0"/>
          <w:numId w:val="27"/>
        </w:numPr>
      </w:pPr>
      <w:r>
        <w:rPr>
          <w:lang w:val="en-US"/>
        </w:rPr>
        <w:t>Verify that the cell turns red and clears out the invalid field value.</w:t>
      </w:r>
    </w:p>
    <w:p w:rsidR="00EA625D" w:rsidRPr="00677DD7" w:rsidRDefault="00677DD7" w:rsidP="00677DD7">
      <w:pPr>
        <w:pStyle w:val="ListLettera"/>
        <w:numPr>
          <w:ilvl w:val="0"/>
          <w:numId w:val="27"/>
        </w:numPr>
      </w:pPr>
      <w:r>
        <w:rPr>
          <w:lang w:val="en-US"/>
        </w:rPr>
        <w:t>Enter 12-3456 as the account number</w:t>
      </w:r>
      <w:r w:rsidR="00EA625D" w:rsidRPr="00677DD7">
        <w:rPr>
          <w:lang w:val="en-US"/>
        </w:rPr>
        <w:t>.  Click Update.</w:t>
      </w:r>
    </w:p>
    <w:p w:rsidR="00EA625D" w:rsidRPr="00677DD7" w:rsidRDefault="00677DD7" w:rsidP="00677DD7">
      <w:pPr>
        <w:pStyle w:val="ListLettera"/>
        <w:numPr>
          <w:ilvl w:val="0"/>
          <w:numId w:val="27"/>
        </w:numPr>
      </w:pPr>
      <w:r>
        <w:rPr>
          <w:lang w:val="en-US"/>
        </w:rPr>
        <w:t>Confirm that a new bank account was added for Burlingame Saab.</w:t>
      </w:r>
    </w:p>
    <w:p w:rsidR="00465FFC" w:rsidRPr="009F0699" w:rsidRDefault="009F0699" w:rsidP="009F0699">
      <w:pPr>
        <w:pStyle w:val="E1"/>
        <w:ind w:left="0" w:firstLine="0"/>
        <w:rPr>
          <w:color w:val="04628C"/>
        </w:rPr>
      </w:pPr>
      <w:r>
        <w:rPr>
          <w:color w:val="04628C"/>
          <w:lang w:val="en-US"/>
        </w:rPr>
        <w:t>User Interfacte Notification</w:t>
      </w:r>
    </w:p>
    <w:p w:rsidR="00465FFC" w:rsidRDefault="00465FFC" w:rsidP="00465FFC">
      <w:pPr>
        <w:pStyle w:val="Paragraph"/>
      </w:pPr>
      <w:r>
        <w:t xml:space="preserve">In this exercise, you will </w:t>
      </w:r>
      <w:r w:rsidR="00C470A0">
        <w:t>display a UI notification when the users click</w:t>
      </w:r>
      <w:r w:rsidR="00650AFA">
        <w:t>s</w:t>
      </w:r>
      <w:r w:rsidR="00C470A0">
        <w:t xml:space="preserve"> the Select Least Busy User button on the S</w:t>
      </w:r>
      <w:r w:rsidR="00650AFA">
        <w:t>ummary page.</w:t>
      </w:r>
    </w:p>
    <w:p w:rsidR="00465FFC" w:rsidRDefault="00650AFA" w:rsidP="00465FFC">
      <w:pPr>
        <w:pStyle w:val="H3"/>
      </w:pPr>
      <w:r>
        <w:t>Requirements</w:t>
      </w:r>
    </w:p>
    <w:p w:rsidR="00650AFA" w:rsidRPr="00650AFA" w:rsidRDefault="00650AFA" w:rsidP="00650AFA">
      <w:pPr>
        <w:pStyle w:val="Paragraph"/>
      </w:pPr>
      <w:r>
        <w:t>When</w:t>
      </w:r>
      <w:r w:rsidR="00A45249">
        <w:t xml:space="preserve">ever </w:t>
      </w:r>
      <w:r>
        <w:t xml:space="preserve"> a user clicks the Select Least Busy User</w:t>
      </w:r>
      <w:r w:rsidR="00A45249">
        <w:t xml:space="preserve"> button</w:t>
      </w:r>
      <w:r>
        <w:t xml:space="preserve">, Acme Insurance </w:t>
      </w:r>
      <w:r w:rsidR="00A45249">
        <w:t>wants the user to see a message</w:t>
      </w:r>
      <w:r w:rsidR="009F0699">
        <w:t xml:space="preserve"> if certain conditions are met</w:t>
      </w:r>
      <w:r w:rsidR="00A45249">
        <w:t>. When the contact is of the type ABCompany and the AssignedUser field is not Bruce Baker, Acme Insurance wants a UI notification to appear that reads</w:t>
      </w:r>
      <w:r w:rsidR="009F0699">
        <w:t xml:space="preserve">: </w:t>
      </w:r>
      <w:r w:rsidR="00A45249">
        <w:t>"</w:t>
      </w:r>
      <w:r w:rsidR="00A45249" w:rsidRPr="00A45249">
        <w:t xml:space="preserve">Please change </w:t>
      </w:r>
      <w:r w:rsidR="00A45249">
        <w:t xml:space="preserve">the </w:t>
      </w:r>
      <w:r w:rsidR="00A45249" w:rsidRPr="00A45249">
        <w:t>assigned user to Bruce Baker</w:t>
      </w:r>
      <w:r w:rsidR="00A45249">
        <w:t>!"</w:t>
      </w:r>
    </w:p>
    <w:p w:rsidR="00FE0AEC" w:rsidRDefault="00FE0AEC" w:rsidP="00A45249">
      <w:pPr>
        <w:pStyle w:val="ListNumber1"/>
        <w:numPr>
          <w:ilvl w:val="0"/>
          <w:numId w:val="30"/>
        </w:numPr>
        <w:rPr>
          <w:lang w:val="en-US"/>
        </w:rPr>
      </w:pPr>
      <w:r>
        <w:rPr>
          <w:lang w:val="en-US"/>
        </w:rPr>
        <w:t>Create a display key</w:t>
      </w:r>
    </w:p>
    <w:p w:rsidR="00FE0AEC" w:rsidRDefault="00FE0AEC" w:rsidP="00FE0AEC">
      <w:pPr>
        <w:pStyle w:val="ListLettera"/>
        <w:numPr>
          <w:ilvl w:val="0"/>
          <w:numId w:val="32"/>
        </w:numPr>
        <w:rPr>
          <w:lang w:val="en-US"/>
        </w:rPr>
      </w:pPr>
      <w:r>
        <w:rPr>
          <w:lang w:val="en-US"/>
        </w:rPr>
        <w:t xml:space="preserve">Create a display key for the UI notification that reads </w:t>
      </w:r>
      <w:r>
        <w:t>"</w:t>
      </w:r>
      <w:r w:rsidRPr="00A45249">
        <w:t xml:space="preserve">Please change </w:t>
      </w:r>
      <w:r>
        <w:t xml:space="preserve">the </w:t>
      </w:r>
      <w:r w:rsidRPr="00A45249">
        <w:t>assigned user to Bruce Baker</w:t>
      </w:r>
      <w:r>
        <w:t>!"</w:t>
      </w:r>
      <w:r>
        <w:rPr>
          <w:lang w:val="en-US"/>
        </w:rPr>
        <w:t>.</w:t>
      </w:r>
    </w:p>
    <w:p w:rsidR="00465FFC" w:rsidRPr="00E50CE0" w:rsidRDefault="00A45249" w:rsidP="00A45249">
      <w:pPr>
        <w:pStyle w:val="ListNumber1"/>
        <w:numPr>
          <w:ilvl w:val="0"/>
          <w:numId w:val="30"/>
        </w:numPr>
      </w:pPr>
      <w:r>
        <w:rPr>
          <w:lang w:val="en-US"/>
        </w:rPr>
        <w:t>Modify the selectLeastBusyUser method</w:t>
      </w:r>
    </w:p>
    <w:p w:rsidR="00465FFC" w:rsidRPr="001A5BFC" w:rsidRDefault="00465FFC" w:rsidP="00BA39AF">
      <w:pPr>
        <w:pStyle w:val="ListLettera"/>
        <w:numPr>
          <w:ilvl w:val="0"/>
          <w:numId w:val="10"/>
        </w:numPr>
      </w:pPr>
      <w:r w:rsidRPr="001A5BFC">
        <w:t xml:space="preserve">In Guidewire Studio, </w:t>
      </w:r>
      <w:r w:rsidRPr="00C56A78">
        <w:rPr>
          <w:lang w:val="en-US"/>
        </w:rPr>
        <w:t>if the server is not already running, debug the server</w:t>
      </w:r>
      <w:r w:rsidRPr="001A5BFC">
        <w:t>.</w:t>
      </w:r>
    </w:p>
    <w:p w:rsidR="009F0699" w:rsidRPr="009F0699" w:rsidRDefault="00A45249" w:rsidP="00465FFC">
      <w:pPr>
        <w:pStyle w:val="ListLettera"/>
        <w:numPr>
          <w:ilvl w:val="0"/>
          <w:numId w:val="3"/>
        </w:numPr>
      </w:pPr>
      <w:r w:rsidRPr="009F0699">
        <w:rPr>
          <w:lang w:val="en-US"/>
        </w:rPr>
        <w:t>Open the AssignedUserUtil</w:t>
      </w:r>
      <w:r w:rsidR="004D723A">
        <w:rPr>
          <w:lang w:val="en-US"/>
        </w:rPr>
        <w:t>.gs class</w:t>
      </w:r>
      <w:r w:rsidR="009F0699">
        <w:rPr>
          <w:lang w:val="en-US"/>
        </w:rPr>
        <w:t xml:space="preserve"> </w:t>
      </w:r>
    </w:p>
    <w:p w:rsidR="001C45EA" w:rsidRPr="001C45EA" w:rsidRDefault="00A45249" w:rsidP="009F0699">
      <w:pPr>
        <w:pStyle w:val="ListLettera"/>
        <w:numPr>
          <w:ilvl w:val="0"/>
          <w:numId w:val="3"/>
        </w:numPr>
      </w:pPr>
      <w:r w:rsidRPr="009F0699">
        <w:t>A</w:t>
      </w:r>
      <w:r w:rsidR="001C45EA" w:rsidRPr="009F0699">
        <w:t xml:space="preserve">dd an if </w:t>
      </w:r>
      <w:r w:rsidRPr="009F0699">
        <w:t xml:space="preserve">statement </w:t>
      </w:r>
      <w:r w:rsidR="009F0699" w:rsidRPr="009F0699">
        <w:t xml:space="preserve">at the top of the </w:t>
      </w:r>
      <w:r w:rsidR="004D723A">
        <w:rPr>
          <w:lang w:val="en-US"/>
        </w:rPr>
        <w:t>selectLeastBusyUser method to</w:t>
      </w:r>
      <w:r w:rsidR="009F0699" w:rsidRPr="009F0699">
        <w:t xml:space="preserve"> </w:t>
      </w:r>
      <w:r w:rsidR="009F0699" w:rsidRPr="009F0699">
        <w:rPr>
          <w:lang w:val="en-US"/>
        </w:rPr>
        <w:t>d</w:t>
      </w:r>
      <w:r w:rsidR="009F0699" w:rsidRPr="009F0699">
        <w:t>isplays an</w:t>
      </w:r>
      <w:r w:rsidR="009F0699">
        <w:t xml:space="preserve"> information message that read</w:t>
      </w:r>
      <w:r w:rsidR="004D723A">
        <w:rPr>
          <w:lang w:val="en-US"/>
        </w:rPr>
        <w:t xml:space="preserve">s </w:t>
      </w:r>
      <w:r w:rsidR="009F0699" w:rsidRPr="009F0699">
        <w:t>"Please change the assigned user to Bruce Baker!"</w:t>
      </w:r>
      <w:r w:rsidR="009F0699" w:rsidRPr="009F0699">
        <w:rPr>
          <w:lang w:val="en-US"/>
        </w:rPr>
        <w:t xml:space="preserve"> only when the ABContactNeedingReassignment object is of the type ABCompanyVendor and </w:t>
      </w:r>
      <w:r w:rsidR="00C36D01">
        <w:rPr>
          <w:lang w:val="en-US"/>
        </w:rPr>
        <w:t xml:space="preserve">the </w:t>
      </w:r>
      <w:r w:rsidR="009F0699" w:rsidRPr="009F0699">
        <w:rPr>
          <w:lang w:val="en-US"/>
        </w:rPr>
        <w:t>current assigned user is not already Bruce Baker.</w:t>
      </w:r>
    </w:p>
    <w:p w:rsidR="00465FFC" w:rsidRPr="00E50CE0" w:rsidRDefault="00E051C1" w:rsidP="00465FFC">
      <w:pPr>
        <w:pStyle w:val="ListNumber1"/>
      </w:pPr>
      <w:r>
        <w:rPr>
          <w:lang w:val="en-US"/>
        </w:rPr>
        <w:t>Deploy your changes</w:t>
      </w:r>
    </w:p>
    <w:p w:rsidR="00E051C1" w:rsidRPr="00E051C1" w:rsidRDefault="00E051C1" w:rsidP="00BA39AF">
      <w:pPr>
        <w:pStyle w:val="ListLettera"/>
        <w:numPr>
          <w:ilvl w:val="0"/>
          <w:numId w:val="11"/>
        </w:numPr>
      </w:pPr>
      <w:r>
        <w:rPr>
          <w:lang w:val="en-US"/>
        </w:rPr>
        <w:t>Reload changed classes.</w:t>
      </w:r>
    </w:p>
    <w:p w:rsidR="00465FFC" w:rsidRPr="00BD17A4" w:rsidRDefault="00E051C1" w:rsidP="00BA39AF">
      <w:pPr>
        <w:pStyle w:val="ListLettera"/>
        <w:numPr>
          <w:ilvl w:val="0"/>
          <w:numId w:val="11"/>
        </w:numPr>
      </w:pPr>
      <w:r>
        <w:rPr>
          <w:lang w:val="en-US"/>
        </w:rPr>
        <w:t>Reload PCFs.</w:t>
      </w:r>
    </w:p>
    <w:p w:rsidR="00465FFC" w:rsidRDefault="00465FFC" w:rsidP="00465FFC">
      <w:pPr>
        <w:pStyle w:val="H3"/>
      </w:pPr>
      <w:r>
        <w:t>Verification</w:t>
      </w:r>
    </w:p>
    <w:p w:rsidR="00465FFC" w:rsidRPr="00E50CE0" w:rsidRDefault="00465FFC" w:rsidP="00465FFC">
      <w:pPr>
        <w:pStyle w:val="ListNumber1"/>
      </w:pPr>
      <w:r w:rsidRPr="00E50CE0">
        <w:t>Verify the modified widget behavior</w:t>
      </w:r>
    </w:p>
    <w:p w:rsidR="00465FFC" w:rsidRPr="006B2706" w:rsidRDefault="00E051C1" w:rsidP="00E051C1">
      <w:pPr>
        <w:pStyle w:val="ListLettera"/>
        <w:numPr>
          <w:ilvl w:val="0"/>
          <w:numId w:val="31"/>
        </w:numPr>
      </w:pPr>
      <w:r w:rsidRPr="00E051C1">
        <w:rPr>
          <w:lang w:val="en-US"/>
        </w:rPr>
        <w:t>Edit the Burlingame Saab contact.</w:t>
      </w:r>
    </w:p>
    <w:p w:rsidR="00E051C1" w:rsidRPr="00E051C1" w:rsidRDefault="00E051C1" w:rsidP="00465FFC">
      <w:pPr>
        <w:pStyle w:val="ListLettera"/>
        <w:numPr>
          <w:ilvl w:val="0"/>
          <w:numId w:val="3"/>
        </w:numPr>
      </w:pPr>
      <w:r>
        <w:rPr>
          <w:lang w:val="en-US"/>
        </w:rPr>
        <w:t>Change the Assigned User to Bruce Baker. Click Update</w:t>
      </w:r>
      <w:r w:rsidR="00465FFC" w:rsidRPr="001212EE">
        <w:rPr>
          <w:lang w:val="en-US"/>
        </w:rPr>
        <w:t>.</w:t>
      </w:r>
    </w:p>
    <w:p w:rsidR="00E051C1" w:rsidRPr="00E051C1" w:rsidRDefault="00E051C1" w:rsidP="00465FFC">
      <w:pPr>
        <w:pStyle w:val="ListLettera"/>
        <w:numPr>
          <w:ilvl w:val="0"/>
          <w:numId w:val="3"/>
        </w:numPr>
      </w:pPr>
      <w:r>
        <w:rPr>
          <w:lang w:val="en-US"/>
        </w:rPr>
        <w:t xml:space="preserve">Click Edit </w:t>
      </w:r>
      <w:r w:rsidR="00FE0AEC">
        <w:rPr>
          <w:lang w:val="en-US"/>
        </w:rPr>
        <w:t>and then click Suggest Least Busy.</w:t>
      </w:r>
    </w:p>
    <w:p w:rsidR="00465FFC" w:rsidRPr="001212EE" w:rsidRDefault="00FE0AEC" w:rsidP="00465FFC">
      <w:pPr>
        <w:pStyle w:val="ListLettera"/>
        <w:numPr>
          <w:ilvl w:val="0"/>
          <w:numId w:val="3"/>
        </w:numPr>
      </w:pPr>
      <w:r>
        <w:rPr>
          <w:lang w:val="en-US"/>
        </w:rPr>
        <w:t>Verify that there is no UI notification.</w:t>
      </w:r>
    </w:p>
    <w:p w:rsidR="00FE0AEC" w:rsidRPr="00E051C1" w:rsidRDefault="00FE0AEC" w:rsidP="00FE0AEC">
      <w:pPr>
        <w:pStyle w:val="ListLettera"/>
        <w:numPr>
          <w:ilvl w:val="0"/>
          <w:numId w:val="3"/>
        </w:numPr>
      </w:pPr>
      <w:r>
        <w:rPr>
          <w:lang w:val="en-US"/>
        </w:rPr>
        <w:t>Click Edit and then click Suggest Least Busy.</w:t>
      </w:r>
    </w:p>
    <w:p w:rsidR="00465FFC" w:rsidRPr="001212EE" w:rsidRDefault="00FE0AEC" w:rsidP="00465FFC">
      <w:pPr>
        <w:pStyle w:val="ListLettera"/>
        <w:numPr>
          <w:ilvl w:val="0"/>
          <w:numId w:val="3"/>
        </w:numPr>
      </w:pPr>
      <w:r>
        <w:rPr>
          <w:lang w:val="en-US"/>
        </w:rPr>
        <w:t>Verify the UI notification is an information message and shows the display key test.</w:t>
      </w:r>
    </w:p>
    <w:p w:rsidR="00C470A0" w:rsidRDefault="00C470A0" w:rsidP="00465FFC"/>
    <w:p w:rsidR="00465FFC" w:rsidRDefault="00465FFC" w:rsidP="00465FFC"/>
    <w:p w:rsidR="00465FFC" w:rsidRDefault="00465FFC" w:rsidP="00465FFC"/>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465FFC" w:rsidTr="00F533BF">
        <w:tc>
          <w:tcPr>
            <w:tcW w:w="1015" w:type="dxa"/>
            <w:tcMar>
              <w:top w:w="144" w:type="dxa"/>
              <w:left w:w="115" w:type="dxa"/>
              <w:bottom w:w="144" w:type="dxa"/>
              <w:right w:w="115" w:type="dxa"/>
            </w:tcMar>
          </w:tcPr>
          <w:p w:rsidR="00465FFC" w:rsidRPr="004F7EF2" w:rsidRDefault="00465FFC" w:rsidP="00F533BF">
            <w:r w:rsidRPr="004F7EF2">
              <w:rPr>
                <w:noProof/>
              </w:rPr>
              <w:drawing>
                <wp:inline distT="0" distB="0" distL="0" distR="0" wp14:anchorId="4CE60D1D" wp14:editId="3091FDA8">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465FFC" w:rsidRPr="004F7EF2" w:rsidRDefault="00465FFC" w:rsidP="00F533BF">
            <w:r>
              <w:t>Stop and a</w:t>
            </w:r>
            <w:r w:rsidRPr="004F7EF2">
              <w:t>sk your instructor to review your completed lab.</w:t>
            </w:r>
            <w:r w:rsidRPr="004F7EF2">
              <w:br/>
            </w:r>
          </w:p>
        </w:tc>
      </w:tr>
    </w:tbl>
    <w:p w:rsidR="00465FFC" w:rsidRDefault="00465FFC" w:rsidP="00465FFC"/>
    <w:p w:rsidR="00125932" w:rsidRPr="00465FFC" w:rsidRDefault="00125932" w:rsidP="00465FFC"/>
    <w:sectPr w:rsidR="00125932" w:rsidRPr="00465FFC" w:rsidSect="007E2895">
      <w:headerReference w:type="default" r:id="rId11"/>
      <w:footerReference w:type="default" r:id="rId12"/>
      <w:headerReference w:type="first" r:id="rId13"/>
      <w:footerReference w:type="first" r:id="rId14"/>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643" w:rsidRDefault="00504643" w:rsidP="004E1325">
      <w:pPr>
        <w:spacing w:after="0" w:line="240" w:lineRule="auto"/>
      </w:pPr>
      <w:r>
        <w:separator/>
      </w:r>
    </w:p>
  </w:endnote>
  <w:endnote w:type="continuationSeparator" w:id="0">
    <w:p w:rsidR="00504643" w:rsidRDefault="00504643"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191383">
      <w:rPr>
        <w:rFonts w:cs="Calibri"/>
        <w:noProof/>
        <w:sz w:val="16"/>
      </w:rPr>
      <w:t>5</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191383">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643" w:rsidRDefault="00504643" w:rsidP="004E1325">
      <w:pPr>
        <w:spacing w:after="0" w:line="240" w:lineRule="auto"/>
      </w:pPr>
      <w:r>
        <w:separator/>
      </w:r>
    </w:p>
  </w:footnote>
  <w:footnote w:type="continuationSeparator" w:id="0">
    <w:p w:rsidR="00504643" w:rsidRDefault="00504643"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191383"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DA4AF0">
          <w:t>Lab: Field-level validation</w:t>
        </w:r>
      </w:sdtContent>
    </w:sdt>
    <w:r w:rsidR="00230A33">
      <w:rPr>
        <w:noProof/>
      </w:rPr>
      <w:drawing>
        <wp:anchor distT="0" distB="0" distL="114300" distR="114300" simplePos="0" relativeHeight="251662336" behindDoc="1" locked="0" layoutInCell="0" allowOverlap="1" wp14:anchorId="4861DC68" wp14:editId="6D516C4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03B809C4"/>
    <w:lvl w:ilvl="0" w:tplc="8E62D038">
      <w:start w:val="1"/>
      <w:numFmt w:val="decimal"/>
      <w:pStyle w:val="E1"/>
      <w:lvlText w:val="Exercise %1:"/>
      <w:lvlJc w:val="left"/>
      <w:pPr>
        <w:ind w:left="720" w:hanging="360"/>
      </w:pPr>
      <w:rPr>
        <w:b w:val="0"/>
        <w:bCs w:val="0"/>
        <w:i w:val="0"/>
        <w:iCs w:val="0"/>
        <w:caps w:val="0"/>
        <w:smallCaps w:val="0"/>
        <w:strike w:val="0"/>
        <w:dstrike w:val="0"/>
        <w:outline w:val="0"/>
        <w:shadow w:val="0"/>
        <w:emboss w:val="0"/>
        <w:imprint w:val="0"/>
        <w:noProof w:val="0"/>
        <w:vanish w:val="0"/>
        <w:color w:val="04628C"/>
        <w:spacing w:val="0"/>
        <w:kern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1B">
      <w:start w:val="1"/>
      <w:numFmt w:val="lowerRoman"/>
      <w:lvlText w:val="%6."/>
      <w:lvlJc w:val="right"/>
      <w:pPr>
        <w:ind w:left="6300" w:hanging="180"/>
      </w:pPr>
    </w:lvl>
    <w:lvl w:ilvl="6" w:tplc="0409000F">
      <w:start w:val="1"/>
      <w:numFmt w:val="decimal"/>
      <w:lvlText w:val="%7."/>
      <w:lvlJc w:val="left"/>
      <w:pPr>
        <w:ind w:left="7020" w:hanging="360"/>
      </w:pPr>
    </w:lvl>
    <w:lvl w:ilvl="7" w:tplc="04090019">
      <w:start w:val="1"/>
      <w:numFmt w:val="lowerLetter"/>
      <w:lvlText w:val="%8."/>
      <w:lvlJc w:val="left"/>
      <w:pPr>
        <w:ind w:left="7740" w:hanging="360"/>
      </w:pPr>
    </w:lvl>
    <w:lvl w:ilvl="8" w:tplc="0409001B">
      <w:start w:val="1"/>
      <w:numFmt w:val="lowerRoman"/>
      <w:lvlText w:val="%9."/>
      <w:lvlJc w:val="right"/>
      <w:pPr>
        <w:ind w:left="846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num>
  <w:num w:numId="5">
    <w:abstractNumId w:val="3"/>
  </w:num>
  <w:num w:numId="6">
    <w:abstractNumId w:val="3"/>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3"/>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3"/>
    <w:lvlOverride w:ilvl="0">
      <w:startOverride w:val="1"/>
    </w:lvlOverride>
  </w:num>
  <w:num w:numId="31">
    <w:abstractNumId w:val="2"/>
    <w:lvlOverride w:ilvl="0">
      <w:startOverride w:val="1"/>
    </w:lvlOverride>
  </w:num>
  <w:num w:numId="32">
    <w:abstractNumId w:val="2"/>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FFC"/>
    <w:rsid w:val="00006168"/>
    <w:rsid w:val="00011A01"/>
    <w:rsid w:val="00032DA8"/>
    <w:rsid w:val="00060356"/>
    <w:rsid w:val="0006622E"/>
    <w:rsid w:val="000714B3"/>
    <w:rsid w:val="000A5710"/>
    <w:rsid w:val="000B2EE2"/>
    <w:rsid w:val="000C3EB4"/>
    <w:rsid w:val="000C49D1"/>
    <w:rsid w:val="000C5B4C"/>
    <w:rsid w:val="000D4F9B"/>
    <w:rsid w:val="000E5C4B"/>
    <w:rsid w:val="00102BF2"/>
    <w:rsid w:val="00125932"/>
    <w:rsid w:val="00160215"/>
    <w:rsid w:val="00165976"/>
    <w:rsid w:val="00191383"/>
    <w:rsid w:val="00193715"/>
    <w:rsid w:val="001954D6"/>
    <w:rsid w:val="001B39A2"/>
    <w:rsid w:val="001B6DD6"/>
    <w:rsid w:val="001B709C"/>
    <w:rsid w:val="001C45EA"/>
    <w:rsid w:val="001C5BF9"/>
    <w:rsid w:val="001D0763"/>
    <w:rsid w:val="001D31E7"/>
    <w:rsid w:val="001D7A29"/>
    <w:rsid w:val="001F63D7"/>
    <w:rsid w:val="001F72D6"/>
    <w:rsid w:val="00210642"/>
    <w:rsid w:val="00230A33"/>
    <w:rsid w:val="0023264F"/>
    <w:rsid w:val="00234E15"/>
    <w:rsid w:val="0024629B"/>
    <w:rsid w:val="002520CC"/>
    <w:rsid w:val="002632B9"/>
    <w:rsid w:val="00281236"/>
    <w:rsid w:val="00283D94"/>
    <w:rsid w:val="002974A7"/>
    <w:rsid w:val="002A7409"/>
    <w:rsid w:val="002B1B7E"/>
    <w:rsid w:val="002B2B70"/>
    <w:rsid w:val="002B34A8"/>
    <w:rsid w:val="002C534A"/>
    <w:rsid w:val="002E5C72"/>
    <w:rsid w:val="002F3C13"/>
    <w:rsid w:val="00314E55"/>
    <w:rsid w:val="0032253E"/>
    <w:rsid w:val="00323A88"/>
    <w:rsid w:val="00324B26"/>
    <w:rsid w:val="003459F5"/>
    <w:rsid w:val="003B3EEC"/>
    <w:rsid w:val="003C1B17"/>
    <w:rsid w:val="003E00EF"/>
    <w:rsid w:val="003E3A6B"/>
    <w:rsid w:val="003E5FB4"/>
    <w:rsid w:val="003E74A0"/>
    <w:rsid w:val="003F1FE1"/>
    <w:rsid w:val="0041203D"/>
    <w:rsid w:val="00447CF8"/>
    <w:rsid w:val="00456836"/>
    <w:rsid w:val="00465FFC"/>
    <w:rsid w:val="00486139"/>
    <w:rsid w:val="004967F0"/>
    <w:rsid w:val="004A7E82"/>
    <w:rsid w:val="004D0915"/>
    <w:rsid w:val="004D723A"/>
    <w:rsid w:val="004E0E3D"/>
    <w:rsid w:val="004E1325"/>
    <w:rsid w:val="004E74EB"/>
    <w:rsid w:val="004E7C7F"/>
    <w:rsid w:val="004F633D"/>
    <w:rsid w:val="004F7EF2"/>
    <w:rsid w:val="005045E5"/>
    <w:rsid w:val="00504643"/>
    <w:rsid w:val="00510084"/>
    <w:rsid w:val="00513509"/>
    <w:rsid w:val="0055365D"/>
    <w:rsid w:val="00564656"/>
    <w:rsid w:val="00580AB0"/>
    <w:rsid w:val="0058255A"/>
    <w:rsid w:val="00585EB8"/>
    <w:rsid w:val="005C0DCF"/>
    <w:rsid w:val="005D2B5D"/>
    <w:rsid w:val="005D7A4D"/>
    <w:rsid w:val="005E1095"/>
    <w:rsid w:val="005E342E"/>
    <w:rsid w:val="005E6C5A"/>
    <w:rsid w:val="006006F6"/>
    <w:rsid w:val="006126BD"/>
    <w:rsid w:val="00612967"/>
    <w:rsid w:val="006145A0"/>
    <w:rsid w:val="00614A2C"/>
    <w:rsid w:val="00643D40"/>
    <w:rsid w:val="00650AFA"/>
    <w:rsid w:val="00654634"/>
    <w:rsid w:val="0066468E"/>
    <w:rsid w:val="00677DD7"/>
    <w:rsid w:val="006C33D8"/>
    <w:rsid w:val="006C4F04"/>
    <w:rsid w:val="006D00DC"/>
    <w:rsid w:val="006E1DD5"/>
    <w:rsid w:val="006E4059"/>
    <w:rsid w:val="006F464F"/>
    <w:rsid w:val="00710273"/>
    <w:rsid w:val="00710F5E"/>
    <w:rsid w:val="00712B9D"/>
    <w:rsid w:val="00723674"/>
    <w:rsid w:val="00723EE0"/>
    <w:rsid w:val="00737C71"/>
    <w:rsid w:val="00773BF6"/>
    <w:rsid w:val="00774499"/>
    <w:rsid w:val="007A0C5A"/>
    <w:rsid w:val="007A40A8"/>
    <w:rsid w:val="007B3890"/>
    <w:rsid w:val="007C3407"/>
    <w:rsid w:val="007E2895"/>
    <w:rsid w:val="007F0B8E"/>
    <w:rsid w:val="007F0F5F"/>
    <w:rsid w:val="008048BC"/>
    <w:rsid w:val="0080527B"/>
    <w:rsid w:val="008111A9"/>
    <w:rsid w:val="00834C52"/>
    <w:rsid w:val="00865DA6"/>
    <w:rsid w:val="00896F25"/>
    <w:rsid w:val="008B5861"/>
    <w:rsid w:val="009069C4"/>
    <w:rsid w:val="00911299"/>
    <w:rsid w:val="00912CE6"/>
    <w:rsid w:val="00921482"/>
    <w:rsid w:val="00940E36"/>
    <w:rsid w:val="00945EBE"/>
    <w:rsid w:val="00962CF9"/>
    <w:rsid w:val="00970AB5"/>
    <w:rsid w:val="009B1792"/>
    <w:rsid w:val="009D276F"/>
    <w:rsid w:val="009F0699"/>
    <w:rsid w:val="00A00A29"/>
    <w:rsid w:val="00A1100D"/>
    <w:rsid w:val="00A16929"/>
    <w:rsid w:val="00A172F1"/>
    <w:rsid w:val="00A17E90"/>
    <w:rsid w:val="00A26A28"/>
    <w:rsid w:val="00A3514A"/>
    <w:rsid w:val="00A45249"/>
    <w:rsid w:val="00A52852"/>
    <w:rsid w:val="00A571A6"/>
    <w:rsid w:val="00A626A9"/>
    <w:rsid w:val="00B01628"/>
    <w:rsid w:val="00B017F6"/>
    <w:rsid w:val="00B30DE8"/>
    <w:rsid w:val="00B403FB"/>
    <w:rsid w:val="00B5199A"/>
    <w:rsid w:val="00B5434A"/>
    <w:rsid w:val="00B62C9E"/>
    <w:rsid w:val="00B71EF3"/>
    <w:rsid w:val="00B74A73"/>
    <w:rsid w:val="00BA39AF"/>
    <w:rsid w:val="00BD17A4"/>
    <w:rsid w:val="00BF7219"/>
    <w:rsid w:val="00C0236C"/>
    <w:rsid w:val="00C128F9"/>
    <w:rsid w:val="00C22114"/>
    <w:rsid w:val="00C24298"/>
    <w:rsid w:val="00C258E5"/>
    <w:rsid w:val="00C30A8C"/>
    <w:rsid w:val="00C36D01"/>
    <w:rsid w:val="00C447A9"/>
    <w:rsid w:val="00C470A0"/>
    <w:rsid w:val="00C56A78"/>
    <w:rsid w:val="00C778C6"/>
    <w:rsid w:val="00C8248E"/>
    <w:rsid w:val="00C919B1"/>
    <w:rsid w:val="00CC2EC9"/>
    <w:rsid w:val="00CD5B25"/>
    <w:rsid w:val="00CE6048"/>
    <w:rsid w:val="00D1394D"/>
    <w:rsid w:val="00D26586"/>
    <w:rsid w:val="00D30C9C"/>
    <w:rsid w:val="00D52901"/>
    <w:rsid w:val="00D747B5"/>
    <w:rsid w:val="00D835C9"/>
    <w:rsid w:val="00D9090E"/>
    <w:rsid w:val="00D917CD"/>
    <w:rsid w:val="00D9184D"/>
    <w:rsid w:val="00DA4AF0"/>
    <w:rsid w:val="00DA6BFD"/>
    <w:rsid w:val="00DB2379"/>
    <w:rsid w:val="00DD2EFA"/>
    <w:rsid w:val="00DD3AC7"/>
    <w:rsid w:val="00E051C1"/>
    <w:rsid w:val="00E066AC"/>
    <w:rsid w:val="00E21185"/>
    <w:rsid w:val="00E2678E"/>
    <w:rsid w:val="00E37584"/>
    <w:rsid w:val="00E44D9A"/>
    <w:rsid w:val="00E50CE0"/>
    <w:rsid w:val="00E61C94"/>
    <w:rsid w:val="00E62E5D"/>
    <w:rsid w:val="00E6417F"/>
    <w:rsid w:val="00E72BF3"/>
    <w:rsid w:val="00E92147"/>
    <w:rsid w:val="00EA1C2C"/>
    <w:rsid w:val="00EA6118"/>
    <w:rsid w:val="00EA625D"/>
    <w:rsid w:val="00EC20D0"/>
    <w:rsid w:val="00ED3BA3"/>
    <w:rsid w:val="00EE2D14"/>
    <w:rsid w:val="00EF2585"/>
    <w:rsid w:val="00F30D05"/>
    <w:rsid w:val="00F32050"/>
    <w:rsid w:val="00F625A9"/>
    <w:rsid w:val="00F72F03"/>
    <w:rsid w:val="00F8160D"/>
    <w:rsid w:val="00F85A2F"/>
    <w:rsid w:val="00F864E5"/>
    <w:rsid w:val="00FC0401"/>
    <w:rsid w:val="00FC7AC0"/>
    <w:rsid w:val="00FE0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FC"/>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9F0699"/>
    <w:rPr>
      <w:rFonts w:ascii="Arial" w:hAnsi="Arial"/>
      <w:color w:val="1F497D" w:themeColor="text2"/>
      <w:sz w:val="40"/>
      <w:szCs w:val="40"/>
      <w:lang w:val="x-none" w:eastAsia="x-none"/>
      <w14:scene3d>
        <w14:camera w14:prst="orthographicFront"/>
        <w14:lightRig w14:rig="threePt" w14:dir="t">
          <w14:rot w14:lat="0" w14:lon="0" w14:rev="0"/>
        </w14:lightRig>
      </w14:scene3d>
    </w:rPr>
  </w:style>
  <w:style w:type="paragraph" w:customStyle="1" w:styleId="E1">
    <w:name w:val="_E1"/>
    <w:basedOn w:val="H2"/>
    <w:next w:val="Paragraph"/>
    <w:link w:val="E1Char"/>
    <w:qFormat/>
    <w:rsid w:val="009F0699"/>
    <w:pPr>
      <w:numPr>
        <w:numId w:val="21"/>
      </w:numPr>
    </w:pPr>
    <w:rPr>
      <w:color w:val="1F497D" w:themeColor="text2"/>
      <w:lang w:val="x-none" w:eastAsia="x-none"/>
      <w14:scene3d>
        <w14:camera w14:prst="orthographicFront"/>
        <w14:lightRig w14:rig="threePt" w14:dir="t">
          <w14:rot w14:lat="0" w14:lon="0" w14:rev="0"/>
        </w14:lightRig>
      </w14:scene3d>
    </w:r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4"/>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A3514A"/>
    <w:pPr>
      <w:numPr>
        <w:numId w:val="2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A3514A"/>
    <w:pPr>
      <w:numPr>
        <w:ilvl w:val="1"/>
        <w:numId w:val="2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A3514A"/>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FC"/>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9F0699"/>
    <w:rPr>
      <w:rFonts w:ascii="Arial" w:hAnsi="Arial"/>
      <w:color w:val="1F497D" w:themeColor="text2"/>
      <w:sz w:val="40"/>
      <w:szCs w:val="40"/>
      <w:lang w:val="x-none" w:eastAsia="x-none"/>
      <w14:scene3d>
        <w14:camera w14:prst="orthographicFront"/>
        <w14:lightRig w14:rig="threePt" w14:dir="t">
          <w14:rot w14:lat="0" w14:lon="0" w14:rev="0"/>
        </w14:lightRig>
      </w14:scene3d>
    </w:rPr>
  </w:style>
  <w:style w:type="paragraph" w:customStyle="1" w:styleId="E1">
    <w:name w:val="_E1"/>
    <w:basedOn w:val="H2"/>
    <w:next w:val="Paragraph"/>
    <w:link w:val="E1Char"/>
    <w:qFormat/>
    <w:rsid w:val="009F0699"/>
    <w:pPr>
      <w:numPr>
        <w:numId w:val="21"/>
      </w:numPr>
    </w:pPr>
    <w:rPr>
      <w:color w:val="1F497D" w:themeColor="text2"/>
      <w:lang w:val="x-none" w:eastAsia="x-none"/>
      <w14:scene3d>
        <w14:camera w14:prst="orthographicFront"/>
        <w14:lightRig w14:rig="threePt" w14:dir="t">
          <w14:rot w14:lat="0" w14:lon="0" w14:rev="0"/>
        </w14:lightRig>
      </w14:scene3d>
    </w:r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4"/>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A3514A"/>
    <w:pPr>
      <w:numPr>
        <w:numId w:val="2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A3514A"/>
    <w:pPr>
      <w:numPr>
        <w:ilvl w:val="1"/>
        <w:numId w:val="2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A3514A"/>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CE7A1845-4665-44C4-AFCA-A7F3FEE5984C}">
  <ds:schemaRefs>
    <ds:schemaRef ds:uri="http://schemas.openxmlformats.org/officeDocument/2006/bibliography"/>
  </ds:schemaRefs>
</ds:datastoreItem>
</file>

<file path=customXml/itemProps2.xml><?xml version="1.0" encoding="utf-8"?>
<ds:datastoreItem xmlns:ds="http://schemas.openxmlformats.org/officeDocument/2006/customXml" ds:itemID="{E80C3676-9FC4-4A0A-8AED-8596D5AB28DD}"/>
</file>

<file path=customXml/itemProps3.xml><?xml version="1.0" encoding="utf-8"?>
<ds:datastoreItem xmlns:ds="http://schemas.openxmlformats.org/officeDocument/2006/customXml" ds:itemID="{F4097C55-471B-4A7C-B064-9757249AE4EF}"/>
</file>

<file path=customXml/itemProps4.xml><?xml version="1.0" encoding="utf-8"?>
<ds:datastoreItem xmlns:ds="http://schemas.openxmlformats.org/officeDocument/2006/customXml" ds:itemID="{CC2DF0D0-DD6B-42C5-AA4D-9D351094E557}"/>
</file>

<file path=docProps/app.xml><?xml version="1.0" encoding="utf-8"?>
<Properties xmlns="http://schemas.openxmlformats.org/officeDocument/2006/extended-properties" xmlns:vt="http://schemas.openxmlformats.org/officeDocument/2006/docPropsVTypes">
  <Template>Emerald_WordTemplate.dotx</Template>
  <TotalTime>107</TotalTime>
  <Pages>5</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Field-level validation</vt:lpstr>
    </vt:vector>
  </TitlesOfParts>
  <Company>GW</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Guidewire Education</dc:creator>
  <dc:description>Configuration Fundamentals; Emerald; Sprint 33</dc:description>
  <cp:lastModifiedBy>Guidewire Education</cp:lastModifiedBy>
  <cp:revision>4</cp:revision>
  <dcterms:created xsi:type="dcterms:W3CDTF">2014-11-14T22:43:00Z</dcterms:created>
  <dcterms:modified xsi:type="dcterms:W3CDTF">2014-11-15T01:25:00Z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ContentTypeId">
    <vt:lpwstr>0x0101007CFB29EADDD5C24B957691831FD266C3</vt:lpwstr>
  </property>
  <property fmtid="{D5CDD505-2E9C-101B-9397-08002B2CF9AE}" pid="4" name="Order">
    <vt:r8>1494100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
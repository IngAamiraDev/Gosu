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FC" w:rsidRDefault="000526E7" w:rsidP="00465FFC">
      <w:pPr>
        <w:pStyle w:val="H1"/>
        <w:rPr>
          <w:sz w:val="48"/>
        </w:rPr>
      </w:pPr>
      <w:r>
        <w:rPr>
          <w:sz w:val="48"/>
        </w:rPr>
        <w:t>Lab</w:t>
      </w:r>
      <w:r w:rsidR="00465FFC">
        <w:rPr>
          <w:sz w:val="48"/>
        </w:rPr>
        <w:t>: Partial Page Update</w:t>
      </w:r>
    </w:p>
    <w:p w:rsidR="00465FFC" w:rsidRDefault="00465FFC" w:rsidP="00465FFC">
      <w:pPr>
        <w:pStyle w:val="Paragraph"/>
      </w:pPr>
      <w:r w:rsidRPr="002B1B7E">
        <w:t xml:space="preserve">In this lab, you will make several configuration changes in order to improve both application performance and usability by configuring targeted </w:t>
      </w:r>
      <w:r>
        <w:t>Post On Change</w:t>
      </w:r>
      <w:r w:rsidRPr="002B1B7E">
        <w:t xml:space="preserve"> for various widgets in TrainingApp.</w:t>
      </w:r>
    </w:p>
    <w:p w:rsidR="00465FFC" w:rsidRDefault="00465FFC" w:rsidP="00465FFC">
      <w:pPr>
        <w:pStyle w:val="H3"/>
      </w:pPr>
      <w:r>
        <w:t>Requirements</w:t>
      </w:r>
    </w:p>
    <w:p w:rsidR="00465FFC" w:rsidRDefault="00465FFC" w:rsidP="00465FFC">
      <w:pPr>
        <w:pStyle w:val="Paragraph"/>
      </w:pPr>
      <w:r>
        <w:t xml:space="preserve">This lab requires that you first complete labs from previous lessons including Creating Entities, Typelists, Editable List View Panels, Introductions to Locations, </w:t>
      </w:r>
      <w:r w:rsidR="00C32C1A">
        <w:t xml:space="preserve">Create new objects with Popups, </w:t>
      </w:r>
      <w:r>
        <w:t>and Dependent Drop-downs.</w:t>
      </w:r>
    </w:p>
    <w:p w:rsidR="00465FFC" w:rsidRDefault="00465FFC" w:rsidP="00465FFC">
      <w:pPr>
        <w:pStyle w:val="Paragraph"/>
      </w:pPr>
      <w:r>
        <w:t xml:space="preserve">This lab requires that you use TrainingApp 8.0, Guidewire Studio 8.0, and a supported web browser.  To view, edit, and delete various contacts, log in to TrainingApp as Alice Applegate.  The default URL for TrainingApp is </w:t>
      </w:r>
      <w:hyperlink r:id="rId9" w:history="1">
        <w:r w:rsidRPr="00A645AA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0526E7" w:rsidRDefault="000526E7" w:rsidP="00465FFC">
      <w:pPr>
        <w:pStyle w:val="Paragraph"/>
      </w:pPr>
    </w:p>
    <w:p w:rsidR="00465FFC" w:rsidRDefault="00465FFC" w:rsidP="00465FFC">
      <w:pPr>
        <w:pStyle w:val="E1"/>
      </w:pPr>
      <w:r>
        <w:t>Configure targeted Post On Change</w:t>
      </w:r>
    </w:p>
    <w:p w:rsidR="00465FFC" w:rsidRDefault="00465FFC" w:rsidP="00465FFC">
      <w:pPr>
        <w:pStyle w:val="Paragraph"/>
      </w:pPr>
      <w:r>
        <w:t xml:space="preserve">In this exercise, you will add a read-only input widget to </w:t>
      </w:r>
      <w:r>
        <w:rPr>
          <w:sz w:val="21"/>
          <w:szCs w:val="21"/>
          <w:shd w:val="clear" w:color="auto" w:fill="FFFFFF"/>
        </w:rPr>
        <w:t xml:space="preserve">the </w:t>
      </w:r>
      <w:r w:rsidRPr="00C61B4D">
        <w:rPr>
          <w:szCs w:val="22"/>
        </w:rPr>
        <w:t>ABContactDetailsPersonDV</w:t>
      </w:r>
      <w:r>
        <w:t>.  First, you will configure the widget to display the employer's work phone number for a given person.  Next, you will make the necessary configurations so that when the value of the Employer widget changes, the read-only input widget immediately shows the new employer work phone number.</w:t>
      </w:r>
    </w:p>
    <w:p w:rsidR="00465FFC" w:rsidRDefault="00465FFC" w:rsidP="00465FFC">
      <w:pPr>
        <w:pStyle w:val="H3"/>
      </w:pPr>
      <w:r>
        <w:t>Configuration</w:t>
      </w:r>
    </w:p>
    <w:p w:rsidR="00465FFC" w:rsidRPr="00E50CE0" w:rsidRDefault="00465FFC" w:rsidP="00FC20B0">
      <w:pPr>
        <w:pStyle w:val="ListNumber1"/>
        <w:numPr>
          <w:ilvl w:val="0"/>
          <w:numId w:val="4"/>
        </w:numPr>
      </w:pPr>
      <w:r w:rsidRPr="00BC1A7C">
        <w:rPr>
          <w:lang w:val="en-US"/>
        </w:rPr>
        <w:t>Add a new input widget</w:t>
      </w:r>
    </w:p>
    <w:p w:rsidR="00465FFC" w:rsidRPr="00E15D2C" w:rsidRDefault="00465FFC" w:rsidP="00C56A78">
      <w:pPr>
        <w:pStyle w:val="ListLettera"/>
      </w:pPr>
      <w:r w:rsidRPr="00C56A78">
        <w:rPr>
          <w:sz w:val="21"/>
          <w:szCs w:val="21"/>
          <w:shd w:val="clear" w:color="auto" w:fill="FFFFFF"/>
          <w:lang w:val="en-US"/>
        </w:rPr>
        <w:t xml:space="preserve">In the </w:t>
      </w:r>
      <w:r w:rsidRPr="00C56A78">
        <w:rPr>
          <w:color w:val="auto"/>
        </w:rPr>
        <w:t>ABContactDetailsPersonDV</w:t>
      </w:r>
      <w:r w:rsidRPr="00C56A78">
        <w:rPr>
          <w:lang w:val="en-US"/>
        </w:rPr>
        <w:t>, in the Employment Info section, add a read-only input widget that displays the employer's work phone number for the given person.</w:t>
      </w:r>
    </w:p>
    <w:p w:rsidR="00465FFC" w:rsidRPr="00E15D2C" w:rsidRDefault="00465FFC" w:rsidP="00E15D2C">
      <w:pPr>
        <w:pStyle w:val="ListLettera"/>
      </w:pPr>
      <w:r w:rsidRPr="0001647B">
        <w:t xml:space="preserve">Create a displaykey for the label property of the input widget that displays "Employer's Work Phone". </w:t>
      </w:r>
    </w:p>
    <w:p w:rsidR="00465FFC" w:rsidRPr="00E50CE0" w:rsidRDefault="00465FFC" w:rsidP="00465FFC">
      <w:pPr>
        <w:pStyle w:val="ListNumber1"/>
      </w:pPr>
      <w:r>
        <w:rPr>
          <w:lang w:val="en-US"/>
        </w:rPr>
        <w:t>Configure targeted Post On Change</w:t>
      </w:r>
    </w:p>
    <w:p w:rsidR="00465FFC" w:rsidRPr="0086238E" w:rsidRDefault="00465FFC" w:rsidP="00FC20B0">
      <w:pPr>
        <w:pStyle w:val="ListLettera"/>
        <w:numPr>
          <w:ilvl w:val="0"/>
          <w:numId w:val="6"/>
        </w:numPr>
      </w:pPr>
      <w:r w:rsidRPr="00C56A78">
        <w:rPr>
          <w:sz w:val="21"/>
          <w:szCs w:val="21"/>
          <w:shd w:val="clear" w:color="auto" w:fill="FFFFFF"/>
          <w:lang w:val="en-US"/>
        </w:rPr>
        <w:t>Configure the Employer widget targeted Post On Change properties so that only data is refreshed for the page.</w:t>
      </w:r>
    </w:p>
    <w:p w:rsidR="0086238E" w:rsidRPr="00E15D2C" w:rsidRDefault="0086238E" w:rsidP="0086238E"/>
    <w:p w:rsidR="00465FFC" w:rsidRDefault="00465FFC" w:rsidP="0086238E">
      <w:pPr>
        <w:pStyle w:val="H3"/>
      </w:pPr>
      <w:r>
        <w:t>Verification</w:t>
      </w:r>
    </w:p>
    <w:p w:rsidR="00465FFC" w:rsidRPr="00E50CE0" w:rsidRDefault="00465FFC" w:rsidP="00465FFC">
      <w:pPr>
        <w:pStyle w:val="ListNumber1"/>
      </w:pPr>
      <w:r w:rsidRPr="00E50CE0">
        <w:t>Verify the modified widget behavior</w:t>
      </w:r>
    </w:p>
    <w:p w:rsidR="00465FFC" w:rsidRDefault="00465FFC" w:rsidP="00FC20B0">
      <w:pPr>
        <w:pStyle w:val="ListLettera"/>
        <w:numPr>
          <w:ilvl w:val="0"/>
          <w:numId w:val="7"/>
        </w:numPr>
      </w:pPr>
      <w:r>
        <w:lastRenderedPageBreak/>
        <w:t xml:space="preserve">In TrainingApp, </w:t>
      </w:r>
      <w:r w:rsidRPr="00C56A78">
        <w:rPr>
          <w:lang w:val="en-US"/>
        </w:rPr>
        <w:t>deploy your changes to the PCF file.</w:t>
      </w:r>
    </w:p>
    <w:p w:rsidR="00465FFC" w:rsidRPr="006B2706" w:rsidRDefault="00465FFC" w:rsidP="00E15D2C">
      <w:pPr>
        <w:pStyle w:val="ListLettera"/>
      </w:pPr>
      <w:r>
        <w:rPr>
          <w:lang w:val="en-US"/>
        </w:rPr>
        <w:t>Search for</w:t>
      </w:r>
      <w:r>
        <w:t xml:space="preserve"> a contact with an employer, for example, William Andy.</w:t>
      </w:r>
    </w:p>
    <w:p w:rsidR="00465FFC" w:rsidRDefault="00465FFC" w:rsidP="00E15D2C">
      <w:pPr>
        <w:pStyle w:val="ListLettera"/>
      </w:pPr>
      <w:r>
        <w:t xml:space="preserve">In the side bar menu, select </w:t>
      </w:r>
      <w:r w:rsidRPr="00B25A80">
        <w:rPr>
          <w:lang w:val="en-US"/>
        </w:rPr>
        <w:t>Detail</w:t>
      </w:r>
      <w:r>
        <w:t xml:space="preserve">s.  </w:t>
      </w:r>
    </w:p>
    <w:p w:rsidR="00465FFC" w:rsidRPr="006231B7" w:rsidRDefault="00465FFC" w:rsidP="00E15D2C">
      <w:pPr>
        <w:pStyle w:val="ListLettera"/>
      </w:pPr>
      <w:r>
        <w:rPr>
          <w:lang w:val="en-US"/>
        </w:rPr>
        <w:t>Click Edit.</w:t>
      </w:r>
    </w:p>
    <w:p w:rsidR="00465FFC" w:rsidRPr="009C5AA1" w:rsidRDefault="00465FFC" w:rsidP="00E15D2C">
      <w:pPr>
        <w:pStyle w:val="ListLettera"/>
      </w:pPr>
      <w:r>
        <w:rPr>
          <w:lang w:val="en-US"/>
        </w:rPr>
        <w:t>Change the selection in the Employer field.</w:t>
      </w:r>
    </w:p>
    <w:p w:rsidR="00465FFC" w:rsidRPr="006231B7" w:rsidRDefault="00465FFC" w:rsidP="00E15D2C">
      <w:pPr>
        <w:pStyle w:val="ListLettera"/>
      </w:pPr>
      <w:r>
        <w:rPr>
          <w:lang w:val="en-US"/>
        </w:rPr>
        <w:t>Verify that the Employer Phone number field changes.</w:t>
      </w:r>
    </w:p>
    <w:p w:rsidR="00465FFC" w:rsidRDefault="00465FFC" w:rsidP="00E15D2C">
      <w:pPr>
        <w:pStyle w:val="ListLettera"/>
      </w:pPr>
      <w:r>
        <w:rPr>
          <w:lang w:val="en-US"/>
        </w:rPr>
        <w:t>Click Cancel.</w:t>
      </w:r>
    </w:p>
    <w:p w:rsidR="00465FFC" w:rsidRDefault="00465FFC" w:rsidP="00465FFC"/>
    <w:p w:rsidR="00465FFC" w:rsidRDefault="00465FFC" w:rsidP="00465FFC">
      <w:pPr>
        <w:pStyle w:val="E1"/>
      </w:pPr>
      <w:r>
        <w:t>Advanced targeted Post On Change</w:t>
      </w:r>
    </w:p>
    <w:p w:rsidR="00465FFC" w:rsidRDefault="00465FFC" w:rsidP="00465FFC">
      <w:pPr>
        <w:pStyle w:val="Paragraph"/>
      </w:pPr>
      <w:r>
        <w:t xml:space="preserve">In this exercise, you will modify the InteractionPopup.  First, you will </w:t>
      </w:r>
      <w:r w:rsidRPr="009D331B">
        <w:t>add an input set as a container for several of the existing widgets</w:t>
      </w:r>
      <w:r>
        <w:t xml:space="preserve">.  Next, you will write an expression for an input set property that shows the widget when there is an InteractionDate value.  Then, you will configure targeted Post On Change to re-render the layout and show the widgets in the input set when there is an InteractionDate value. </w:t>
      </w:r>
    </w:p>
    <w:p w:rsidR="00465FFC" w:rsidRDefault="00465FFC" w:rsidP="00465FFC">
      <w:pPr>
        <w:pStyle w:val="H3"/>
      </w:pPr>
      <w:r>
        <w:t>Investigation</w:t>
      </w:r>
    </w:p>
    <w:p w:rsidR="00465FFC" w:rsidRPr="00E50CE0" w:rsidRDefault="00465FFC" w:rsidP="00FC20B0">
      <w:pPr>
        <w:pStyle w:val="ListNumber1"/>
        <w:numPr>
          <w:ilvl w:val="0"/>
          <w:numId w:val="15"/>
        </w:numPr>
      </w:pPr>
      <w:bookmarkStart w:id="0" w:name="_GoBack"/>
      <w:bookmarkEnd w:id="0"/>
      <w:r w:rsidRPr="00E50CE0">
        <w:t xml:space="preserve">View the current </w:t>
      </w:r>
      <w:r w:rsidRPr="00DF7F61">
        <w:rPr>
          <w:lang w:val="en-US"/>
        </w:rPr>
        <w:t xml:space="preserve">widget </w:t>
      </w:r>
      <w:r w:rsidRPr="00E50CE0">
        <w:t>behavior</w:t>
      </w:r>
    </w:p>
    <w:p w:rsidR="00465FFC" w:rsidRPr="001A5BFC" w:rsidRDefault="00465FFC" w:rsidP="00FC20B0">
      <w:pPr>
        <w:pStyle w:val="ListLettera"/>
        <w:numPr>
          <w:ilvl w:val="0"/>
          <w:numId w:val="8"/>
        </w:numPr>
      </w:pPr>
      <w:r w:rsidRPr="001A5BFC">
        <w:t xml:space="preserve">In Guidewire Studio, </w:t>
      </w:r>
      <w:r w:rsidRPr="00C56A78">
        <w:rPr>
          <w:lang w:val="en-US"/>
        </w:rPr>
        <w:t>if the server is not already running, debug the server</w:t>
      </w:r>
      <w:r w:rsidRPr="001A5BFC">
        <w:t>.</w:t>
      </w:r>
    </w:p>
    <w:p w:rsidR="00465FFC" w:rsidRPr="006B2706" w:rsidRDefault="00465FFC" w:rsidP="00E15D2C">
      <w:pPr>
        <w:pStyle w:val="ListLettera"/>
      </w:pPr>
      <w:r>
        <w:t xml:space="preserve">In TrainingApp, search for </w:t>
      </w:r>
      <w:r>
        <w:rPr>
          <w:lang w:val="en-US"/>
        </w:rPr>
        <w:t>a contact with interactions, such as W</w:t>
      </w:r>
      <w:r>
        <w:t>illiam Andy.</w:t>
      </w:r>
    </w:p>
    <w:p w:rsidR="00465FFC" w:rsidRPr="001212EE" w:rsidRDefault="00465FFC" w:rsidP="00E15D2C">
      <w:pPr>
        <w:pStyle w:val="ListLettera"/>
      </w:pPr>
      <w:r>
        <w:t xml:space="preserve">In the side bar menu, select </w:t>
      </w:r>
      <w:r w:rsidRPr="001212EE">
        <w:rPr>
          <w:lang w:val="en-US"/>
        </w:rPr>
        <w:t>Interactions.</w:t>
      </w:r>
      <w:r>
        <w:t xml:space="preserve"> </w:t>
      </w:r>
    </w:p>
    <w:p w:rsidR="00465FFC" w:rsidRPr="001212EE" w:rsidRDefault="00465FFC" w:rsidP="00E15D2C">
      <w:pPr>
        <w:pStyle w:val="ListLettera"/>
      </w:pPr>
      <w:r w:rsidRPr="001212EE">
        <w:rPr>
          <w:lang w:val="en-US"/>
        </w:rPr>
        <w:t>Click Edit and then click Add.</w:t>
      </w:r>
    </w:p>
    <w:p w:rsidR="00465FFC" w:rsidRPr="001212EE" w:rsidRDefault="00465FFC" w:rsidP="00E15D2C">
      <w:pPr>
        <w:pStyle w:val="ListLettera"/>
      </w:pPr>
      <w:r w:rsidRPr="001212EE">
        <w:rPr>
          <w:lang w:val="en-US"/>
        </w:rPr>
        <w:t>Complete the fields for an interaction.</w:t>
      </w:r>
    </w:p>
    <w:p w:rsidR="00465FFC" w:rsidRPr="00E50CE0" w:rsidRDefault="00465FFC" w:rsidP="00465FFC">
      <w:pPr>
        <w:pStyle w:val="ListNumber1"/>
      </w:pPr>
      <w:r>
        <w:rPr>
          <w:lang w:val="en-US"/>
        </w:rPr>
        <w:t xml:space="preserve">Open the </w:t>
      </w:r>
      <w:r>
        <w:t>PCF to configure</w:t>
      </w:r>
      <w:r>
        <w:rPr>
          <w:lang w:val="en-US"/>
        </w:rPr>
        <w:t xml:space="preserve"> in Guidewire Studio</w:t>
      </w:r>
    </w:p>
    <w:p w:rsidR="00465FFC" w:rsidRPr="000526E7" w:rsidRDefault="00465FFC" w:rsidP="00FC20B0">
      <w:pPr>
        <w:pStyle w:val="ListLettera"/>
        <w:numPr>
          <w:ilvl w:val="0"/>
          <w:numId w:val="9"/>
        </w:numPr>
      </w:pPr>
      <w:r w:rsidRPr="00C56A78">
        <w:rPr>
          <w:lang w:val="en-US"/>
        </w:rPr>
        <w:t>To open the PCF, use ALT+SHIFT+E.</w:t>
      </w:r>
    </w:p>
    <w:p w:rsidR="000526E7" w:rsidRPr="00BD17A4" w:rsidRDefault="000526E7" w:rsidP="000526E7"/>
    <w:p w:rsidR="00465FFC" w:rsidRDefault="00465FFC" w:rsidP="00465FFC">
      <w:pPr>
        <w:pStyle w:val="H3"/>
      </w:pPr>
      <w:r>
        <w:t>Configuration</w:t>
      </w:r>
    </w:p>
    <w:p w:rsidR="00465FFC" w:rsidRPr="00E50CE0" w:rsidRDefault="00465FFC" w:rsidP="00465FFC">
      <w:pPr>
        <w:pStyle w:val="ListNumber1"/>
      </w:pPr>
      <w:r w:rsidRPr="00BC1A7C">
        <w:t xml:space="preserve">Add a new </w:t>
      </w:r>
      <w:r>
        <w:t>Input Set widget</w:t>
      </w:r>
    </w:p>
    <w:p w:rsidR="00465FFC" w:rsidRPr="001212EE" w:rsidRDefault="00465FFC" w:rsidP="00FC20B0">
      <w:pPr>
        <w:pStyle w:val="ListLettera"/>
        <w:numPr>
          <w:ilvl w:val="0"/>
          <w:numId w:val="10"/>
        </w:numPr>
      </w:pPr>
      <w:r w:rsidRPr="00C56A78">
        <w:rPr>
          <w:sz w:val="21"/>
          <w:szCs w:val="21"/>
          <w:shd w:val="clear" w:color="auto" w:fill="FFFFFF"/>
          <w:lang w:val="en-US"/>
        </w:rPr>
        <w:t>In the InteractionPopup</w:t>
      </w:r>
      <w:r w:rsidRPr="00C56A78">
        <w:rPr>
          <w:lang w:val="en-US"/>
        </w:rPr>
        <w:t>, add an Input Set widget below the InteractionDate input widget.</w:t>
      </w:r>
    </w:p>
    <w:p w:rsidR="00465FFC" w:rsidRPr="001212EE" w:rsidRDefault="00465FFC" w:rsidP="00E15D2C">
      <w:pPr>
        <w:pStyle w:val="ListLettera"/>
      </w:pPr>
      <w:r>
        <w:rPr>
          <w:lang w:val="en-US"/>
        </w:rPr>
        <w:t>Specify the id property for the Input Set widget, such as InteractionInputSetID.</w:t>
      </w:r>
    </w:p>
    <w:p w:rsidR="00465FFC" w:rsidRPr="00E50CE0" w:rsidRDefault="00465FFC" w:rsidP="00465FFC">
      <w:pPr>
        <w:pStyle w:val="ListNumber1"/>
      </w:pPr>
      <w:r>
        <w:rPr>
          <w:lang w:val="en-US"/>
        </w:rPr>
        <w:t>Move widget into the Input Set</w:t>
      </w:r>
    </w:p>
    <w:p w:rsidR="00465FFC" w:rsidRPr="001212EE" w:rsidRDefault="00465FFC" w:rsidP="00FC20B0">
      <w:pPr>
        <w:pStyle w:val="ListLettera"/>
        <w:numPr>
          <w:ilvl w:val="0"/>
          <w:numId w:val="11"/>
        </w:numPr>
      </w:pPr>
      <w:r w:rsidRPr="00C56A78">
        <w:rPr>
          <w:sz w:val="21"/>
          <w:szCs w:val="21"/>
          <w:shd w:val="clear" w:color="auto" w:fill="FFFFFF"/>
          <w:lang w:val="en-US"/>
        </w:rPr>
        <w:t>Move the following widgets into the input set:</w:t>
      </w:r>
    </w:p>
    <w:p w:rsidR="00465FFC" w:rsidRPr="001212EE" w:rsidRDefault="00465FFC" w:rsidP="00FC20B0">
      <w:pPr>
        <w:pStyle w:val="ListLettera"/>
        <w:numPr>
          <w:ilvl w:val="1"/>
          <w:numId w:val="2"/>
        </w:numPr>
      </w:pPr>
      <w:r w:rsidRPr="001212EE">
        <w:t>Initiated</w:t>
      </w:r>
      <w:r>
        <w:rPr>
          <w:lang w:val="en-US"/>
        </w:rPr>
        <w:t>B</w:t>
      </w:r>
      <w:r w:rsidRPr="001212EE">
        <w:t>y</w:t>
      </w:r>
      <w:r>
        <w:t>Contact</w:t>
      </w:r>
    </w:p>
    <w:p w:rsidR="00465FFC" w:rsidRPr="001212EE" w:rsidRDefault="00465FFC" w:rsidP="00FC20B0">
      <w:pPr>
        <w:pStyle w:val="ListLettera"/>
        <w:numPr>
          <w:ilvl w:val="1"/>
          <w:numId w:val="2"/>
        </w:numPr>
      </w:pPr>
      <w:r w:rsidRPr="001212EE">
        <w:t>Channel</w:t>
      </w:r>
      <w:r>
        <w:t>Direction</w:t>
      </w:r>
    </w:p>
    <w:p w:rsidR="00465FFC" w:rsidRPr="001212EE" w:rsidRDefault="00465FFC" w:rsidP="00FC20B0">
      <w:pPr>
        <w:pStyle w:val="ListLettera"/>
        <w:numPr>
          <w:ilvl w:val="1"/>
          <w:numId w:val="2"/>
        </w:numPr>
      </w:pPr>
      <w:r w:rsidRPr="001212EE">
        <w:t>Channel</w:t>
      </w:r>
      <w:r>
        <w:t>Type</w:t>
      </w:r>
    </w:p>
    <w:p w:rsidR="00465FFC" w:rsidRPr="001212EE" w:rsidRDefault="00465FFC" w:rsidP="00FC20B0">
      <w:pPr>
        <w:pStyle w:val="ListLettera"/>
        <w:numPr>
          <w:ilvl w:val="1"/>
          <w:numId w:val="2"/>
        </w:numPr>
      </w:pPr>
      <w:r>
        <w:t>Summary</w:t>
      </w:r>
    </w:p>
    <w:p w:rsidR="00465FFC" w:rsidRPr="001212EE" w:rsidRDefault="00465FFC" w:rsidP="00FC20B0">
      <w:pPr>
        <w:pStyle w:val="ListLettera"/>
        <w:numPr>
          <w:ilvl w:val="1"/>
          <w:numId w:val="2"/>
        </w:numPr>
      </w:pPr>
      <w:r>
        <w:t>User</w:t>
      </w:r>
    </w:p>
    <w:p w:rsidR="00465FFC" w:rsidRPr="00E50CE0" w:rsidRDefault="00465FFC" w:rsidP="00465FFC">
      <w:pPr>
        <w:pStyle w:val="ListNumber1"/>
      </w:pPr>
      <w:r>
        <w:rPr>
          <w:lang w:val="en-US"/>
        </w:rPr>
        <w:t xml:space="preserve">Modify an Input </w:t>
      </w:r>
      <w:r>
        <w:t>Set widget</w:t>
      </w:r>
      <w:r>
        <w:rPr>
          <w:lang w:val="en-US"/>
        </w:rPr>
        <w:t xml:space="preserve"> property</w:t>
      </w:r>
    </w:p>
    <w:p w:rsidR="00465FFC" w:rsidRDefault="00465FFC" w:rsidP="00FC20B0">
      <w:pPr>
        <w:pStyle w:val="ListLettera"/>
        <w:numPr>
          <w:ilvl w:val="0"/>
          <w:numId w:val="12"/>
        </w:numPr>
        <w:rPr>
          <w:lang w:val="en-US"/>
        </w:rPr>
      </w:pPr>
      <w:r w:rsidRPr="00C56A78">
        <w:rPr>
          <w:lang w:val="en-US"/>
        </w:rPr>
        <w:t>Write an expression for the property that shows the Input Set when there is a value for the InteractionDate field.</w:t>
      </w:r>
    </w:p>
    <w:p w:rsidR="00465FFC" w:rsidRPr="00E50CE0" w:rsidRDefault="00465FFC" w:rsidP="00465FFC">
      <w:pPr>
        <w:pStyle w:val="ListNumber1"/>
      </w:pPr>
      <w:r>
        <w:rPr>
          <w:lang w:val="en-US"/>
        </w:rPr>
        <w:t>Configure targeted Post On Change</w:t>
      </w:r>
    </w:p>
    <w:p w:rsidR="00465FFC" w:rsidRDefault="00465FFC" w:rsidP="00FC20B0">
      <w:pPr>
        <w:pStyle w:val="ListLettera"/>
        <w:numPr>
          <w:ilvl w:val="0"/>
          <w:numId w:val="13"/>
        </w:numPr>
        <w:rPr>
          <w:lang w:val="en-US"/>
        </w:rPr>
      </w:pPr>
      <w:r w:rsidRPr="00C56A78">
        <w:rPr>
          <w:lang w:val="en-US"/>
        </w:rPr>
        <w:t>Configure the required targeted Post On Change properties for a widget so that when a date is entered, the Input Set widget is visible.</w:t>
      </w:r>
    </w:p>
    <w:p w:rsidR="000526E7" w:rsidRDefault="000526E7" w:rsidP="000526E7"/>
    <w:p w:rsidR="00465FFC" w:rsidRDefault="00465FFC" w:rsidP="00465FFC">
      <w:pPr>
        <w:pStyle w:val="H3"/>
      </w:pPr>
      <w:r>
        <w:t>Verification</w:t>
      </w:r>
    </w:p>
    <w:p w:rsidR="00465FFC" w:rsidRPr="00E50CE0" w:rsidRDefault="00465FFC" w:rsidP="00465FFC">
      <w:pPr>
        <w:pStyle w:val="ListNumber1"/>
      </w:pPr>
      <w:r w:rsidRPr="00E50CE0">
        <w:t>Verify the modified widget behavior</w:t>
      </w:r>
    </w:p>
    <w:p w:rsidR="00465FFC" w:rsidRPr="008C3346" w:rsidRDefault="00465FFC" w:rsidP="00FC20B0">
      <w:pPr>
        <w:pStyle w:val="ListLettera"/>
        <w:numPr>
          <w:ilvl w:val="0"/>
          <w:numId w:val="14"/>
        </w:numPr>
      </w:pPr>
      <w:r w:rsidRPr="008C3346">
        <w:t>In TrainingApp, deploy your changes to the PCF file.</w:t>
      </w:r>
    </w:p>
    <w:p w:rsidR="00465FFC" w:rsidRPr="006B2706" w:rsidRDefault="00465FFC" w:rsidP="00E15D2C">
      <w:pPr>
        <w:pStyle w:val="ListLettera"/>
      </w:pPr>
      <w:r>
        <w:rPr>
          <w:lang w:val="en-US"/>
        </w:rPr>
        <w:t>Search f</w:t>
      </w:r>
      <w:r>
        <w:t xml:space="preserve">or </w:t>
      </w:r>
      <w:r>
        <w:rPr>
          <w:lang w:val="en-US"/>
        </w:rPr>
        <w:t>a contact with interactions, such as W</w:t>
      </w:r>
      <w:r>
        <w:t>illiam Andy.</w:t>
      </w:r>
    </w:p>
    <w:p w:rsidR="00465FFC" w:rsidRPr="001212EE" w:rsidRDefault="00465FFC" w:rsidP="00E15D2C">
      <w:pPr>
        <w:pStyle w:val="ListLettera"/>
      </w:pPr>
      <w:r>
        <w:t xml:space="preserve">In the side bar menu, select </w:t>
      </w:r>
      <w:r w:rsidRPr="001212EE">
        <w:rPr>
          <w:lang w:val="en-US"/>
        </w:rPr>
        <w:t>Interactions.</w:t>
      </w:r>
      <w:r>
        <w:t xml:space="preserve"> </w:t>
      </w:r>
    </w:p>
    <w:p w:rsidR="00465FFC" w:rsidRPr="001212EE" w:rsidRDefault="00465FFC" w:rsidP="00E15D2C">
      <w:pPr>
        <w:pStyle w:val="ListLettera"/>
      </w:pPr>
      <w:r w:rsidRPr="001212EE">
        <w:rPr>
          <w:lang w:val="en-US"/>
        </w:rPr>
        <w:t>Click Edit and then click Add.</w:t>
      </w:r>
    </w:p>
    <w:p w:rsidR="00465FFC" w:rsidRDefault="00465FFC" w:rsidP="00E15D2C">
      <w:pPr>
        <w:pStyle w:val="ListLettera"/>
        <w:rPr>
          <w:lang w:val="en-US"/>
        </w:rPr>
      </w:pPr>
      <w:r>
        <w:rPr>
          <w:lang w:val="en-US"/>
        </w:rPr>
        <w:t>Verify that only the InteractionDate and InteractionReasons fields are visible.</w:t>
      </w:r>
    </w:p>
    <w:p w:rsidR="00465FFC" w:rsidRDefault="00465FFC" w:rsidP="00E15D2C">
      <w:pPr>
        <w:pStyle w:val="ListLettera"/>
        <w:rPr>
          <w:lang w:val="en-US"/>
        </w:rPr>
      </w:pPr>
      <w:r>
        <w:rPr>
          <w:lang w:val="en-US"/>
        </w:rPr>
        <w:t>Enter an InteractionDate.</w:t>
      </w:r>
    </w:p>
    <w:p w:rsidR="00465FFC" w:rsidRPr="003B558F" w:rsidRDefault="00465FFC" w:rsidP="00E15D2C">
      <w:pPr>
        <w:pStyle w:val="ListLettera"/>
        <w:rPr>
          <w:lang w:val="en-US"/>
        </w:rPr>
      </w:pPr>
      <w:r>
        <w:rPr>
          <w:lang w:val="en-US"/>
        </w:rPr>
        <w:t>Verify that the following fields are visible:</w:t>
      </w:r>
    </w:p>
    <w:p w:rsidR="00465FFC" w:rsidRPr="001212EE" w:rsidRDefault="00465FFC" w:rsidP="00FC20B0">
      <w:pPr>
        <w:pStyle w:val="ListLettera"/>
        <w:numPr>
          <w:ilvl w:val="1"/>
          <w:numId w:val="2"/>
        </w:numPr>
      </w:pPr>
      <w:r w:rsidRPr="001212EE">
        <w:t>Initiated</w:t>
      </w:r>
      <w:r>
        <w:rPr>
          <w:lang w:val="en-US"/>
        </w:rPr>
        <w:t>B</w:t>
      </w:r>
      <w:r w:rsidRPr="001212EE">
        <w:t>y</w:t>
      </w:r>
      <w:r>
        <w:t>Contact</w:t>
      </w:r>
    </w:p>
    <w:p w:rsidR="00465FFC" w:rsidRPr="003B558F" w:rsidRDefault="00465FFC" w:rsidP="00FC20B0">
      <w:pPr>
        <w:pStyle w:val="ListLettera"/>
        <w:numPr>
          <w:ilvl w:val="1"/>
          <w:numId w:val="2"/>
        </w:numPr>
        <w:rPr>
          <w:lang w:val="en-US"/>
        </w:rPr>
      </w:pPr>
      <w:r w:rsidRPr="003B558F">
        <w:rPr>
          <w:lang w:val="en-US"/>
        </w:rPr>
        <w:t>ChannelDirection</w:t>
      </w:r>
    </w:p>
    <w:p w:rsidR="00465FFC" w:rsidRPr="003B558F" w:rsidRDefault="00465FFC" w:rsidP="00FC20B0">
      <w:pPr>
        <w:pStyle w:val="ListLettera"/>
        <w:numPr>
          <w:ilvl w:val="1"/>
          <w:numId w:val="2"/>
        </w:numPr>
        <w:rPr>
          <w:lang w:val="en-US"/>
        </w:rPr>
      </w:pPr>
      <w:r w:rsidRPr="003B558F">
        <w:rPr>
          <w:lang w:val="en-US"/>
        </w:rPr>
        <w:t>ChannelType</w:t>
      </w:r>
    </w:p>
    <w:p w:rsidR="00465FFC" w:rsidRPr="003B558F" w:rsidRDefault="00465FFC" w:rsidP="00FC20B0">
      <w:pPr>
        <w:pStyle w:val="ListLettera"/>
        <w:numPr>
          <w:ilvl w:val="1"/>
          <w:numId w:val="2"/>
        </w:numPr>
        <w:rPr>
          <w:lang w:val="en-US"/>
        </w:rPr>
      </w:pPr>
      <w:r w:rsidRPr="003B558F">
        <w:rPr>
          <w:lang w:val="en-US"/>
        </w:rPr>
        <w:t>Summary</w:t>
      </w:r>
    </w:p>
    <w:p w:rsidR="00465FFC" w:rsidRPr="003B558F" w:rsidRDefault="00465FFC" w:rsidP="00FC20B0">
      <w:pPr>
        <w:pStyle w:val="ListLettera"/>
        <w:numPr>
          <w:ilvl w:val="1"/>
          <w:numId w:val="2"/>
        </w:numPr>
        <w:rPr>
          <w:lang w:val="en-US"/>
        </w:rPr>
      </w:pPr>
      <w:r w:rsidRPr="003B558F">
        <w:rPr>
          <w:lang w:val="en-US"/>
        </w:rPr>
        <w:t>User</w:t>
      </w:r>
    </w:p>
    <w:p w:rsidR="00465FFC" w:rsidRDefault="00465FFC" w:rsidP="00E15D2C">
      <w:pPr>
        <w:pStyle w:val="ListLettera"/>
        <w:rPr>
          <w:lang w:val="en-US"/>
        </w:rPr>
      </w:pPr>
      <w:r>
        <w:rPr>
          <w:lang w:val="en-US"/>
        </w:rPr>
        <w:t>Delete the InteractionDate.</w:t>
      </w:r>
    </w:p>
    <w:p w:rsidR="00465FFC" w:rsidRDefault="00465FFC" w:rsidP="00E15D2C">
      <w:pPr>
        <w:pStyle w:val="ListLettera"/>
        <w:rPr>
          <w:lang w:val="en-US"/>
        </w:rPr>
      </w:pPr>
      <w:r>
        <w:rPr>
          <w:lang w:val="en-US"/>
        </w:rPr>
        <w:t>Verify that the once visible fields are now hidden.</w:t>
      </w:r>
    </w:p>
    <w:p w:rsidR="00465FFC" w:rsidRPr="0086238E" w:rsidRDefault="00465FFC" w:rsidP="00E15D2C">
      <w:pPr>
        <w:pStyle w:val="ListLettera"/>
      </w:pPr>
      <w:r>
        <w:rPr>
          <w:lang w:val="en-US"/>
        </w:rPr>
        <w:t>Click Cancel to exit the Popup.  Click Cancel again to stop editing.</w:t>
      </w:r>
    </w:p>
    <w:p w:rsidR="00465FFC" w:rsidRDefault="00465FFC" w:rsidP="00465FFC">
      <w:r>
        <w:rPr>
          <w:noProof/>
        </w:rPr>
        <w:drawing>
          <wp:inline distT="0" distB="0" distL="0" distR="0" wp14:anchorId="22DBC8DA" wp14:editId="64B51355">
            <wp:extent cx="6547104" cy="2432304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465FFC" w:rsidTr="00F533BF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465FFC" w:rsidRPr="004F7EF2" w:rsidRDefault="00465FFC" w:rsidP="00F533BF">
            <w:r w:rsidRPr="004F7EF2">
              <w:rPr>
                <w:noProof/>
              </w:rPr>
              <w:drawing>
                <wp:inline distT="0" distB="0" distL="0" distR="0" wp14:anchorId="41941266" wp14:editId="6892A86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465FFC" w:rsidRPr="004F7EF2" w:rsidRDefault="00465FFC" w:rsidP="00F533BF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125932" w:rsidRPr="00465FFC" w:rsidRDefault="00125932" w:rsidP="0086238E"/>
    <w:sectPr w:rsidR="00125932" w:rsidRPr="00465FFC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76F" w:rsidRDefault="00BE276F" w:rsidP="004E1325">
      <w:pPr>
        <w:spacing w:after="0" w:line="240" w:lineRule="auto"/>
      </w:pPr>
      <w:r>
        <w:separator/>
      </w:r>
    </w:p>
  </w:endnote>
  <w:endnote w:type="continuationSeparator" w:id="0">
    <w:p w:rsidR="00BE276F" w:rsidRDefault="00BE276F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F7F61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FC20B0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76F" w:rsidRDefault="00BE276F" w:rsidP="004E1325">
      <w:pPr>
        <w:spacing w:after="0" w:line="240" w:lineRule="auto"/>
      </w:pPr>
      <w:r>
        <w:separator/>
      </w:r>
    </w:p>
  </w:footnote>
  <w:footnote w:type="continuationSeparator" w:id="0">
    <w:p w:rsidR="00BE276F" w:rsidRDefault="00BE276F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FC20B0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26E7">
          <w:t>Lab: Partial Page Update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4BB086D1" wp14:editId="4E30CD7A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E2045448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ttachedTemplate r:id="rId1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FC"/>
    <w:rsid w:val="00006168"/>
    <w:rsid w:val="00011A01"/>
    <w:rsid w:val="000526E7"/>
    <w:rsid w:val="00060356"/>
    <w:rsid w:val="0006622E"/>
    <w:rsid w:val="000714B3"/>
    <w:rsid w:val="00077ADF"/>
    <w:rsid w:val="000A3441"/>
    <w:rsid w:val="000A5710"/>
    <w:rsid w:val="000B2EE2"/>
    <w:rsid w:val="000C49D1"/>
    <w:rsid w:val="000D4F9B"/>
    <w:rsid w:val="000E5C4B"/>
    <w:rsid w:val="00102BF2"/>
    <w:rsid w:val="00125932"/>
    <w:rsid w:val="00160215"/>
    <w:rsid w:val="001954D6"/>
    <w:rsid w:val="001B709C"/>
    <w:rsid w:val="001C0510"/>
    <w:rsid w:val="001C5BF9"/>
    <w:rsid w:val="001D0763"/>
    <w:rsid w:val="001D31E7"/>
    <w:rsid w:val="001D7A29"/>
    <w:rsid w:val="00210642"/>
    <w:rsid w:val="00230A33"/>
    <w:rsid w:val="0023264F"/>
    <w:rsid w:val="0024629B"/>
    <w:rsid w:val="002520CC"/>
    <w:rsid w:val="002629BA"/>
    <w:rsid w:val="002632B9"/>
    <w:rsid w:val="0027352F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3A6B"/>
    <w:rsid w:val="003E5FB4"/>
    <w:rsid w:val="003E74A0"/>
    <w:rsid w:val="0041203D"/>
    <w:rsid w:val="00447CF8"/>
    <w:rsid w:val="0045339B"/>
    <w:rsid w:val="00465FFC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33D8"/>
    <w:rsid w:val="006C4F04"/>
    <w:rsid w:val="006D00DC"/>
    <w:rsid w:val="006E1DD5"/>
    <w:rsid w:val="006E4059"/>
    <w:rsid w:val="006F464F"/>
    <w:rsid w:val="00710273"/>
    <w:rsid w:val="00710F5E"/>
    <w:rsid w:val="00723674"/>
    <w:rsid w:val="00723EE0"/>
    <w:rsid w:val="00737C71"/>
    <w:rsid w:val="00773BF6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6238E"/>
    <w:rsid w:val="00896F25"/>
    <w:rsid w:val="008B5861"/>
    <w:rsid w:val="009069C4"/>
    <w:rsid w:val="00912CE6"/>
    <w:rsid w:val="00921482"/>
    <w:rsid w:val="00940E36"/>
    <w:rsid w:val="00945EBE"/>
    <w:rsid w:val="00962CF9"/>
    <w:rsid w:val="009D276F"/>
    <w:rsid w:val="00A00A29"/>
    <w:rsid w:val="00A1100D"/>
    <w:rsid w:val="00A16929"/>
    <w:rsid w:val="00A172F1"/>
    <w:rsid w:val="00A17E90"/>
    <w:rsid w:val="00A26A28"/>
    <w:rsid w:val="00A52852"/>
    <w:rsid w:val="00A571A6"/>
    <w:rsid w:val="00A626A9"/>
    <w:rsid w:val="00AD3E95"/>
    <w:rsid w:val="00B01628"/>
    <w:rsid w:val="00B30DE8"/>
    <w:rsid w:val="00B403FB"/>
    <w:rsid w:val="00B43E20"/>
    <w:rsid w:val="00B5199A"/>
    <w:rsid w:val="00B5434A"/>
    <w:rsid w:val="00B62C9E"/>
    <w:rsid w:val="00B71EF3"/>
    <w:rsid w:val="00B74A73"/>
    <w:rsid w:val="00BD17A4"/>
    <w:rsid w:val="00BE276F"/>
    <w:rsid w:val="00BF7219"/>
    <w:rsid w:val="00C0236C"/>
    <w:rsid w:val="00C128F9"/>
    <w:rsid w:val="00C22114"/>
    <w:rsid w:val="00C24298"/>
    <w:rsid w:val="00C258E5"/>
    <w:rsid w:val="00C30A8C"/>
    <w:rsid w:val="00C32C1A"/>
    <w:rsid w:val="00C447A9"/>
    <w:rsid w:val="00C56A78"/>
    <w:rsid w:val="00C778C6"/>
    <w:rsid w:val="00C8248E"/>
    <w:rsid w:val="00C919B1"/>
    <w:rsid w:val="00CC2EC9"/>
    <w:rsid w:val="00CD5B25"/>
    <w:rsid w:val="00CE6048"/>
    <w:rsid w:val="00D1394D"/>
    <w:rsid w:val="00D30C9C"/>
    <w:rsid w:val="00D42175"/>
    <w:rsid w:val="00D747B5"/>
    <w:rsid w:val="00D835C9"/>
    <w:rsid w:val="00D84804"/>
    <w:rsid w:val="00D9090E"/>
    <w:rsid w:val="00D917CD"/>
    <w:rsid w:val="00D9184D"/>
    <w:rsid w:val="00DA6BFD"/>
    <w:rsid w:val="00DD2EFA"/>
    <w:rsid w:val="00DD3AC7"/>
    <w:rsid w:val="00DF7F61"/>
    <w:rsid w:val="00E066AC"/>
    <w:rsid w:val="00E15D2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20B0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F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3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5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F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3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5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F4CC24DF-E785-48AA-94D7-5A67AD931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133A76-829B-4741-BACB-CBF8325EBD64}"/>
</file>

<file path=customXml/itemProps3.xml><?xml version="1.0" encoding="utf-8"?>
<ds:datastoreItem xmlns:ds="http://schemas.openxmlformats.org/officeDocument/2006/customXml" ds:itemID="{8D52897A-FB86-4B42-B57A-CF1775C6E2EC}"/>
</file>

<file path=customXml/itemProps4.xml><?xml version="1.0" encoding="utf-8"?>
<ds:datastoreItem xmlns:ds="http://schemas.openxmlformats.org/officeDocument/2006/customXml" ds:itemID="{63A8ED3C-130B-4C31-86EC-B88C475D6E2D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2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Partial Page Update</vt:lpstr>
    </vt:vector>
  </TitlesOfParts>
  <Company>GW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Partial Page Update</dc:subject>
  <dc:creator>Guidewire Education</dc:creator>
  <cp:keywords>Configuration Fundamentals</cp:keywords>
  <dc:description>Configuration Fundamentals; Emerald; Sprint 33</dc:description>
  <cp:lastModifiedBy>Guidewire Education</cp:lastModifiedBy>
  <cp:revision>5</cp:revision>
  <dcterms:created xsi:type="dcterms:W3CDTF">2014-11-19T23:58:00Z</dcterms:created>
  <dcterms:modified xsi:type="dcterms:W3CDTF">2014-11-23T22:54:00Z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1481800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
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65" w:rsidRDefault="00647275" w:rsidP="00225165">
      <w:pPr>
        <w:pStyle w:val="H1"/>
        <w:rPr>
          <w:sz w:val="48"/>
        </w:rPr>
      </w:pPr>
      <w:r>
        <w:rPr>
          <w:sz w:val="48"/>
        </w:rPr>
        <w:t>Solution</w:t>
      </w:r>
      <w:bookmarkStart w:id="0" w:name="_GoBack"/>
      <w:bookmarkEnd w:id="0"/>
      <w:r w:rsidR="00225165">
        <w:rPr>
          <w:sz w:val="48"/>
        </w:rPr>
        <w:t>: Introduction to Locations</w:t>
      </w:r>
    </w:p>
    <w:p w:rsidR="00225165" w:rsidRDefault="00225165" w:rsidP="00225165">
      <w:pPr>
        <w:pStyle w:val="Paragraph"/>
      </w:pPr>
      <w:r w:rsidRPr="005965B8">
        <w:t>In this lab</w:t>
      </w:r>
      <w:r>
        <w:t xml:space="preserve">, you will configure various widgets to make navigable links. </w:t>
      </w:r>
      <w:r w:rsidR="000E4FD8">
        <w:t xml:space="preserve"> </w:t>
      </w:r>
      <w:r>
        <w:t xml:space="preserve">In the first part of this exercise, you will link the employer name in </w:t>
      </w:r>
      <w:r w:rsidRPr="005965B8">
        <w:t>ABContactDetails</w:t>
      </w:r>
      <w:r>
        <w:t>PersonD</w:t>
      </w:r>
      <w:r w:rsidRPr="005965B8">
        <w:t>V</w:t>
      </w:r>
      <w:r>
        <w:t xml:space="preserve"> to the contact details page for the employer.  In the second part of this exercise, you will link the employee name in ABCompanyEmployeesLV to the contact details page for the employee.</w:t>
      </w:r>
    </w:p>
    <w:p w:rsidR="00225165" w:rsidRDefault="00225165" w:rsidP="00225165">
      <w:pPr>
        <w:pStyle w:val="H3"/>
      </w:pPr>
      <w:r>
        <w:t>Requirements</w:t>
      </w:r>
    </w:p>
    <w:p w:rsidR="00225165" w:rsidRDefault="00225165" w:rsidP="00225165">
      <w:pPr>
        <w:pStyle w:val="Paragraph"/>
      </w:pPr>
      <w:r>
        <w:t>This lab requires that you use TrainingApp 8.0, Guidewire Studio 8.0</w:t>
      </w:r>
      <w:r w:rsidR="00625AD9">
        <w:t xml:space="preserve">, </w:t>
      </w:r>
      <w:r w:rsidR="00B32A9C" w:rsidRPr="00B32A9C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225165" w:rsidRDefault="00225165" w:rsidP="00225165">
      <w:pPr>
        <w:pStyle w:val="E1"/>
      </w:pPr>
      <w:r>
        <w:t>Configure navigable links</w:t>
      </w:r>
    </w:p>
    <w:p w:rsidR="00225165" w:rsidRPr="00E44D9A" w:rsidRDefault="00225165" w:rsidP="00225165">
      <w:pPr>
        <w:pStyle w:val="H3"/>
      </w:pPr>
      <w:r w:rsidRPr="00E44D9A">
        <w:t xml:space="preserve">Part </w:t>
      </w:r>
      <w:r>
        <w:t>A</w:t>
      </w:r>
    </w:p>
    <w:p w:rsidR="00225165" w:rsidRDefault="00225165" w:rsidP="00225165">
      <w:pPr>
        <w:pStyle w:val="H3"/>
      </w:pPr>
      <w:r>
        <w:rPr>
          <w:color w:val="auto"/>
          <w:sz w:val="22"/>
          <w:szCs w:val="22"/>
        </w:rPr>
        <w:t>In</w:t>
      </w:r>
      <w:r w:rsidRPr="00C61B4D">
        <w:rPr>
          <w:color w:val="auto"/>
          <w:sz w:val="22"/>
          <w:szCs w:val="22"/>
        </w:rPr>
        <w:t xml:space="preserve"> ABContactDetailsPersonDV, in Employment Info, there is the Employer widget. </w:t>
      </w:r>
      <w:r>
        <w:rPr>
          <w:color w:val="auto"/>
          <w:sz w:val="22"/>
          <w:szCs w:val="22"/>
        </w:rPr>
        <w:t xml:space="preserve"> </w:t>
      </w:r>
      <w:r w:rsidRPr="00C61B4D">
        <w:rPr>
          <w:color w:val="auto"/>
          <w:sz w:val="22"/>
          <w:szCs w:val="22"/>
        </w:rPr>
        <w:t xml:space="preserve">Currently, </w:t>
      </w:r>
      <w:r>
        <w:rPr>
          <w:color w:val="auto"/>
          <w:sz w:val="22"/>
          <w:szCs w:val="22"/>
        </w:rPr>
        <w:t>there is no navigable link for the Employer widget to the employer contact.  A user would need to search for the Albertson's contact.  In this part of the exercise, y</w:t>
      </w:r>
      <w:r w:rsidRPr="002515B9">
        <w:rPr>
          <w:color w:val="auto"/>
          <w:sz w:val="22"/>
          <w:szCs w:val="22"/>
        </w:rPr>
        <w:t>ou will link the employer name on ABContactDetailsPersonDV to the employer contact details page</w:t>
      </w:r>
      <w:r>
        <w:rPr>
          <w:color w:val="auto"/>
          <w:sz w:val="22"/>
          <w:szCs w:val="22"/>
        </w:rPr>
        <w:t>.</w:t>
      </w:r>
    </w:p>
    <w:p w:rsidR="00225165" w:rsidRDefault="00225165" w:rsidP="00225165">
      <w:pPr>
        <w:pStyle w:val="H3"/>
      </w:pPr>
      <w:r>
        <w:t>Tasks</w:t>
      </w:r>
    </w:p>
    <w:p w:rsidR="00225165" w:rsidRDefault="00225165" w:rsidP="00225165">
      <w:pPr>
        <w:pStyle w:val="ListNumber1"/>
      </w:pPr>
      <w:r w:rsidRPr="005965B8">
        <w:t>Modify th</w:t>
      </w:r>
      <w:r>
        <w:rPr>
          <w:lang w:val="en-US"/>
        </w:rPr>
        <w:t>e Employer</w:t>
      </w:r>
      <w:r w:rsidRPr="005965B8">
        <w:t xml:space="preserve"> widget </w:t>
      </w:r>
      <w:r>
        <w:rPr>
          <w:lang w:val="en-US"/>
        </w:rPr>
        <w:t xml:space="preserve">to link to </w:t>
      </w:r>
      <w:r>
        <w:t xml:space="preserve">the employer's Details page. </w:t>
      </w:r>
    </w:p>
    <w:p w:rsidR="00225165" w:rsidRDefault="00225165" w:rsidP="00225165">
      <w:r>
        <w:rPr>
          <w:noProof/>
        </w:rPr>
        <w:drawing>
          <wp:inline distT="0" distB="0" distL="0" distR="0" wp14:anchorId="5A680C04" wp14:editId="64A1E612">
            <wp:extent cx="5342858" cy="2685714"/>
            <wp:effectExtent l="19050" t="19050" r="107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26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65" w:rsidRDefault="00225165" w:rsidP="00225165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567AD">
        <w:lastRenderedPageBreak/>
        <w:t xml:space="preserve">Note: </w:t>
      </w:r>
      <w:r>
        <w:t xml:space="preserve"> If the person does not have an associated employer, there is not a visible link, but the widget is clickable.  </w:t>
      </w:r>
      <w:r w:rsidRPr="00FD41BE">
        <w:t>If you click on the</w:t>
      </w:r>
      <w:r>
        <w:t xml:space="preserve"> empty</w:t>
      </w:r>
      <w:r w:rsidRPr="00FD41BE">
        <w:t xml:space="preserve"> link for a person that has no employer,</w:t>
      </w:r>
      <w:r>
        <w:t xml:space="preserve"> TrainingApp will throw null pointer exception.  </w:t>
      </w:r>
      <w:r w:rsidR="00082389">
        <w:t>Later in this lesson</w:t>
      </w:r>
      <w:r>
        <w:t>, you will modify the behavior of the input widget in order to disable the empty link.</w:t>
      </w:r>
    </w:p>
    <w:p w:rsidR="00225165" w:rsidRDefault="00225165" w:rsidP="00225165">
      <w:pPr>
        <w:pStyle w:val="Paragraph"/>
      </w:pPr>
    </w:p>
    <w:p w:rsidR="00225165" w:rsidRPr="00E44D9A" w:rsidRDefault="00225165" w:rsidP="00225165">
      <w:pPr>
        <w:pStyle w:val="H3"/>
      </w:pPr>
      <w:r w:rsidRPr="00E44D9A">
        <w:t xml:space="preserve">Part </w:t>
      </w:r>
      <w:r>
        <w:t>B</w:t>
      </w:r>
    </w:p>
    <w:p w:rsidR="00225165" w:rsidRDefault="00225165" w:rsidP="00225165">
      <w:r>
        <w:t xml:space="preserve">In ABContactDetailsCompanyDV, in Employee info, there is the ABCompanyEmployeesLV.  The list view panel shows all the employee contacts associated with the employer.  </w:t>
      </w:r>
      <w:r w:rsidRPr="0064762C">
        <w:t xml:space="preserve">Currently, there is no navigable link for the </w:t>
      </w:r>
      <w:r>
        <w:t>employee name in the list view panel to the employee contact.</w:t>
      </w:r>
      <w:r w:rsidRPr="0064762C">
        <w:t xml:space="preserve">  </w:t>
      </w:r>
      <w:r>
        <w:t xml:space="preserve">A user would need to search for the specific employee contact.  </w:t>
      </w:r>
    </w:p>
    <w:p w:rsidR="00225165" w:rsidRDefault="00225165" w:rsidP="00225165">
      <w:r w:rsidRPr="0064762C">
        <w:t>In this part of the exercise, you will link the emplo</w:t>
      </w:r>
      <w:r>
        <w:t>yee name in the ABCompanyEmployeesLV to the employee contact details page.</w:t>
      </w:r>
    </w:p>
    <w:p w:rsidR="00225165" w:rsidRDefault="00225165" w:rsidP="00225165">
      <w:pPr>
        <w:pStyle w:val="H3"/>
      </w:pPr>
      <w:r>
        <w:t>Tasks</w:t>
      </w:r>
    </w:p>
    <w:p w:rsidR="00225165" w:rsidRDefault="00225165" w:rsidP="00225165">
      <w:pPr>
        <w:pStyle w:val="ListNumber1"/>
      </w:pPr>
      <w:r>
        <w:rPr>
          <w:lang w:val="en-US"/>
        </w:rPr>
        <w:t>Modify the list view panel so that each employee name links to the contact details page.</w:t>
      </w:r>
      <w:r>
        <w:t xml:space="preserve"> </w:t>
      </w:r>
    </w:p>
    <w:p w:rsidR="00225165" w:rsidRDefault="00225165" w:rsidP="00225165">
      <w:r>
        <w:rPr>
          <w:noProof/>
        </w:rPr>
        <w:drawing>
          <wp:inline distT="0" distB="0" distL="0" distR="0" wp14:anchorId="6B8F38BA" wp14:editId="70802B8F">
            <wp:extent cx="5943600" cy="327723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165" w:rsidRDefault="00225165" w:rsidP="00225165">
      <w:r>
        <w:t xml:space="preserve"> </w:t>
      </w:r>
    </w:p>
    <w:p w:rsidR="00F370DF" w:rsidRDefault="00007C6B" w:rsidP="00F370DF">
      <w:pPr>
        <w:pStyle w:val="H3"/>
      </w:pPr>
      <w:r>
        <w:t>Verification</w:t>
      </w:r>
    </w:p>
    <w:p w:rsidR="00F370DF" w:rsidRPr="00E50CE0" w:rsidRDefault="00F370DF" w:rsidP="00F370DF">
      <w:pPr>
        <w:pStyle w:val="ListNumber1"/>
      </w:pPr>
      <w:r>
        <w:t>Log in to TrainingApp</w:t>
      </w:r>
    </w:p>
    <w:p w:rsidR="00F370DF" w:rsidRPr="00F370DF" w:rsidRDefault="00F370DF" w:rsidP="00BC6898">
      <w:pPr>
        <w:pStyle w:val="ListLettera"/>
        <w:numPr>
          <w:ilvl w:val="0"/>
          <w:numId w:val="10"/>
        </w:numPr>
      </w:pPr>
      <w:r>
        <w:t>Log in as Alice Applegate.</w:t>
      </w:r>
    </w:p>
    <w:p w:rsidR="00F370DF" w:rsidRPr="001F1DD5" w:rsidRDefault="00F370DF" w:rsidP="00225165">
      <w:pPr>
        <w:pStyle w:val="ListNumber1"/>
      </w:pPr>
      <w:r>
        <w:t>Reload the PCF changes</w:t>
      </w:r>
    </w:p>
    <w:p w:rsidR="00F370DF" w:rsidRPr="00796506" w:rsidRDefault="00F370DF" w:rsidP="00BC6898">
      <w:pPr>
        <w:pStyle w:val="ListLettera"/>
        <w:numPr>
          <w:ilvl w:val="0"/>
          <w:numId w:val="14"/>
        </w:numPr>
      </w:pPr>
      <w:r w:rsidRPr="00F16046">
        <w:rPr>
          <w:lang w:val="en-US"/>
        </w:rPr>
        <w:t>In TrainingApp, reload the changes to the PCF file(s).</w:t>
      </w:r>
    </w:p>
    <w:p w:rsidR="00502EB1" w:rsidRPr="00E50CE0" w:rsidRDefault="00225165" w:rsidP="00502EB1">
      <w:pPr>
        <w:pStyle w:val="ListNumber1"/>
      </w:pPr>
      <w:r>
        <w:rPr>
          <w:lang w:val="en-US"/>
        </w:rPr>
        <w:t>Make associations between Person contacts and Company contact</w:t>
      </w:r>
    </w:p>
    <w:p w:rsidR="00F370DF" w:rsidRPr="00CD5C47" w:rsidRDefault="00225165" w:rsidP="00BC6898">
      <w:pPr>
        <w:pStyle w:val="ListLettera"/>
        <w:numPr>
          <w:ilvl w:val="0"/>
          <w:numId w:val="15"/>
        </w:numPr>
      </w:pPr>
      <w:r>
        <w:rPr>
          <w:lang w:val="en-US"/>
        </w:rPr>
        <w:t>Edit the employer field for various person contacts</w:t>
      </w:r>
      <w:r w:rsidR="00473848">
        <w:rPr>
          <w:lang w:val="en-US"/>
        </w:rPr>
        <w:t xml:space="preserve">. </w:t>
      </w:r>
    </w:p>
    <w:p w:rsidR="008F6E15" w:rsidRPr="00E50CE0" w:rsidRDefault="00473848" w:rsidP="008F6E15">
      <w:pPr>
        <w:pStyle w:val="ListNumber1"/>
      </w:pPr>
      <w:r>
        <w:rPr>
          <w:lang w:val="en-US"/>
        </w:rPr>
        <w:t>View the Details page for Person contacts</w:t>
      </w:r>
    </w:p>
    <w:p w:rsidR="00473848" w:rsidRPr="00473848" w:rsidRDefault="00473848" w:rsidP="00BC6898">
      <w:pPr>
        <w:pStyle w:val="ListLettera"/>
        <w:numPr>
          <w:ilvl w:val="0"/>
          <w:numId w:val="21"/>
        </w:numPr>
      </w:pPr>
      <w:r>
        <w:rPr>
          <w:lang w:val="en-US"/>
        </w:rPr>
        <w:t>For your modified contacts, visit the details page.</w:t>
      </w:r>
    </w:p>
    <w:p w:rsidR="00473848" w:rsidRPr="00473848" w:rsidRDefault="00473848" w:rsidP="00473848">
      <w:pPr>
        <w:pStyle w:val="ListLettera"/>
        <w:numPr>
          <w:ilvl w:val="0"/>
          <w:numId w:val="21"/>
        </w:numPr>
      </w:pPr>
      <w:r>
        <w:rPr>
          <w:lang w:val="en-US"/>
        </w:rPr>
        <w:t xml:space="preserve">Confirm that you are able to click a navigable link to the listed employer contact. </w:t>
      </w:r>
    </w:p>
    <w:p w:rsidR="008F6E15" w:rsidRPr="00E50CE0" w:rsidRDefault="008F6E15" w:rsidP="008F6E15">
      <w:pPr>
        <w:pStyle w:val="ListNumber1"/>
      </w:pPr>
      <w:r>
        <w:t xml:space="preserve">View the </w:t>
      </w:r>
      <w:r w:rsidR="00473848">
        <w:rPr>
          <w:lang w:val="en-US"/>
        </w:rPr>
        <w:t>Details page for Company contact</w:t>
      </w:r>
    </w:p>
    <w:p w:rsidR="00473848" w:rsidRPr="00473848" w:rsidRDefault="00473848" w:rsidP="00473848">
      <w:pPr>
        <w:pStyle w:val="ListLettera"/>
        <w:numPr>
          <w:ilvl w:val="0"/>
          <w:numId w:val="22"/>
        </w:numPr>
      </w:pPr>
      <w:r>
        <w:rPr>
          <w:lang w:val="en-US"/>
        </w:rPr>
        <w:t>Confirm that you are able to click a navigable link for each employee contact.</w:t>
      </w:r>
    </w:p>
    <w:p w:rsidR="00473848" w:rsidRDefault="00473848" w:rsidP="00473848">
      <w:pPr>
        <w:pStyle w:val="ListLettera"/>
        <w:numPr>
          <w:ilvl w:val="0"/>
          <w:numId w:val="0"/>
        </w:numPr>
        <w:ind w:left="360" w:hanging="360"/>
        <w:rPr>
          <w:lang w:val="en-US"/>
        </w:rPr>
      </w:pPr>
    </w:p>
    <w:p w:rsidR="00082389" w:rsidRDefault="00082389" w:rsidP="00082389">
      <w:pPr>
        <w:pStyle w:val="E1"/>
      </w:pPr>
      <w:r>
        <w:t>Configure widget property expressions</w:t>
      </w:r>
    </w:p>
    <w:p w:rsidR="00082389" w:rsidRDefault="00082389" w:rsidP="00082389">
      <w:pPr>
        <w:pStyle w:val="Paragraph"/>
      </w:pPr>
      <w:r>
        <w:t>In the previous exercise, you modified the Employer widget in ABContactDetailsPersonDV to link to the employer's Details page.  However, i</w:t>
      </w:r>
      <w:r w:rsidRPr="006B2706">
        <w:t xml:space="preserve">f you click on the empty link for a person that has no employer, TrainingApp will throw null pointer exception.  </w:t>
      </w:r>
    </w:p>
    <w:p w:rsidR="00082389" w:rsidRDefault="00082389" w:rsidP="00082389">
      <w:r>
        <w:rPr>
          <w:noProof/>
        </w:rPr>
        <w:drawing>
          <wp:inline distT="0" distB="0" distL="0" distR="0" wp14:anchorId="3125D6A5" wp14:editId="13A84259">
            <wp:extent cx="3767328" cy="94183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89" w:rsidRDefault="00082389" w:rsidP="00082389">
      <w:pPr>
        <w:pStyle w:val="Paragraph"/>
      </w:pPr>
      <w:r>
        <w:t>In this exercise, you will configure the Employer widget to so that i</w:t>
      </w:r>
      <w:r w:rsidRPr="006B2706">
        <w:t xml:space="preserve">f the person does not have an associated employer, </w:t>
      </w:r>
      <w:r>
        <w:t>the widget is not</w:t>
      </w:r>
      <w:r w:rsidRPr="006B2706">
        <w:t xml:space="preserve"> clickable.  </w:t>
      </w:r>
    </w:p>
    <w:p w:rsidR="00082389" w:rsidRDefault="00082389" w:rsidP="00082389">
      <w:pPr>
        <w:pStyle w:val="H3"/>
      </w:pPr>
      <w:r>
        <w:t>Investigation</w:t>
      </w:r>
    </w:p>
    <w:p w:rsidR="00082389" w:rsidRPr="00E50CE0" w:rsidRDefault="00082389" w:rsidP="00082389">
      <w:pPr>
        <w:pStyle w:val="ListNumber1"/>
        <w:numPr>
          <w:ilvl w:val="0"/>
          <w:numId w:val="6"/>
        </w:numPr>
      </w:pPr>
      <w:r w:rsidRPr="00E50CE0">
        <w:t xml:space="preserve">View the current </w:t>
      </w:r>
      <w:r w:rsidRPr="00E72BF3">
        <w:rPr>
          <w:lang w:val="en-US"/>
        </w:rPr>
        <w:t xml:space="preserve">widget </w:t>
      </w:r>
      <w:r w:rsidRPr="00E50CE0">
        <w:t>behavior</w:t>
      </w:r>
    </w:p>
    <w:p w:rsidR="00082389" w:rsidRPr="001A5BFC" w:rsidRDefault="00082389" w:rsidP="00082389">
      <w:pPr>
        <w:pStyle w:val="ListLettera"/>
        <w:numPr>
          <w:ilvl w:val="0"/>
          <w:numId w:val="4"/>
        </w:numPr>
      </w:pPr>
      <w:r w:rsidRPr="001A5BFC">
        <w:t xml:space="preserve">In Guidewire Studio, </w:t>
      </w:r>
      <w:r>
        <w:rPr>
          <w:lang w:val="en-US"/>
        </w:rPr>
        <w:t>debug the server</w:t>
      </w:r>
      <w:r w:rsidRPr="001A5BFC">
        <w:t>.</w:t>
      </w:r>
    </w:p>
    <w:p w:rsidR="00082389" w:rsidRPr="006B2706" w:rsidRDefault="00082389" w:rsidP="00082389">
      <w:pPr>
        <w:pStyle w:val="ListLettera"/>
        <w:numPr>
          <w:ilvl w:val="0"/>
          <w:numId w:val="4"/>
        </w:numPr>
      </w:pPr>
      <w:r>
        <w:t>In TrainingApp, search for a contact with an employer, for example, William Andy.</w:t>
      </w:r>
    </w:p>
    <w:p w:rsidR="00082389" w:rsidRDefault="00082389" w:rsidP="00082389">
      <w:pPr>
        <w:pStyle w:val="ListLettera"/>
        <w:numPr>
          <w:ilvl w:val="0"/>
          <w:numId w:val="4"/>
        </w:numPr>
      </w:pPr>
      <w:r>
        <w:t xml:space="preserve">In the side bar menu, select </w:t>
      </w:r>
      <w:r>
        <w:rPr>
          <w:lang w:val="en-US"/>
        </w:rPr>
        <w:t>Detail</w:t>
      </w:r>
      <w:r>
        <w:t xml:space="preserve">s.  </w:t>
      </w:r>
    </w:p>
    <w:p w:rsidR="00082389" w:rsidRPr="007876F1" w:rsidRDefault="00082389" w:rsidP="00082389">
      <w:pPr>
        <w:pStyle w:val="ListLettera"/>
        <w:numPr>
          <w:ilvl w:val="0"/>
          <w:numId w:val="2"/>
        </w:numPr>
      </w:pPr>
      <w:r>
        <w:rPr>
          <w:lang w:val="en-US"/>
        </w:rPr>
        <w:t>Verify the Employer Link.</w:t>
      </w:r>
    </w:p>
    <w:p w:rsidR="00082389" w:rsidRDefault="00082389" w:rsidP="00082389">
      <w:pPr>
        <w:pStyle w:val="ListLettera"/>
        <w:numPr>
          <w:ilvl w:val="0"/>
          <w:numId w:val="2"/>
        </w:numPr>
      </w:pPr>
      <w:r>
        <w:t xml:space="preserve">Click Edit. </w:t>
      </w:r>
    </w:p>
    <w:p w:rsidR="00082389" w:rsidRPr="007876F1" w:rsidRDefault="00082389" w:rsidP="00082389">
      <w:pPr>
        <w:pStyle w:val="ListLettera"/>
        <w:numPr>
          <w:ilvl w:val="0"/>
          <w:numId w:val="2"/>
        </w:numPr>
      </w:pPr>
      <w:r>
        <w:t>Change the Employer to &lt;none&gt;.</w:t>
      </w:r>
    </w:p>
    <w:p w:rsidR="00082389" w:rsidRPr="007876F1" w:rsidRDefault="00082389" w:rsidP="00082389">
      <w:pPr>
        <w:pStyle w:val="ListLettera"/>
        <w:numPr>
          <w:ilvl w:val="0"/>
          <w:numId w:val="2"/>
        </w:numPr>
      </w:pPr>
      <w:r>
        <w:t>Click Update.</w:t>
      </w:r>
    </w:p>
    <w:p w:rsidR="00082389" w:rsidRPr="007876F1" w:rsidRDefault="00082389" w:rsidP="00082389">
      <w:pPr>
        <w:pStyle w:val="ListLettera"/>
        <w:numPr>
          <w:ilvl w:val="0"/>
          <w:numId w:val="2"/>
        </w:numPr>
      </w:pPr>
      <w:r>
        <w:t xml:space="preserve">Verify that </w:t>
      </w:r>
      <w:r>
        <w:rPr>
          <w:lang w:val="en-US"/>
        </w:rPr>
        <w:t>presence of a</w:t>
      </w:r>
      <w:r>
        <w:t xml:space="preserve"> </w:t>
      </w:r>
      <w:r>
        <w:rPr>
          <w:lang w:val="en-US"/>
        </w:rPr>
        <w:t>link when the Employer field is null.</w:t>
      </w:r>
    </w:p>
    <w:p w:rsidR="00082389" w:rsidRDefault="00082389" w:rsidP="00082389">
      <w:pPr>
        <w:pStyle w:val="ListLettera"/>
        <w:numPr>
          <w:ilvl w:val="0"/>
          <w:numId w:val="2"/>
        </w:numPr>
      </w:pPr>
      <w:r w:rsidRPr="007876F1">
        <w:rPr>
          <w:lang w:val="en-US"/>
        </w:rPr>
        <w:t>Click the link and verify the thrown exception.</w:t>
      </w:r>
    </w:p>
    <w:p w:rsidR="00082389" w:rsidRPr="00E50CE0" w:rsidRDefault="00082389" w:rsidP="00082389">
      <w:pPr>
        <w:pStyle w:val="ListNumber1"/>
      </w:pPr>
      <w:r>
        <w:rPr>
          <w:lang w:val="en-US"/>
        </w:rPr>
        <w:t xml:space="preserve">Open the </w:t>
      </w:r>
      <w:r>
        <w:t>PCF to configure</w:t>
      </w:r>
      <w:r>
        <w:rPr>
          <w:lang w:val="en-US"/>
        </w:rPr>
        <w:t xml:space="preserve"> in Guidewire Studio</w:t>
      </w:r>
    </w:p>
    <w:p w:rsidR="00082389" w:rsidRPr="00BD17A4" w:rsidRDefault="00082389" w:rsidP="00082389">
      <w:pPr>
        <w:pStyle w:val="ListLettera"/>
        <w:numPr>
          <w:ilvl w:val="0"/>
          <w:numId w:val="27"/>
        </w:numPr>
      </w:pPr>
      <w:r w:rsidRPr="00082389">
        <w:rPr>
          <w:lang w:val="en-US"/>
        </w:rPr>
        <w:t>To open the PCF, use ALT+SHIFT+E.</w:t>
      </w:r>
    </w:p>
    <w:p w:rsidR="00082389" w:rsidRDefault="00082389" w:rsidP="00082389">
      <w:pPr>
        <w:pStyle w:val="H3"/>
      </w:pPr>
      <w:r>
        <w:t>Configuration</w:t>
      </w:r>
    </w:p>
    <w:p w:rsidR="00082389" w:rsidRPr="00E50CE0" w:rsidRDefault="00082389" w:rsidP="00082389">
      <w:pPr>
        <w:pStyle w:val="ListNumber1"/>
      </w:pPr>
      <w:r>
        <w:rPr>
          <w:lang w:val="en-US"/>
        </w:rPr>
        <w:t>Modify the Employer widget</w:t>
      </w:r>
    </w:p>
    <w:p w:rsidR="00082389" w:rsidRDefault="00082389" w:rsidP="00082389">
      <w:pPr>
        <w:pStyle w:val="ListLettera"/>
        <w:numPr>
          <w:ilvl w:val="0"/>
          <w:numId w:val="28"/>
        </w:numPr>
      </w:pPr>
      <w:r w:rsidRPr="00082389">
        <w:rPr>
          <w:sz w:val="21"/>
          <w:szCs w:val="21"/>
          <w:shd w:val="clear" w:color="auto" w:fill="FFFFFF"/>
          <w:lang w:val="en-US"/>
        </w:rPr>
        <w:t xml:space="preserve">In the </w:t>
      </w:r>
      <w:r w:rsidRPr="00082389">
        <w:rPr>
          <w:color w:val="auto"/>
        </w:rPr>
        <w:t>ABContactDetailsPersonDV</w:t>
      </w:r>
      <w:r w:rsidRPr="00082389">
        <w:rPr>
          <w:lang w:val="en-US"/>
        </w:rPr>
        <w:t>.pcf file, modify the Employer widget.</w:t>
      </w:r>
    </w:p>
    <w:p w:rsidR="00082389" w:rsidRDefault="00082389" w:rsidP="00082389">
      <w:pPr>
        <w:pStyle w:val="ListLettera"/>
        <w:numPr>
          <w:ilvl w:val="0"/>
          <w:numId w:val="2"/>
        </w:numPr>
      </w:pPr>
      <w:r>
        <w:rPr>
          <w:lang w:val="en-US"/>
        </w:rPr>
        <w:t>Modify the action property expression so there is only an action when an Employer is specified for the Employer field.</w:t>
      </w:r>
    </w:p>
    <w:p w:rsidR="00082389" w:rsidRDefault="00082389" w:rsidP="00082389">
      <w:pPr>
        <w:pStyle w:val="H3"/>
      </w:pPr>
      <w:r>
        <w:t>Verification</w:t>
      </w:r>
    </w:p>
    <w:p w:rsidR="00082389" w:rsidRPr="00E50CE0" w:rsidRDefault="00082389" w:rsidP="00082389">
      <w:pPr>
        <w:pStyle w:val="ListNumber1"/>
      </w:pPr>
      <w:r w:rsidRPr="00E50CE0">
        <w:t>Verify the modified widget behavior</w:t>
      </w:r>
    </w:p>
    <w:p w:rsidR="00082389" w:rsidRDefault="00082389" w:rsidP="00082389">
      <w:pPr>
        <w:pStyle w:val="ListLettera"/>
        <w:numPr>
          <w:ilvl w:val="0"/>
          <w:numId w:val="29"/>
        </w:numPr>
      </w:pPr>
      <w:r>
        <w:t xml:space="preserve">In TrainingApp, </w:t>
      </w:r>
      <w:r w:rsidRPr="00082389">
        <w:rPr>
          <w:lang w:val="en-US"/>
        </w:rPr>
        <w:t>deploy your changes to the PCF file.</w:t>
      </w:r>
    </w:p>
    <w:p w:rsidR="00082389" w:rsidRPr="006B2706" w:rsidRDefault="00082389" w:rsidP="00082389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Search </w:t>
      </w:r>
      <w:r>
        <w:t>for a contact with an employer, for example, William Andy.</w:t>
      </w:r>
    </w:p>
    <w:p w:rsidR="00082389" w:rsidRPr="007876F1" w:rsidRDefault="00082389" w:rsidP="00082389">
      <w:pPr>
        <w:pStyle w:val="ListLettera"/>
        <w:numPr>
          <w:ilvl w:val="0"/>
          <w:numId w:val="4"/>
        </w:numPr>
      </w:pPr>
      <w:r>
        <w:t xml:space="preserve">In the side bar menu, select </w:t>
      </w:r>
      <w:r w:rsidRPr="00B25A80">
        <w:rPr>
          <w:lang w:val="en-US"/>
        </w:rPr>
        <w:t>Detail</w:t>
      </w:r>
      <w:r>
        <w:t xml:space="preserve">s.  </w:t>
      </w:r>
    </w:p>
    <w:p w:rsidR="00082389" w:rsidRPr="007876F1" w:rsidRDefault="00082389" w:rsidP="00082389">
      <w:pPr>
        <w:pStyle w:val="ListLettera"/>
        <w:numPr>
          <w:ilvl w:val="0"/>
          <w:numId w:val="4"/>
        </w:numPr>
      </w:pPr>
      <w:r>
        <w:rPr>
          <w:lang w:val="en-US"/>
        </w:rPr>
        <w:t>Verify that the there is no longer a link.</w:t>
      </w:r>
    </w:p>
    <w:p w:rsidR="00082389" w:rsidRDefault="00082389" w:rsidP="00082389">
      <w:pPr>
        <w:pStyle w:val="ListLettera"/>
        <w:numPr>
          <w:ilvl w:val="0"/>
          <w:numId w:val="2"/>
        </w:numPr>
      </w:pPr>
      <w:r>
        <w:t xml:space="preserve">Click Edit. </w:t>
      </w:r>
    </w:p>
    <w:p w:rsidR="00082389" w:rsidRPr="007876F1" w:rsidRDefault="00082389" w:rsidP="00082389">
      <w:pPr>
        <w:pStyle w:val="ListLettera"/>
        <w:numPr>
          <w:ilvl w:val="0"/>
          <w:numId w:val="2"/>
        </w:numPr>
      </w:pPr>
      <w:r>
        <w:t xml:space="preserve">Change the Employer to </w:t>
      </w:r>
      <w:r>
        <w:rPr>
          <w:lang w:val="en-US"/>
        </w:rPr>
        <w:t>AB Construction</w:t>
      </w:r>
      <w:r>
        <w:t>.</w:t>
      </w:r>
    </w:p>
    <w:p w:rsidR="00082389" w:rsidRPr="007876F1" w:rsidRDefault="00082389" w:rsidP="00082389">
      <w:pPr>
        <w:pStyle w:val="ListLettera"/>
        <w:numPr>
          <w:ilvl w:val="0"/>
          <w:numId w:val="2"/>
        </w:numPr>
      </w:pPr>
      <w:r>
        <w:t>Click Update.</w:t>
      </w:r>
    </w:p>
    <w:p w:rsidR="00082389" w:rsidRPr="007876F1" w:rsidRDefault="00082389" w:rsidP="00082389">
      <w:pPr>
        <w:pStyle w:val="ListLettera"/>
        <w:numPr>
          <w:ilvl w:val="0"/>
          <w:numId w:val="2"/>
        </w:numPr>
      </w:pPr>
      <w:r>
        <w:t xml:space="preserve">Verify that </w:t>
      </w:r>
      <w:r>
        <w:rPr>
          <w:lang w:val="en-US"/>
        </w:rPr>
        <w:t>presence of a</w:t>
      </w:r>
      <w:r>
        <w:t xml:space="preserve"> </w:t>
      </w:r>
      <w:r>
        <w:rPr>
          <w:lang w:val="en-US"/>
        </w:rPr>
        <w:t>link when the Employer field.</w:t>
      </w:r>
    </w:p>
    <w:p w:rsidR="00082389" w:rsidRDefault="00082389" w:rsidP="00082389"/>
    <w:p w:rsidR="00D30C9C" w:rsidRDefault="00473848" w:rsidP="00473848">
      <w:pPr>
        <w:pStyle w:val="ListLettera"/>
        <w:numPr>
          <w:ilvl w:val="0"/>
          <w:numId w:val="0"/>
        </w:numPr>
        <w:ind w:left="360" w:hanging="360"/>
      </w:pPr>
      <w: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35E82113" wp14:editId="2549A4E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945EBE">
      <w:pPr>
        <w:pStyle w:val="Paragraph"/>
      </w:pPr>
    </w:p>
    <w:sectPr w:rsidR="00945EBE" w:rsidSect="007E28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998" w:rsidRDefault="00902998" w:rsidP="004E1325">
      <w:pPr>
        <w:spacing w:after="0" w:line="240" w:lineRule="auto"/>
      </w:pPr>
      <w:r>
        <w:separator/>
      </w:r>
    </w:p>
  </w:endnote>
  <w:endnote w:type="continuationSeparator" w:id="0">
    <w:p w:rsidR="00902998" w:rsidRDefault="0090299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647275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902998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998" w:rsidRDefault="00902998" w:rsidP="004E1325">
      <w:pPr>
        <w:spacing w:after="0" w:line="240" w:lineRule="auto"/>
      </w:pPr>
      <w:r>
        <w:separator/>
      </w:r>
    </w:p>
  </w:footnote>
  <w:footnote w:type="continuationSeparator" w:id="0">
    <w:p w:rsidR="00902998" w:rsidRDefault="0090299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A9" w:rsidRDefault="00245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2998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7275">
          <w:t>Solution: Introduction to Locations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3D6D5B1F" wp14:editId="274D7C92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752CCA2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1960E2A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42602"/>
    <w:rsid w:val="00060356"/>
    <w:rsid w:val="00060ABA"/>
    <w:rsid w:val="0006622E"/>
    <w:rsid w:val="000714B3"/>
    <w:rsid w:val="00082389"/>
    <w:rsid w:val="000C49D1"/>
    <w:rsid w:val="000D4F9B"/>
    <w:rsid w:val="000E4FD8"/>
    <w:rsid w:val="000E5C4B"/>
    <w:rsid w:val="00102BF2"/>
    <w:rsid w:val="00125932"/>
    <w:rsid w:val="00140F14"/>
    <w:rsid w:val="00145C1F"/>
    <w:rsid w:val="001878A0"/>
    <w:rsid w:val="001954D6"/>
    <w:rsid w:val="001A2417"/>
    <w:rsid w:val="001B709C"/>
    <w:rsid w:val="001C5BF9"/>
    <w:rsid w:val="001D0763"/>
    <w:rsid w:val="001D31E7"/>
    <w:rsid w:val="001D7A29"/>
    <w:rsid w:val="00210642"/>
    <w:rsid w:val="00225165"/>
    <w:rsid w:val="00230A33"/>
    <w:rsid w:val="0023264F"/>
    <w:rsid w:val="002458A9"/>
    <w:rsid w:val="0024629B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E3D49"/>
    <w:rsid w:val="002E5C72"/>
    <w:rsid w:val="002F3C13"/>
    <w:rsid w:val="00314E55"/>
    <w:rsid w:val="0032253E"/>
    <w:rsid w:val="00323A88"/>
    <w:rsid w:val="00324B26"/>
    <w:rsid w:val="003459F5"/>
    <w:rsid w:val="00353189"/>
    <w:rsid w:val="003B3EEC"/>
    <w:rsid w:val="003C1B17"/>
    <w:rsid w:val="003E00EF"/>
    <w:rsid w:val="003E3A6B"/>
    <w:rsid w:val="003E5FB4"/>
    <w:rsid w:val="003E74A0"/>
    <w:rsid w:val="0041203D"/>
    <w:rsid w:val="00447CF8"/>
    <w:rsid w:val="00473848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10084"/>
    <w:rsid w:val="005102E8"/>
    <w:rsid w:val="00513509"/>
    <w:rsid w:val="00531283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25AD9"/>
    <w:rsid w:val="00643D40"/>
    <w:rsid w:val="00647275"/>
    <w:rsid w:val="00650593"/>
    <w:rsid w:val="00654634"/>
    <w:rsid w:val="0066468E"/>
    <w:rsid w:val="0066764C"/>
    <w:rsid w:val="00681334"/>
    <w:rsid w:val="00690ADA"/>
    <w:rsid w:val="006C2058"/>
    <w:rsid w:val="006C4F04"/>
    <w:rsid w:val="006C7D07"/>
    <w:rsid w:val="006D00DC"/>
    <w:rsid w:val="006E404A"/>
    <w:rsid w:val="006E4059"/>
    <w:rsid w:val="00710273"/>
    <w:rsid w:val="00710F5E"/>
    <w:rsid w:val="00723674"/>
    <w:rsid w:val="00723EE0"/>
    <w:rsid w:val="00737C71"/>
    <w:rsid w:val="00774499"/>
    <w:rsid w:val="0077698B"/>
    <w:rsid w:val="00795F98"/>
    <w:rsid w:val="00796A41"/>
    <w:rsid w:val="007A0B27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8D12A6"/>
    <w:rsid w:val="008F6E15"/>
    <w:rsid w:val="00902998"/>
    <w:rsid w:val="009069C4"/>
    <w:rsid w:val="00912CE6"/>
    <w:rsid w:val="00921482"/>
    <w:rsid w:val="00940E36"/>
    <w:rsid w:val="00945EBE"/>
    <w:rsid w:val="00946B50"/>
    <w:rsid w:val="00962CF9"/>
    <w:rsid w:val="009A3F70"/>
    <w:rsid w:val="009C1562"/>
    <w:rsid w:val="009D276F"/>
    <w:rsid w:val="009D617E"/>
    <w:rsid w:val="00A00A29"/>
    <w:rsid w:val="00A01756"/>
    <w:rsid w:val="00A1100D"/>
    <w:rsid w:val="00A16929"/>
    <w:rsid w:val="00A172F1"/>
    <w:rsid w:val="00A17E90"/>
    <w:rsid w:val="00A26A28"/>
    <w:rsid w:val="00A30DDD"/>
    <w:rsid w:val="00A52852"/>
    <w:rsid w:val="00A571A6"/>
    <w:rsid w:val="00A626A9"/>
    <w:rsid w:val="00AA0D5D"/>
    <w:rsid w:val="00B01628"/>
    <w:rsid w:val="00B227DF"/>
    <w:rsid w:val="00B30DE8"/>
    <w:rsid w:val="00B32A9C"/>
    <w:rsid w:val="00B403FB"/>
    <w:rsid w:val="00B5199A"/>
    <w:rsid w:val="00B5434A"/>
    <w:rsid w:val="00B62C9E"/>
    <w:rsid w:val="00B71EF3"/>
    <w:rsid w:val="00B74A73"/>
    <w:rsid w:val="00B92CFF"/>
    <w:rsid w:val="00BC504D"/>
    <w:rsid w:val="00BC6898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DE6CE2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00C6"/>
    <w:rsid w:val="00E72BF3"/>
    <w:rsid w:val="00E92147"/>
    <w:rsid w:val="00EA1C2C"/>
    <w:rsid w:val="00ED3BA3"/>
    <w:rsid w:val="00EE2D14"/>
    <w:rsid w:val="00EF2585"/>
    <w:rsid w:val="00F16046"/>
    <w:rsid w:val="00F30D05"/>
    <w:rsid w:val="00F32050"/>
    <w:rsid w:val="00F370DF"/>
    <w:rsid w:val="00F549C9"/>
    <w:rsid w:val="00F72F03"/>
    <w:rsid w:val="00F772C9"/>
    <w:rsid w:val="00F8160D"/>
    <w:rsid w:val="00F85A2F"/>
    <w:rsid w:val="00F864E5"/>
    <w:rsid w:val="00FA78CA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tabs>
        <w:tab w:val="num" w:pos="360"/>
      </w:tabs>
      <w:spacing w:before="0" w:after="0" w:line="360" w:lineRule="auto"/>
      <w:ind w:left="360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51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165"/>
    <w:rPr>
      <w:rFonts w:ascii="Arial" w:hAnsi="Arial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tabs>
        <w:tab w:val="num" w:pos="360"/>
      </w:tabs>
      <w:spacing w:before="0" w:after="0" w:line="360" w:lineRule="auto"/>
      <w:ind w:left="360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251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165"/>
    <w:rPr>
      <w:rFonts w:ascii="Arial" w:hAnsi="Arial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../customXml/item4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customXml" Target="../customXml/item3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Relationship Id="rId22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FA35B023-3AA3-4113-953E-584E36515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5D6BE6-C580-4605-BABC-7C157F4368E7}"/>
</file>

<file path=customXml/itemProps3.xml><?xml version="1.0" encoding="utf-8"?>
<ds:datastoreItem xmlns:ds="http://schemas.openxmlformats.org/officeDocument/2006/customXml" ds:itemID="{9ADF0A73-A382-4361-BF08-A50A2645FB83}"/>
</file>

<file path=customXml/itemProps4.xml><?xml version="1.0" encoding="utf-8"?>
<ds:datastoreItem xmlns:ds="http://schemas.openxmlformats.org/officeDocument/2006/customXml" ds:itemID="{789585A7-27CD-4206-91DE-D36AC090D4F5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0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Introduction to Locations</vt:lpstr>
    </vt:vector>
  </TitlesOfParts>
  <Manager>Peter Niemeyer</Manager>
  <Company>Guidewire, Inc.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Introduction to Locations</dc:subject>
  <dc:creator>Seth Luersen</dc:creator>
  <cp:keywords>Emerald;Configuration Fundamentals</cp:keywords>
  <dc:description>Drop3</dc:description>
  <cp:lastModifiedBy>Guidewire Education</cp:lastModifiedBy>
  <cp:revision>3</cp:revision>
  <dcterms:created xsi:type="dcterms:W3CDTF">2014-11-20T00:02:00Z</dcterms:created>
  <dcterms:modified xsi:type="dcterms:W3CDTF">2014-11-20T00:02:00Z</dcterms:modified>
  <cp:category>Configuration Fundamentals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1487300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
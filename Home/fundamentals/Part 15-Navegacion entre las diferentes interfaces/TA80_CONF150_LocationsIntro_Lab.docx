
<file path=[Content_Types].xml><?xml version="1.0" encoding="utf-8"?>
<Types xmlns="http://schemas.openxmlformats.org/package/2006/content-types"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5165" w:rsidRDefault="00225165" w:rsidP="00225165">
      <w:pPr>
        <w:pStyle w:val="H1"/>
        <w:rPr>
          <w:sz w:val="48"/>
        </w:rPr>
      </w:pPr>
      <w:r>
        <w:rPr>
          <w:sz w:val="48"/>
        </w:rPr>
        <w:t>Lab: Introduction to Locations</w:t>
      </w:r>
    </w:p>
    <w:p w:rsidR="00225165" w:rsidRDefault="00225165" w:rsidP="00225165">
      <w:pPr>
        <w:pStyle w:val="Paragraph"/>
      </w:pPr>
      <w:r w:rsidRPr="005965B8">
        <w:t>In this lab</w:t>
      </w:r>
      <w:r>
        <w:t xml:space="preserve">, you will configure various widgets to make navigable links. </w:t>
      </w:r>
      <w:r w:rsidR="000E4FD8">
        <w:t xml:space="preserve"> </w:t>
      </w:r>
      <w:r>
        <w:t xml:space="preserve">In the first part of this exercise, you will link the employer name in </w:t>
      </w:r>
      <w:r w:rsidRPr="005965B8">
        <w:t>ABContactDetails</w:t>
      </w:r>
      <w:r>
        <w:t>PersonD</w:t>
      </w:r>
      <w:r w:rsidRPr="005965B8">
        <w:t>V</w:t>
      </w:r>
      <w:r>
        <w:t xml:space="preserve"> to the contact details page for the employer.  In the second part of this exercise, you will link the employee name in ABCompanyEmployeesLV to the contact details page for the employee.</w:t>
      </w:r>
    </w:p>
    <w:p w:rsidR="00225165" w:rsidRDefault="00225165" w:rsidP="00225165">
      <w:pPr>
        <w:pStyle w:val="H3"/>
      </w:pPr>
      <w:r>
        <w:t>Requirements</w:t>
      </w:r>
    </w:p>
    <w:p w:rsidR="00225165" w:rsidRDefault="00225165" w:rsidP="00225165">
      <w:pPr>
        <w:pStyle w:val="Paragraph"/>
      </w:pPr>
      <w:r>
        <w:t>This lab requires that you use TrainingApp 8.0, Guidewire Studio 8.0</w:t>
      </w:r>
      <w:r w:rsidR="00625AD9">
        <w:t xml:space="preserve">, </w:t>
      </w:r>
      <w:bookmarkStart w:id="0" w:name="_GoBack"/>
      <w:bookmarkEnd w:id="0"/>
      <w:r w:rsidR="00B32A9C" w:rsidRPr="00B32A9C">
        <w:t xml:space="preserve">and a supported web browser. </w:t>
      </w:r>
      <w:r>
        <w:t xml:space="preserve">  To view, edit, and delete various contacts, log in to TrainingApp as Alice Applegate.  The default URL for TrainingApp is </w:t>
      </w:r>
      <w:hyperlink r:id="rId9" w:history="1">
        <w:r w:rsidRPr="004F0543">
          <w:rPr>
            <w:rStyle w:val="Hyperlink"/>
          </w:rPr>
          <w:t>http://localhost:8880/ab/ContactManager.do</w:t>
        </w:r>
      </w:hyperlink>
      <w:r>
        <w:t xml:space="preserve">.  The login/password for Alice Applegate is aapplegate/gw.  </w:t>
      </w:r>
    </w:p>
    <w:p w:rsidR="00225165" w:rsidRDefault="00225165" w:rsidP="00225165">
      <w:pPr>
        <w:pStyle w:val="E1"/>
      </w:pPr>
      <w:r>
        <w:t>Configure navigable links</w:t>
      </w:r>
    </w:p>
    <w:p w:rsidR="00225165" w:rsidRPr="00E44D9A" w:rsidRDefault="00225165" w:rsidP="00225165">
      <w:pPr>
        <w:pStyle w:val="H3"/>
      </w:pPr>
      <w:r w:rsidRPr="00E44D9A">
        <w:t xml:space="preserve">Part </w:t>
      </w:r>
      <w:r>
        <w:t>A</w:t>
      </w:r>
    </w:p>
    <w:p w:rsidR="00225165" w:rsidRDefault="00225165" w:rsidP="00225165">
      <w:pPr>
        <w:pStyle w:val="H3"/>
      </w:pPr>
      <w:r>
        <w:rPr>
          <w:color w:val="auto"/>
          <w:sz w:val="22"/>
          <w:szCs w:val="22"/>
        </w:rPr>
        <w:t>In</w:t>
      </w:r>
      <w:r w:rsidRPr="00C61B4D">
        <w:rPr>
          <w:color w:val="auto"/>
          <w:sz w:val="22"/>
          <w:szCs w:val="22"/>
        </w:rPr>
        <w:t xml:space="preserve"> ABContactDetailsPersonDV, in Employment Info, there is the Employer widget. </w:t>
      </w:r>
      <w:r>
        <w:rPr>
          <w:color w:val="auto"/>
          <w:sz w:val="22"/>
          <w:szCs w:val="22"/>
        </w:rPr>
        <w:t xml:space="preserve"> </w:t>
      </w:r>
      <w:r w:rsidRPr="00C61B4D">
        <w:rPr>
          <w:color w:val="auto"/>
          <w:sz w:val="22"/>
          <w:szCs w:val="22"/>
        </w:rPr>
        <w:t xml:space="preserve">Currently, </w:t>
      </w:r>
      <w:r>
        <w:rPr>
          <w:color w:val="auto"/>
          <w:sz w:val="22"/>
          <w:szCs w:val="22"/>
        </w:rPr>
        <w:t>there is no navigable link for the Employer widget to the employer contact.  A user would need to search for the Albertson's contact.  In this part of the exercise, y</w:t>
      </w:r>
      <w:r w:rsidRPr="002515B9">
        <w:rPr>
          <w:color w:val="auto"/>
          <w:sz w:val="22"/>
          <w:szCs w:val="22"/>
        </w:rPr>
        <w:t>ou will link the employer name on ABContactDetailsPersonDV to the employer contact details page</w:t>
      </w:r>
      <w:r>
        <w:rPr>
          <w:color w:val="auto"/>
          <w:sz w:val="22"/>
          <w:szCs w:val="22"/>
        </w:rPr>
        <w:t>.</w:t>
      </w:r>
    </w:p>
    <w:p w:rsidR="00225165" w:rsidRDefault="00225165" w:rsidP="00225165">
      <w:pPr>
        <w:pStyle w:val="H3"/>
      </w:pPr>
      <w:r>
        <w:t>Tasks</w:t>
      </w:r>
    </w:p>
    <w:p w:rsidR="00225165" w:rsidRDefault="00225165" w:rsidP="00225165">
      <w:pPr>
        <w:pStyle w:val="ListNumber1"/>
      </w:pPr>
      <w:r w:rsidRPr="005965B8">
        <w:t>Modify th</w:t>
      </w:r>
      <w:r>
        <w:rPr>
          <w:lang w:val="en-US"/>
        </w:rPr>
        <w:t>e Employer</w:t>
      </w:r>
      <w:r w:rsidRPr="005965B8">
        <w:t xml:space="preserve"> widget </w:t>
      </w:r>
      <w:r>
        <w:rPr>
          <w:lang w:val="en-US"/>
        </w:rPr>
        <w:t xml:space="preserve">to link to </w:t>
      </w:r>
      <w:r>
        <w:t xml:space="preserve">the employer's Details page. </w:t>
      </w:r>
    </w:p>
    <w:p w:rsidR="00225165" w:rsidRDefault="00225165" w:rsidP="00225165">
      <w:r>
        <w:rPr>
          <w:noProof/>
        </w:rPr>
        <w:drawing>
          <wp:inline distT="0" distB="0" distL="0" distR="0" wp14:anchorId="5A680C04" wp14:editId="64A1E612">
            <wp:extent cx="5342858" cy="2685714"/>
            <wp:effectExtent l="19050" t="19050" r="10795" b="196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2858" cy="26857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25165" w:rsidRDefault="00225165" w:rsidP="00225165">
      <w:pPr>
        <w:pStyle w:val="Quo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567AD">
        <w:lastRenderedPageBreak/>
        <w:t xml:space="preserve">Note: </w:t>
      </w:r>
      <w:r>
        <w:t xml:space="preserve"> If the person does not have an associated employer, there is not a visible link, but the widget is clickable.  </w:t>
      </w:r>
      <w:r w:rsidRPr="00FD41BE">
        <w:t>If you click on the</w:t>
      </w:r>
      <w:r>
        <w:t xml:space="preserve"> empty</w:t>
      </w:r>
      <w:r w:rsidRPr="00FD41BE">
        <w:t xml:space="preserve"> link for a person that has no employer,</w:t>
      </w:r>
      <w:r>
        <w:t xml:space="preserve"> TrainingApp will throw null pointer exception.  In a later lab, you will modify the behavior of the input widget in order to disable the empty link.</w:t>
      </w:r>
    </w:p>
    <w:p w:rsidR="00225165" w:rsidRDefault="00225165" w:rsidP="00225165">
      <w:pPr>
        <w:pStyle w:val="Paragraph"/>
      </w:pPr>
    </w:p>
    <w:p w:rsidR="00225165" w:rsidRPr="00E44D9A" w:rsidRDefault="00225165" w:rsidP="00225165">
      <w:pPr>
        <w:pStyle w:val="H3"/>
      </w:pPr>
      <w:r w:rsidRPr="00E44D9A">
        <w:t xml:space="preserve">Part </w:t>
      </w:r>
      <w:r>
        <w:t>B</w:t>
      </w:r>
    </w:p>
    <w:p w:rsidR="00225165" w:rsidRDefault="00225165" w:rsidP="00225165">
      <w:r>
        <w:t xml:space="preserve">In ABContactDetailsCompanyDV, in Employee info, there is the ABCompanyEmployeesLV.  The list view panel shows all the employee contacts associated with the employer.  </w:t>
      </w:r>
      <w:r w:rsidRPr="0064762C">
        <w:t xml:space="preserve">Currently, there is no navigable link for the </w:t>
      </w:r>
      <w:r>
        <w:t>employee name in the list view panel to the employee contact.</w:t>
      </w:r>
      <w:r w:rsidRPr="0064762C">
        <w:t xml:space="preserve">  </w:t>
      </w:r>
      <w:r>
        <w:t xml:space="preserve">A user would need to search for the specific employee contact.  </w:t>
      </w:r>
    </w:p>
    <w:p w:rsidR="00225165" w:rsidRDefault="00225165" w:rsidP="00225165">
      <w:r w:rsidRPr="0064762C">
        <w:t>In this part of the exercise, you will link the emplo</w:t>
      </w:r>
      <w:r>
        <w:t>yee name in the ABCompanyEmployeesLV to the employee contact details page.</w:t>
      </w:r>
    </w:p>
    <w:p w:rsidR="00225165" w:rsidRDefault="00225165" w:rsidP="00225165">
      <w:pPr>
        <w:pStyle w:val="H3"/>
      </w:pPr>
      <w:r>
        <w:t>Tasks</w:t>
      </w:r>
    </w:p>
    <w:p w:rsidR="00225165" w:rsidRDefault="00225165" w:rsidP="00225165">
      <w:pPr>
        <w:pStyle w:val="ListNumber1"/>
      </w:pPr>
      <w:r>
        <w:rPr>
          <w:lang w:val="en-US"/>
        </w:rPr>
        <w:t>Modify the list view panel so that each employee name links to the contact details page.</w:t>
      </w:r>
      <w:r>
        <w:t xml:space="preserve"> </w:t>
      </w:r>
    </w:p>
    <w:p w:rsidR="00225165" w:rsidRDefault="00225165" w:rsidP="00225165">
      <w:r>
        <w:rPr>
          <w:noProof/>
        </w:rPr>
        <w:drawing>
          <wp:inline distT="0" distB="0" distL="0" distR="0" wp14:anchorId="6B8F38BA" wp14:editId="70802B8F">
            <wp:extent cx="5943600" cy="3277235"/>
            <wp:effectExtent l="19050" t="19050" r="19050" b="184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72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25165" w:rsidRDefault="00225165" w:rsidP="00225165">
      <w:r>
        <w:t xml:space="preserve"> </w:t>
      </w:r>
    </w:p>
    <w:p w:rsidR="00F370DF" w:rsidRDefault="00007C6B" w:rsidP="00F370DF">
      <w:pPr>
        <w:pStyle w:val="H3"/>
      </w:pPr>
      <w:r>
        <w:t>Verification</w:t>
      </w:r>
    </w:p>
    <w:p w:rsidR="00F370DF" w:rsidRPr="00E50CE0" w:rsidRDefault="00F370DF" w:rsidP="00F370DF">
      <w:pPr>
        <w:pStyle w:val="ListNumber1"/>
      </w:pPr>
      <w:r>
        <w:t>Log in to TrainingApp</w:t>
      </w:r>
    </w:p>
    <w:p w:rsidR="00F370DF" w:rsidRPr="00F370DF" w:rsidRDefault="00F370DF" w:rsidP="00BC6898">
      <w:pPr>
        <w:pStyle w:val="ListLettera"/>
        <w:numPr>
          <w:ilvl w:val="0"/>
          <w:numId w:val="10"/>
        </w:numPr>
      </w:pPr>
      <w:r>
        <w:t>Log in as Alice Applegate.</w:t>
      </w:r>
    </w:p>
    <w:p w:rsidR="00F370DF" w:rsidRPr="001F1DD5" w:rsidRDefault="00F370DF" w:rsidP="00225165">
      <w:pPr>
        <w:pStyle w:val="ListNumber1"/>
      </w:pPr>
      <w:r>
        <w:t>Reload the PCF changes</w:t>
      </w:r>
    </w:p>
    <w:p w:rsidR="00F370DF" w:rsidRPr="00796506" w:rsidRDefault="00F370DF" w:rsidP="00BC6898">
      <w:pPr>
        <w:pStyle w:val="ListLettera"/>
        <w:numPr>
          <w:ilvl w:val="0"/>
          <w:numId w:val="14"/>
        </w:numPr>
      </w:pPr>
      <w:r w:rsidRPr="00F16046">
        <w:rPr>
          <w:lang w:val="en-US"/>
        </w:rPr>
        <w:t>In TrainingApp, reload the changes to the PCF file(s).</w:t>
      </w:r>
    </w:p>
    <w:p w:rsidR="00502EB1" w:rsidRPr="00E50CE0" w:rsidRDefault="00225165" w:rsidP="00502EB1">
      <w:pPr>
        <w:pStyle w:val="ListNumber1"/>
      </w:pPr>
      <w:r>
        <w:rPr>
          <w:lang w:val="en-US"/>
        </w:rPr>
        <w:t>Make associations between Person contacts and Company contact</w:t>
      </w:r>
    </w:p>
    <w:p w:rsidR="00F370DF" w:rsidRPr="00CD5C47" w:rsidRDefault="00225165" w:rsidP="00BC6898">
      <w:pPr>
        <w:pStyle w:val="ListLettera"/>
        <w:numPr>
          <w:ilvl w:val="0"/>
          <w:numId w:val="15"/>
        </w:numPr>
      </w:pPr>
      <w:r>
        <w:rPr>
          <w:lang w:val="en-US"/>
        </w:rPr>
        <w:t>Edit the employer field for various person contacts</w:t>
      </w:r>
      <w:r w:rsidR="00473848">
        <w:rPr>
          <w:lang w:val="en-US"/>
        </w:rPr>
        <w:t xml:space="preserve">. </w:t>
      </w:r>
    </w:p>
    <w:p w:rsidR="008F6E15" w:rsidRPr="00E50CE0" w:rsidRDefault="00473848" w:rsidP="008F6E15">
      <w:pPr>
        <w:pStyle w:val="ListNumber1"/>
      </w:pPr>
      <w:r>
        <w:rPr>
          <w:lang w:val="en-US"/>
        </w:rPr>
        <w:t>View the Details page for Person contacts</w:t>
      </w:r>
    </w:p>
    <w:p w:rsidR="00473848" w:rsidRPr="00473848" w:rsidRDefault="00473848" w:rsidP="00BC6898">
      <w:pPr>
        <w:pStyle w:val="ListLettera"/>
        <w:numPr>
          <w:ilvl w:val="0"/>
          <w:numId w:val="21"/>
        </w:numPr>
      </w:pPr>
      <w:r>
        <w:rPr>
          <w:lang w:val="en-US"/>
        </w:rPr>
        <w:t>For your modified contacts, visit the details page.</w:t>
      </w:r>
    </w:p>
    <w:p w:rsidR="00473848" w:rsidRPr="00473848" w:rsidRDefault="00473848" w:rsidP="00473848">
      <w:pPr>
        <w:pStyle w:val="ListLettera"/>
        <w:numPr>
          <w:ilvl w:val="0"/>
          <w:numId w:val="21"/>
        </w:numPr>
      </w:pPr>
      <w:r>
        <w:rPr>
          <w:lang w:val="en-US"/>
        </w:rPr>
        <w:t xml:space="preserve">Confirm that you are able to click a navigable link to the listed employer contact. </w:t>
      </w:r>
    </w:p>
    <w:p w:rsidR="008F6E15" w:rsidRPr="00E50CE0" w:rsidRDefault="008F6E15" w:rsidP="008F6E15">
      <w:pPr>
        <w:pStyle w:val="ListNumber1"/>
      </w:pPr>
      <w:r>
        <w:t xml:space="preserve">View the </w:t>
      </w:r>
      <w:r w:rsidR="00473848">
        <w:rPr>
          <w:lang w:val="en-US"/>
        </w:rPr>
        <w:t>Details page for Company contact</w:t>
      </w:r>
    </w:p>
    <w:p w:rsidR="00473848" w:rsidRPr="00473848" w:rsidRDefault="00473848" w:rsidP="00473848">
      <w:pPr>
        <w:pStyle w:val="ListLettera"/>
        <w:numPr>
          <w:ilvl w:val="0"/>
          <w:numId w:val="22"/>
        </w:numPr>
      </w:pPr>
      <w:r>
        <w:rPr>
          <w:lang w:val="en-US"/>
        </w:rPr>
        <w:t>Confirm that you are able to click a navigable link for each employee contact.</w:t>
      </w:r>
    </w:p>
    <w:p w:rsidR="00473848" w:rsidRDefault="00473848" w:rsidP="00473848">
      <w:pPr>
        <w:pStyle w:val="ListLettera"/>
        <w:numPr>
          <w:ilvl w:val="0"/>
          <w:numId w:val="0"/>
        </w:numPr>
        <w:ind w:left="360" w:hanging="360"/>
        <w:rPr>
          <w:lang w:val="en-US"/>
        </w:rPr>
      </w:pPr>
    </w:p>
    <w:p w:rsidR="00D30C9C" w:rsidRDefault="00473848" w:rsidP="00473848">
      <w:pPr>
        <w:pStyle w:val="ListLettera"/>
        <w:numPr>
          <w:ilvl w:val="0"/>
          <w:numId w:val="0"/>
        </w:numPr>
        <w:ind w:left="360" w:hanging="360"/>
      </w:pPr>
      <w:r>
        <w:t xml:space="preserve"> </w:t>
      </w:r>
    </w:p>
    <w:tbl>
      <w:tblPr>
        <w:tblStyle w:val="TableGrid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5"/>
        <w:gridCol w:w="9281"/>
      </w:tblGrid>
      <w:tr w:rsidR="00510084" w:rsidTr="007F0B8E">
        <w:tc>
          <w:tcPr>
            <w:tcW w:w="1015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510084" w:rsidRPr="004F7EF2" w:rsidRDefault="00D30C9C" w:rsidP="008B5861">
            <w:r w:rsidRPr="004F7EF2">
              <w:rPr>
                <w:noProof/>
              </w:rPr>
              <w:drawing>
                <wp:inline distT="0" distB="0" distL="0" distR="0" wp14:anchorId="35E82113" wp14:editId="2549A4E1">
                  <wp:extent cx="482669" cy="4572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2669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81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510084" w:rsidRPr="004F7EF2" w:rsidRDefault="00060356" w:rsidP="00060356">
            <w:r>
              <w:t>Stop and a</w:t>
            </w:r>
            <w:r w:rsidR="004F7EF2" w:rsidRPr="004F7EF2">
              <w:t>sk your instructor to review your completed lab.</w:t>
            </w:r>
            <w:r w:rsidR="004F7EF2" w:rsidRPr="004F7EF2">
              <w:br/>
            </w:r>
          </w:p>
        </w:tc>
      </w:tr>
    </w:tbl>
    <w:p w:rsidR="00945EBE" w:rsidRDefault="00945EBE" w:rsidP="00945EBE">
      <w:pPr>
        <w:pStyle w:val="Paragraph"/>
      </w:pPr>
    </w:p>
    <w:sectPr w:rsidR="00945EBE" w:rsidSect="007E2895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 w:code="1"/>
      <w:pgMar w:top="901" w:right="1080" w:bottom="907" w:left="1080" w:header="357" w:footer="14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0DDD" w:rsidRDefault="00A30DDD" w:rsidP="004E1325">
      <w:pPr>
        <w:spacing w:after="0" w:line="240" w:lineRule="auto"/>
      </w:pPr>
      <w:r>
        <w:separator/>
      </w:r>
    </w:p>
  </w:endnote>
  <w:endnote w:type="continuationSeparator" w:id="0">
    <w:p w:rsidR="00A30DDD" w:rsidRDefault="00A30DDD" w:rsidP="004E13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TC Zapf Dingbats">
    <w:panose1 w:val="00000000000000000000"/>
    <w:charset w:val="02"/>
    <w:family w:val="decorative"/>
    <w:notTrueType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58A9" w:rsidRDefault="002458A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1B7E" w:rsidRDefault="009069C4" w:rsidP="001D7A29">
    <w:pPr>
      <w:pStyle w:val="Footer"/>
      <w:tabs>
        <w:tab w:val="clear" w:pos="4680"/>
        <w:tab w:val="clear" w:pos="9360"/>
        <w:tab w:val="right" w:pos="10080"/>
      </w:tabs>
    </w:pPr>
    <w:r>
      <w:rPr>
        <w:rFonts w:cs="Calibri"/>
        <w:sz w:val="16"/>
      </w:rPr>
      <w:t>C</w:t>
    </w:r>
    <w:r w:rsidR="002B1B7E">
      <w:rPr>
        <w:rFonts w:cs="Calibri"/>
        <w:sz w:val="16"/>
      </w:rPr>
      <w:t>opyright ©2001-201</w:t>
    </w:r>
    <w:r w:rsidR="001C5BF9">
      <w:rPr>
        <w:rFonts w:cs="Calibri"/>
        <w:sz w:val="16"/>
      </w:rPr>
      <w:t>4</w:t>
    </w:r>
    <w:r w:rsidR="002B1B7E">
      <w:rPr>
        <w:rFonts w:cs="Calibri"/>
        <w:sz w:val="16"/>
      </w:rPr>
      <w:t xml:space="preserve">.  Guidewire Software, Inc.  All rights reserved. </w:t>
    </w:r>
    <w:r w:rsidR="002B1B7E">
      <w:rPr>
        <w:rFonts w:cs="Calibri"/>
        <w:sz w:val="16"/>
      </w:rPr>
      <w:tab/>
      <w:t xml:space="preserve">Page </w:t>
    </w:r>
    <w:r w:rsidR="00B62C9E" w:rsidRPr="00B62C9E">
      <w:rPr>
        <w:rFonts w:cs="Calibri"/>
        <w:sz w:val="16"/>
      </w:rPr>
      <w:fldChar w:fldCharType="begin"/>
    </w:r>
    <w:r w:rsidR="00B62C9E" w:rsidRPr="00B62C9E">
      <w:rPr>
        <w:rFonts w:cs="Calibri"/>
        <w:sz w:val="16"/>
      </w:rPr>
      <w:instrText xml:space="preserve"> PAGE   \* MERGEFORMAT </w:instrText>
    </w:r>
    <w:r w:rsidR="00B62C9E" w:rsidRPr="00B62C9E">
      <w:rPr>
        <w:rFonts w:cs="Calibri"/>
        <w:sz w:val="16"/>
      </w:rPr>
      <w:fldChar w:fldCharType="separate"/>
    </w:r>
    <w:r w:rsidR="00625AD9">
      <w:rPr>
        <w:rFonts w:cs="Calibri"/>
        <w:noProof/>
        <w:sz w:val="16"/>
      </w:rPr>
      <w:t>3</w:t>
    </w:r>
    <w:r w:rsidR="00B62C9E" w:rsidRPr="00B62C9E">
      <w:rPr>
        <w:rFonts w:cs="Calibri"/>
        <w:noProof/>
        <w:sz w:val="16"/>
      </w:rPr>
      <w:fldChar w:fldCharType="end"/>
    </w:r>
    <w:r w:rsidR="002B1B7E">
      <w:rPr>
        <w:rFonts w:cs="Calibri"/>
        <w:sz w:val="16"/>
      </w:rPr>
      <w:br/>
    </w:r>
    <w:r w:rsidR="00C0236C">
      <w:rPr>
        <w:rFonts w:cs="Calibri"/>
        <w:sz w:val="16"/>
      </w:rPr>
      <w:t>Unauthorized d</w:t>
    </w:r>
    <w:r w:rsidR="002B1B7E">
      <w:rPr>
        <w:rFonts w:cs="Calibri"/>
        <w:sz w:val="16"/>
      </w:rPr>
      <w:t>istribution is prohibited.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4059" w:rsidRDefault="006E4059" w:rsidP="00774499">
    <w:pPr>
      <w:pStyle w:val="Footer"/>
      <w:tabs>
        <w:tab w:val="clear" w:pos="4680"/>
        <w:tab w:val="clear" w:pos="9360"/>
        <w:tab w:val="right" w:pos="10080"/>
      </w:tabs>
    </w:pPr>
    <w:r>
      <w:rPr>
        <w:rFonts w:cs="Calibri"/>
        <w:sz w:val="16"/>
      </w:rPr>
      <w:t>Copyright ©2001-201</w:t>
    </w:r>
    <w:r w:rsidR="001C5BF9">
      <w:rPr>
        <w:rFonts w:cs="Calibri"/>
        <w:sz w:val="16"/>
      </w:rPr>
      <w:t>4</w:t>
    </w:r>
    <w:r>
      <w:rPr>
        <w:rFonts w:cs="Calibri"/>
        <w:sz w:val="16"/>
      </w:rPr>
      <w:t>.  Guidewire Softwa</w:t>
    </w:r>
    <w:r w:rsidR="00774499">
      <w:rPr>
        <w:rFonts w:cs="Calibri"/>
        <w:sz w:val="16"/>
      </w:rPr>
      <w:t xml:space="preserve">re, Inc.  All rights reserved. </w:t>
    </w:r>
    <w:r>
      <w:rPr>
        <w:rFonts w:cs="Calibri"/>
        <w:sz w:val="16"/>
      </w:rPr>
      <w:tab/>
      <w:t xml:space="preserve">Page </w:t>
    </w:r>
    <w:r w:rsidRPr="00B62C9E">
      <w:rPr>
        <w:rFonts w:cs="Calibri"/>
        <w:sz w:val="16"/>
      </w:rPr>
      <w:fldChar w:fldCharType="begin"/>
    </w:r>
    <w:r w:rsidRPr="00B62C9E">
      <w:rPr>
        <w:rFonts w:cs="Calibri"/>
        <w:sz w:val="16"/>
      </w:rPr>
      <w:instrText xml:space="preserve"> PAGE   \* MERGEFORMAT </w:instrText>
    </w:r>
    <w:r w:rsidRPr="00B62C9E">
      <w:rPr>
        <w:rFonts w:cs="Calibri"/>
        <w:sz w:val="16"/>
      </w:rPr>
      <w:fldChar w:fldCharType="separate"/>
    </w:r>
    <w:r w:rsidR="006C7D07">
      <w:rPr>
        <w:rFonts w:cs="Calibri"/>
        <w:noProof/>
        <w:sz w:val="16"/>
      </w:rPr>
      <w:t>1</w:t>
    </w:r>
    <w:r w:rsidRPr="00B62C9E">
      <w:rPr>
        <w:rFonts w:cs="Calibri"/>
        <w:noProof/>
        <w:sz w:val="16"/>
      </w:rPr>
      <w:fldChar w:fldCharType="end"/>
    </w:r>
    <w:r>
      <w:rPr>
        <w:rFonts w:cs="Calibri"/>
        <w:sz w:val="16"/>
      </w:rPr>
      <w:br/>
      <w:t>Distribution without permission is prohibited.</w:t>
    </w:r>
  </w:p>
  <w:p w:rsidR="006E4059" w:rsidRDefault="006E405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0DDD" w:rsidRDefault="00A30DDD" w:rsidP="004E1325">
      <w:pPr>
        <w:spacing w:after="0" w:line="240" w:lineRule="auto"/>
      </w:pPr>
      <w:r>
        <w:separator/>
      </w:r>
    </w:p>
  </w:footnote>
  <w:footnote w:type="continuationSeparator" w:id="0">
    <w:p w:rsidR="00A30DDD" w:rsidRDefault="00A30DDD" w:rsidP="004E13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58A9" w:rsidRDefault="002458A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1B7E" w:rsidRDefault="006C7D07" w:rsidP="00A26A28">
    <w:pPr>
      <w:pStyle w:val="NoSpacing"/>
      <w:jc w:val="right"/>
    </w:pPr>
    <w:sdt>
      <w:sdtPr>
        <w:alias w:val="Title"/>
        <w:tag w:val=""/>
        <w:id w:val="28902918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B227DF">
          <w:t>Lab: Introduction to Locations</w:t>
        </w:r>
      </w:sdtContent>
    </w:sdt>
    <w:r w:rsidR="00230A33">
      <w:rPr>
        <w:noProof/>
      </w:rPr>
      <w:drawing>
        <wp:anchor distT="0" distB="0" distL="114300" distR="114300" simplePos="0" relativeHeight="251662336" behindDoc="1" locked="0" layoutInCell="0" allowOverlap="1" wp14:anchorId="62CAC91B" wp14:editId="1891F271">
          <wp:simplePos x="0" y="0"/>
          <wp:positionH relativeFrom="leftMargin">
            <wp:align>left</wp:align>
          </wp:positionH>
          <wp:positionV relativeFrom="page">
            <wp:align>top</wp:align>
          </wp:positionV>
          <wp:extent cx="7836408" cy="228600"/>
          <wp:effectExtent l="0" t="0" r="0" b="0"/>
          <wp:wrapTight wrapText="bothSides">
            <wp:wrapPolygon edited="0">
              <wp:start x="0" y="0"/>
              <wp:lineTo x="0" y="19800"/>
              <wp:lineTo x="21530" y="19800"/>
              <wp:lineTo x="21530" y="0"/>
              <wp:lineTo x="0" y="0"/>
            </wp:wrapPolygon>
          </wp:wrapTight>
          <wp:docPr id="6" name="Picture 6" descr="colorbar_horiz_18p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colorbar_horiz_18p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36408" cy="228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0A33" w:rsidRDefault="00230A33" w:rsidP="001D0763">
    <w:pPr>
      <w:pStyle w:val="NoSpacing"/>
    </w:pPr>
    <w:r>
      <w:rPr>
        <w:noProof/>
      </w:rPr>
      <w:drawing>
        <wp:anchor distT="0" distB="0" distL="114300" distR="114300" simplePos="0" relativeHeight="251660288" behindDoc="1" locked="0" layoutInCell="0" allowOverlap="1" wp14:anchorId="4762C44B" wp14:editId="3311458B">
          <wp:simplePos x="0" y="0"/>
          <wp:positionH relativeFrom="leftMargin">
            <wp:align>left</wp:align>
          </wp:positionH>
          <wp:positionV relativeFrom="topMargin">
            <wp:align>top</wp:align>
          </wp:positionV>
          <wp:extent cx="7772400" cy="768096"/>
          <wp:effectExtent l="0" t="0" r="0" b="0"/>
          <wp:wrapTight wrapText="bothSides">
            <wp:wrapPolygon edited="0">
              <wp:start x="0" y="0"/>
              <wp:lineTo x="0" y="20903"/>
              <wp:lineTo x="21547" y="20903"/>
              <wp:lineTo x="21547" y="0"/>
              <wp:lineTo x="0" y="0"/>
            </wp:wrapPolygon>
          </wp:wrapTight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76809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06CBC"/>
    <w:multiLevelType w:val="hybridMultilevel"/>
    <w:tmpl w:val="3F90D50A"/>
    <w:lvl w:ilvl="0" w:tplc="75CECDA0">
      <w:start w:val="1"/>
      <w:numFmt w:val="decimal"/>
      <w:pStyle w:val="E1"/>
      <w:lvlText w:val="Exercise %1:"/>
      <w:lvlJc w:val="left"/>
      <w:pPr>
        <w:ind w:left="4410" w:hanging="360"/>
      </w:pPr>
    </w:lvl>
    <w:lvl w:ilvl="1" w:tplc="04090019">
      <w:start w:val="1"/>
      <w:numFmt w:val="lowerLetter"/>
      <w:lvlText w:val="%2."/>
      <w:lvlJc w:val="left"/>
      <w:pPr>
        <w:ind w:left="3510" w:hanging="360"/>
      </w:pPr>
    </w:lvl>
    <w:lvl w:ilvl="2" w:tplc="0409001B">
      <w:start w:val="1"/>
      <w:numFmt w:val="lowerRoman"/>
      <w:lvlText w:val="%3."/>
      <w:lvlJc w:val="right"/>
      <w:pPr>
        <w:ind w:left="4230" w:hanging="180"/>
      </w:pPr>
    </w:lvl>
    <w:lvl w:ilvl="3" w:tplc="0409000F">
      <w:start w:val="1"/>
      <w:numFmt w:val="decimal"/>
      <w:lvlText w:val="%4."/>
      <w:lvlJc w:val="left"/>
      <w:pPr>
        <w:ind w:left="4950" w:hanging="360"/>
      </w:pPr>
    </w:lvl>
    <w:lvl w:ilvl="4" w:tplc="04090019">
      <w:start w:val="1"/>
      <w:numFmt w:val="lowerLetter"/>
      <w:lvlText w:val="%5."/>
      <w:lvlJc w:val="left"/>
      <w:pPr>
        <w:ind w:left="5670" w:hanging="360"/>
      </w:pPr>
    </w:lvl>
    <w:lvl w:ilvl="5" w:tplc="0409001B">
      <w:start w:val="1"/>
      <w:numFmt w:val="lowerRoman"/>
      <w:lvlText w:val="%6."/>
      <w:lvlJc w:val="right"/>
      <w:pPr>
        <w:ind w:left="6390" w:hanging="180"/>
      </w:pPr>
    </w:lvl>
    <w:lvl w:ilvl="6" w:tplc="0409000F">
      <w:start w:val="1"/>
      <w:numFmt w:val="decimal"/>
      <w:lvlText w:val="%7."/>
      <w:lvlJc w:val="left"/>
      <w:pPr>
        <w:ind w:left="7110" w:hanging="360"/>
      </w:pPr>
    </w:lvl>
    <w:lvl w:ilvl="7" w:tplc="04090019">
      <w:start w:val="1"/>
      <w:numFmt w:val="lowerLetter"/>
      <w:lvlText w:val="%8."/>
      <w:lvlJc w:val="left"/>
      <w:pPr>
        <w:ind w:left="7830" w:hanging="360"/>
      </w:pPr>
    </w:lvl>
    <w:lvl w:ilvl="8" w:tplc="0409001B">
      <w:start w:val="1"/>
      <w:numFmt w:val="lowerRoman"/>
      <w:lvlText w:val="%9."/>
      <w:lvlJc w:val="right"/>
      <w:pPr>
        <w:ind w:left="8550" w:hanging="180"/>
      </w:pPr>
    </w:lvl>
  </w:abstractNum>
  <w:abstractNum w:abstractNumId="1">
    <w:nsid w:val="1E4E5515"/>
    <w:multiLevelType w:val="hybridMultilevel"/>
    <w:tmpl w:val="2752CCA2"/>
    <w:lvl w:ilvl="0" w:tplc="D8629FC0">
      <w:start w:val="1"/>
      <w:numFmt w:val="lowerLetter"/>
      <w:pStyle w:val="ListLettera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7342351"/>
    <w:multiLevelType w:val="multilevel"/>
    <w:tmpl w:val="EB0CD0C2"/>
    <w:lvl w:ilvl="0">
      <w:start w:val="1"/>
      <w:numFmt w:val="bullet"/>
      <w:pStyle w:val="BulletTex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3">
    <w:nsid w:val="4A013B9E"/>
    <w:multiLevelType w:val="hybridMultilevel"/>
    <w:tmpl w:val="1960E2A6"/>
    <w:lvl w:ilvl="0" w:tplc="CD9EA6D8">
      <w:start w:val="1"/>
      <w:numFmt w:val="decimal"/>
      <w:pStyle w:val="ListNumber1"/>
      <w:lvlText w:val="%1."/>
      <w:lvlJc w:val="left"/>
      <w:pPr>
        <w:ind w:left="360" w:hanging="360"/>
      </w:pPr>
      <w:rPr>
        <w:rFonts w:hint="default"/>
      </w:rPr>
    </w:lvl>
    <w:lvl w:ilvl="1" w:tplc="D1F66204">
      <w:start w:val="1"/>
      <w:numFmt w:val="bullet"/>
      <w:lvlText w:val=""/>
      <w:lvlJc w:val="left"/>
      <w:pPr>
        <w:ind w:left="1080" w:hanging="360"/>
      </w:pPr>
      <w:rPr>
        <w:rFonts w:ascii="ITC Zapf Dingbats" w:hAnsi="ITC Zapf Dingbat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1"/>
  </w:num>
  <w:num w:numId="4">
    <w:abstractNumId w:val="1"/>
    <w:lvlOverride w:ilvl="0">
      <w:startOverride w:val="1"/>
    </w:lvlOverride>
  </w:num>
  <w:num w:numId="5">
    <w:abstractNumId w:val="3"/>
  </w:num>
  <w:num w:numId="6">
    <w:abstractNumId w:val="3"/>
    <w:lvlOverride w:ilvl="0">
      <w:startOverride w:val="1"/>
    </w:lvlOverride>
  </w:num>
  <w:num w:numId="7">
    <w:abstractNumId w:val="2"/>
  </w:num>
  <w:num w:numId="8">
    <w:abstractNumId w:val="1"/>
    <w:lvlOverride w:ilvl="0">
      <w:startOverride w:val="1"/>
    </w:lvlOverride>
  </w:num>
  <w:num w:numId="9">
    <w:abstractNumId w:val="1"/>
    <w:lvlOverride w:ilvl="0">
      <w:startOverride w:val="1"/>
    </w:lvlOverride>
  </w:num>
  <w:num w:numId="10">
    <w:abstractNumId w:val="1"/>
    <w:lvlOverride w:ilvl="0">
      <w:startOverride w:val="1"/>
    </w:lvlOverride>
  </w:num>
  <w:num w:numId="11">
    <w:abstractNumId w:val="1"/>
    <w:lvlOverride w:ilvl="0">
      <w:startOverride w:val="1"/>
    </w:lvlOverride>
  </w:num>
  <w:num w:numId="12">
    <w:abstractNumId w:val="1"/>
    <w:lvlOverride w:ilvl="0">
      <w:startOverride w:val="1"/>
    </w:lvlOverride>
  </w:num>
  <w:num w:numId="13">
    <w:abstractNumId w:val="1"/>
    <w:lvlOverride w:ilvl="0">
      <w:startOverride w:val="1"/>
    </w:lvlOverride>
  </w:num>
  <w:num w:numId="14">
    <w:abstractNumId w:val="1"/>
    <w:lvlOverride w:ilvl="0">
      <w:startOverride w:val="1"/>
    </w:lvlOverride>
  </w:num>
  <w:num w:numId="15">
    <w:abstractNumId w:val="1"/>
    <w:lvlOverride w:ilvl="0">
      <w:startOverride w:val="1"/>
    </w:lvlOverride>
  </w:num>
  <w:num w:numId="16">
    <w:abstractNumId w:val="1"/>
    <w:lvlOverride w:ilvl="0">
      <w:startOverride w:val="1"/>
    </w:lvlOverride>
  </w:num>
  <w:num w:numId="17">
    <w:abstractNumId w:val="1"/>
    <w:lvlOverride w:ilvl="0">
      <w:startOverride w:val="1"/>
    </w:lvlOverride>
  </w:num>
  <w:num w:numId="18">
    <w:abstractNumId w:val="1"/>
    <w:lvlOverride w:ilvl="0">
      <w:startOverride w:val="1"/>
    </w:lvlOverride>
  </w:num>
  <w:num w:numId="19">
    <w:abstractNumId w:val="1"/>
  </w:num>
  <w:num w:numId="20">
    <w:abstractNumId w:val="1"/>
  </w:num>
  <w:num w:numId="21">
    <w:abstractNumId w:val="1"/>
    <w:lvlOverride w:ilvl="0">
      <w:startOverride w:val="1"/>
    </w:lvlOverride>
  </w:num>
  <w:num w:numId="22">
    <w:abstractNumId w:val="1"/>
    <w:lvlOverride w:ilvl="0">
      <w:startOverride w:val="1"/>
    </w:lvlOverride>
  </w:num>
  <w:num w:numId="23">
    <w:abstractNumId w:val="1"/>
    <w:lvlOverride w:ilvl="0">
      <w:startOverride w:val="1"/>
    </w:lvlOverride>
  </w:num>
  <w:num w:numId="24">
    <w:abstractNumId w:val="1"/>
    <w:lvlOverride w:ilvl="0">
      <w:startOverride w:val="1"/>
    </w:lvlOverride>
  </w:num>
  <w:num w:numId="25">
    <w:abstractNumId w:val="1"/>
    <w:lvlOverride w:ilvl="0">
      <w:startOverride w:val="1"/>
    </w:lvlOverride>
  </w:num>
  <w:num w:numId="26">
    <w:abstractNumId w:val="1"/>
    <w:lvlOverride w:ilvl="0">
      <w:startOverride w:val="1"/>
    </w:lvlOverride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attachedTemplate r:id="rId1"/>
  <w:defaultTabStop w:val="720"/>
  <w:characterSpacingControl w:val="doNotCompress"/>
  <w:savePreviewPicture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0E61"/>
    <w:rsid w:val="00006168"/>
    <w:rsid w:val="00007C6B"/>
    <w:rsid w:val="00011A01"/>
    <w:rsid w:val="00042602"/>
    <w:rsid w:val="00060356"/>
    <w:rsid w:val="00060ABA"/>
    <w:rsid w:val="0006622E"/>
    <w:rsid w:val="000714B3"/>
    <w:rsid w:val="000C49D1"/>
    <w:rsid w:val="000D4F9B"/>
    <w:rsid w:val="000E4FD8"/>
    <w:rsid w:val="000E5C4B"/>
    <w:rsid w:val="00102BF2"/>
    <w:rsid w:val="00125932"/>
    <w:rsid w:val="00140F14"/>
    <w:rsid w:val="00145C1F"/>
    <w:rsid w:val="001878A0"/>
    <w:rsid w:val="001954D6"/>
    <w:rsid w:val="001A2417"/>
    <w:rsid w:val="001B709C"/>
    <w:rsid w:val="001C5BF9"/>
    <w:rsid w:val="001D0763"/>
    <w:rsid w:val="001D31E7"/>
    <w:rsid w:val="001D7A29"/>
    <w:rsid w:val="00210642"/>
    <w:rsid w:val="00225165"/>
    <w:rsid w:val="00230A33"/>
    <w:rsid w:val="0023264F"/>
    <w:rsid w:val="002458A9"/>
    <w:rsid w:val="0024629B"/>
    <w:rsid w:val="002520CC"/>
    <w:rsid w:val="002632B9"/>
    <w:rsid w:val="0026454A"/>
    <w:rsid w:val="002822A0"/>
    <w:rsid w:val="00283D94"/>
    <w:rsid w:val="00286E3C"/>
    <w:rsid w:val="002A7409"/>
    <w:rsid w:val="002B1B7E"/>
    <w:rsid w:val="002B2B70"/>
    <w:rsid w:val="002B34A8"/>
    <w:rsid w:val="002C534A"/>
    <w:rsid w:val="002E3D49"/>
    <w:rsid w:val="002E5C72"/>
    <w:rsid w:val="002F3C13"/>
    <w:rsid w:val="00314E55"/>
    <w:rsid w:val="0032253E"/>
    <w:rsid w:val="00323A88"/>
    <w:rsid w:val="00324B26"/>
    <w:rsid w:val="003459F5"/>
    <w:rsid w:val="00353189"/>
    <w:rsid w:val="003B3EEC"/>
    <w:rsid w:val="003C1B17"/>
    <w:rsid w:val="003E00EF"/>
    <w:rsid w:val="003E3A6B"/>
    <w:rsid w:val="003E5FB4"/>
    <w:rsid w:val="003E74A0"/>
    <w:rsid w:val="0041203D"/>
    <w:rsid w:val="00447CF8"/>
    <w:rsid w:val="00473848"/>
    <w:rsid w:val="00486139"/>
    <w:rsid w:val="00490E61"/>
    <w:rsid w:val="004967F0"/>
    <w:rsid w:val="004D7F50"/>
    <w:rsid w:val="004E0E3D"/>
    <w:rsid w:val="004E1325"/>
    <w:rsid w:val="004E74EB"/>
    <w:rsid w:val="004E7C7F"/>
    <w:rsid w:val="004F633D"/>
    <w:rsid w:val="004F7EF2"/>
    <w:rsid w:val="00502EB1"/>
    <w:rsid w:val="005045E5"/>
    <w:rsid w:val="00510084"/>
    <w:rsid w:val="005102E8"/>
    <w:rsid w:val="00513509"/>
    <w:rsid w:val="0058255A"/>
    <w:rsid w:val="005C0DCF"/>
    <w:rsid w:val="005D2B5D"/>
    <w:rsid w:val="005D7A4D"/>
    <w:rsid w:val="005E1095"/>
    <w:rsid w:val="006006F6"/>
    <w:rsid w:val="006126BD"/>
    <w:rsid w:val="00612967"/>
    <w:rsid w:val="006145A0"/>
    <w:rsid w:val="00625AD9"/>
    <w:rsid w:val="00643D40"/>
    <w:rsid w:val="00650593"/>
    <w:rsid w:val="00654634"/>
    <w:rsid w:val="0066468E"/>
    <w:rsid w:val="0066764C"/>
    <w:rsid w:val="00681334"/>
    <w:rsid w:val="00690ADA"/>
    <w:rsid w:val="006C2058"/>
    <w:rsid w:val="006C4F04"/>
    <w:rsid w:val="006C7D07"/>
    <w:rsid w:val="006D00DC"/>
    <w:rsid w:val="006E404A"/>
    <w:rsid w:val="006E4059"/>
    <w:rsid w:val="00710273"/>
    <w:rsid w:val="00710F5E"/>
    <w:rsid w:val="00723674"/>
    <w:rsid w:val="00723EE0"/>
    <w:rsid w:val="00737C71"/>
    <w:rsid w:val="00774499"/>
    <w:rsid w:val="0077698B"/>
    <w:rsid w:val="00795F98"/>
    <w:rsid w:val="00796A41"/>
    <w:rsid w:val="007A0C5A"/>
    <w:rsid w:val="007A40A8"/>
    <w:rsid w:val="007B3890"/>
    <w:rsid w:val="007C3407"/>
    <w:rsid w:val="007E2895"/>
    <w:rsid w:val="007F0B8E"/>
    <w:rsid w:val="007F0F5F"/>
    <w:rsid w:val="008048BC"/>
    <w:rsid w:val="0080527B"/>
    <w:rsid w:val="008111A9"/>
    <w:rsid w:val="00834C52"/>
    <w:rsid w:val="00896F25"/>
    <w:rsid w:val="008B5861"/>
    <w:rsid w:val="008D12A6"/>
    <w:rsid w:val="008F6E15"/>
    <w:rsid w:val="009069C4"/>
    <w:rsid w:val="00912CE6"/>
    <w:rsid w:val="00921482"/>
    <w:rsid w:val="00940E36"/>
    <w:rsid w:val="00945EBE"/>
    <w:rsid w:val="00946B50"/>
    <w:rsid w:val="00962CF9"/>
    <w:rsid w:val="009A3F70"/>
    <w:rsid w:val="009C1562"/>
    <w:rsid w:val="009D276F"/>
    <w:rsid w:val="009D617E"/>
    <w:rsid w:val="00A00A29"/>
    <w:rsid w:val="00A01756"/>
    <w:rsid w:val="00A1100D"/>
    <w:rsid w:val="00A16929"/>
    <w:rsid w:val="00A172F1"/>
    <w:rsid w:val="00A17E90"/>
    <w:rsid w:val="00A26A28"/>
    <w:rsid w:val="00A30DDD"/>
    <w:rsid w:val="00A52852"/>
    <w:rsid w:val="00A571A6"/>
    <w:rsid w:val="00A626A9"/>
    <w:rsid w:val="00AA0D5D"/>
    <w:rsid w:val="00B01628"/>
    <w:rsid w:val="00B227DF"/>
    <w:rsid w:val="00B30DE8"/>
    <w:rsid w:val="00B32A9C"/>
    <w:rsid w:val="00B403FB"/>
    <w:rsid w:val="00B5199A"/>
    <w:rsid w:val="00B5434A"/>
    <w:rsid w:val="00B62C9E"/>
    <w:rsid w:val="00B71EF3"/>
    <w:rsid w:val="00B74A73"/>
    <w:rsid w:val="00BC6898"/>
    <w:rsid w:val="00BD17A4"/>
    <w:rsid w:val="00BF7219"/>
    <w:rsid w:val="00C0236C"/>
    <w:rsid w:val="00C128F9"/>
    <w:rsid w:val="00C22114"/>
    <w:rsid w:val="00C24298"/>
    <w:rsid w:val="00C258E5"/>
    <w:rsid w:val="00C447A9"/>
    <w:rsid w:val="00C778C6"/>
    <w:rsid w:val="00C8248E"/>
    <w:rsid w:val="00C8487B"/>
    <w:rsid w:val="00C919B1"/>
    <w:rsid w:val="00CA0DE7"/>
    <w:rsid w:val="00CC2EC9"/>
    <w:rsid w:val="00CD5B25"/>
    <w:rsid w:val="00CE6048"/>
    <w:rsid w:val="00CE7CAA"/>
    <w:rsid w:val="00D1394D"/>
    <w:rsid w:val="00D30C9C"/>
    <w:rsid w:val="00D747B5"/>
    <w:rsid w:val="00D835C9"/>
    <w:rsid w:val="00D9090E"/>
    <w:rsid w:val="00D917CD"/>
    <w:rsid w:val="00D9184D"/>
    <w:rsid w:val="00DA6BFD"/>
    <w:rsid w:val="00DD3AC7"/>
    <w:rsid w:val="00DE6CE2"/>
    <w:rsid w:val="00E066AC"/>
    <w:rsid w:val="00E2678E"/>
    <w:rsid w:val="00E37584"/>
    <w:rsid w:val="00E44D9A"/>
    <w:rsid w:val="00E50CE0"/>
    <w:rsid w:val="00E60A87"/>
    <w:rsid w:val="00E61C94"/>
    <w:rsid w:val="00E62E5D"/>
    <w:rsid w:val="00E6417F"/>
    <w:rsid w:val="00E6670E"/>
    <w:rsid w:val="00E700C6"/>
    <w:rsid w:val="00E72BF3"/>
    <w:rsid w:val="00E92147"/>
    <w:rsid w:val="00EA1C2C"/>
    <w:rsid w:val="00ED3BA3"/>
    <w:rsid w:val="00EE2D14"/>
    <w:rsid w:val="00EF2585"/>
    <w:rsid w:val="00F16046"/>
    <w:rsid w:val="00F30D05"/>
    <w:rsid w:val="00F32050"/>
    <w:rsid w:val="00F370DF"/>
    <w:rsid w:val="00F549C9"/>
    <w:rsid w:val="00F72F03"/>
    <w:rsid w:val="00F772C9"/>
    <w:rsid w:val="00F8160D"/>
    <w:rsid w:val="00F85A2F"/>
    <w:rsid w:val="00F864E5"/>
    <w:rsid w:val="00FA78CA"/>
    <w:rsid w:val="00FC0401"/>
    <w:rsid w:val="00FC7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E5D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6F25"/>
    <w:rPr>
      <w:color w:val="0000FF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6F25"/>
    <w:pPr>
      <w:spacing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6F25"/>
    <w:rPr>
      <w:rFonts w:ascii="Calibri" w:eastAsia="Calibri" w:hAnsi="Calibri" w:cs="Times New Roman"/>
      <w:sz w:val="20"/>
      <w:szCs w:val="20"/>
    </w:rPr>
  </w:style>
  <w:style w:type="character" w:customStyle="1" w:styleId="H1Char">
    <w:name w:val="_H1 Char"/>
    <w:basedOn w:val="DefaultParagraphFont"/>
    <w:link w:val="H1"/>
    <w:locked/>
    <w:rsid w:val="00896F25"/>
    <w:rPr>
      <w:color w:val="04628C"/>
      <w:sz w:val="72"/>
      <w:szCs w:val="72"/>
    </w:rPr>
  </w:style>
  <w:style w:type="paragraph" w:customStyle="1" w:styleId="Paragraph">
    <w:name w:val="_Paragraph"/>
    <w:basedOn w:val="Normal"/>
    <w:link w:val="ParagraphChar"/>
    <w:qFormat/>
    <w:rsid w:val="0066468E"/>
    <w:pPr>
      <w:spacing w:before="200"/>
      <w:ind w:right="288"/>
    </w:pPr>
    <w:rPr>
      <w:rFonts w:eastAsia="Calibri" w:cs="Times New Roman"/>
      <w:szCs w:val="72"/>
    </w:rPr>
  </w:style>
  <w:style w:type="paragraph" w:customStyle="1" w:styleId="H1">
    <w:name w:val="_H1"/>
    <w:basedOn w:val="Normal"/>
    <w:next w:val="Paragraph"/>
    <w:link w:val="H1Char"/>
    <w:qFormat/>
    <w:rsid w:val="00896F25"/>
    <w:pPr>
      <w:keepNext/>
      <w:spacing w:before="200"/>
    </w:pPr>
    <w:rPr>
      <w:color w:val="04628C"/>
      <w:sz w:val="72"/>
      <w:szCs w:val="72"/>
    </w:rPr>
  </w:style>
  <w:style w:type="character" w:customStyle="1" w:styleId="H2Char">
    <w:name w:val="_H2 Char"/>
    <w:basedOn w:val="DefaultParagraphFont"/>
    <w:link w:val="H2"/>
    <w:locked/>
    <w:rsid w:val="006006F6"/>
    <w:rPr>
      <w:color w:val="04628C"/>
      <w:sz w:val="40"/>
      <w:szCs w:val="40"/>
    </w:rPr>
  </w:style>
  <w:style w:type="paragraph" w:customStyle="1" w:styleId="H2">
    <w:name w:val="_H2"/>
    <w:basedOn w:val="H1"/>
    <w:next w:val="Paragraph"/>
    <w:link w:val="H2Char"/>
    <w:qFormat/>
    <w:rsid w:val="006006F6"/>
    <w:rPr>
      <w:sz w:val="40"/>
      <w:szCs w:val="40"/>
    </w:rPr>
  </w:style>
  <w:style w:type="character" w:customStyle="1" w:styleId="ParagraphChar">
    <w:name w:val="_Paragraph Char"/>
    <w:basedOn w:val="DefaultParagraphFont"/>
    <w:link w:val="Paragraph"/>
    <w:locked/>
    <w:rsid w:val="0066468E"/>
    <w:rPr>
      <w:rFonts w:ascii="Arial" w:eastAsia="Calibri" w:hAnsi="Arial" w:cs="Times New Roman"/>
      <w:szCs w:val="72"/>
    </w:rPr>
  </w:style>
  <w:style w:type="character" w:customStyle="1" w:styleId="H3Char">
    <w:name w:val="_H3 Char"/>
    <w:basedOn w:val="H2Char"/>
    <w:link w:val="H3"/>
    <w:locked/>
    <w:rsid w:val="00896F25"/>
    <w:rPr>
      <w:color w:val="04628C"/>
      <w:sz w:val="36"/>
      <w:szCs w:val="36"/>
    </w:rPr>
  </w:style>
  <w:style w:type="paragraph" w:customStyle="1" w:styleId="H3">
    <w:name w:val="_H3"/>
    <w:basedOn w:val="H2"/>
    <w:next w:val="Paragraph"/>
    <w:link w:val="H3Char"/>
    <w:qFormat/>
    <w:rsid w:val="00896F25"/>
    <w:rPr>
      <w:sz w:val="36"/>
      <w:szCs w:val="36"/>
    </w:rPr>
  </w:style>
  <w:style w:type="character" w:customStyle="1" w:styleId="E1Char">
    <w:name w:val="_E1 Char"/>
    <w:basedOn w:val="H2Char"/>
    <w:link w:val="E1"/>
    <w:locked/>
    <w:rsid w:val="006006F6"/>
    <w:rPr>
      <w:rFonts w:ascii="Arial" w:hAnsi="Arial"/>
      <w:color w:val="04628C"/>
      <w:sz w:val="40"/>
      <w:szCs w:val="40"/>
    </w:rPr>
  </w:style>
  <w:style w:type="paragraph" w:customStyle="1" w:styleId="E1">
    <w:name w:val="_E1"/>
    <w:basedOn w:val="H2"/>
    <w:next w:val="Paragraph"/>
    <w:link w:val="E1Char"/>
    <w:qFormat/>
    <w:rsid w:val="006006F6"/>
    <w:pPr>
      <w:numPr>
        <w:numId w:val="1"/>
      </w:numPr>
      <w:ind w:left="0" w:firstLine="0"/>
    </w:pPr>
  </w:style>
  <w:style w:type="character" w:customStyle="1" w:styleId="ListNumber1Char">
    <w:name w:val="_List_Number_1. Char"/>
    <w:basedOn w:val="DefaultParagraphFont"/>
    <w:link w:val="ListNumber1"/>
    <w:locked/>
    <w:rsid w:val="00E50CE0"/>
    <w:rPr>
      <w:rFonts w:ascii="Arial" w:eastAsia="Times New Roman" w:hAnsi="Arial" w:cs="Arial"/>
      <w:b/>
      <w:color w:val="000000"/>
      <w:lang w:val="x-none" w:eastAsia="x-none" w:bidi="en-US"/>
    </w:rPr>
  </w:style>
  <w:style w:type="paragraph" w:customStyle="1" w:styleId="ListNumber1">
    <w:name w:val="_List_Number_1."/>
    <w:basedOn w:val="List"/>
    <w:next w:val="ListLettera"/>
    <w:link w:val="ListNumber1Char"/>
    <w:qFormat/>
    <w:rsid w:val="00E50CE0"/>
    <w:pPr>
      <w:numPr>
        <w:numId w:val="5"/>
      </w:numPr>
      <w:spacing w:before="120" w:after="120" w:line="240" w:lineRule="auto"/>
    </w:pPr>
    <w:rPr>
      <w:rFonts w:eastAsia="Times New Roman" w:cs="Arial"/>
      <w:b/>
      <w:color w:val="000000"/>
      <w:lang w:val="x-none" w:eastAsia="x-none" w:bidi="en-US"/>
    </w:rPr>
  </w:style>
  <w:style w:type="character" w:customStyle="1" w:styleId="ListLetteraChar">
    <w:name w:val="_List_Letter_a) Char"/>
    <w:basedOn w:val="DefaultParagraphFont"/>
    <w:link w:val="ListLettera"/>
    <w:locked/>
    <w:rsid w:val="002A7409"/>
    <w:rPr>
      <w:rFonts w:ascii="Arial" w:eastAsia="Times New Roman" w:hAnsi="Arial" w:cs="Arial"/>
      <w:color w:val="000000"/>
      <w:lang w:val="x-none" w:eastAsia="x-none" w:bidi="en-US"/>
    </w:rPr>
  </w:style>
  <w:style w:type="paragraph" w:customStyle="1" w:styleId="ListLettera">
    <w:name w:val="_List_Letter_a)"/>
    <w:basedOn w:val="ListNumber1"/>
    <w:link w:val="ListLetteraChar"/>
    <w:qFormat/>
    <w:rsid w:val="002A7409"/>
    <w:pPr>
      <w:numPr>
        <w:numId w:val="20"/>
      </w:numPr>
      <w:tabs>
        <w:tab w:val="num" w:pos="360"/>
      </w:tabs>
      <w:spacing w:before="0" w:after="0" w:line="360" w:lineRule="auto"/>
      <w:ind w:left="360"/>
      <w:contextualSpacing w:val="0"/>
    </w:pPr>
    <w:rPr>
      <w:b w:val="0"/>
    </w:rPr>
  </w:style>
  <w:style w:type="character" w:styleId="CommentReference">
    <w:name w:val="annotation reference"/>
    <w:basedOn w:val="DefaultParagraphFont"/>
    <w:uiPriority w:val="99"/>
    <w:semiHidden/>
    <w:unhideWhenUsed/>
    <w:rsid w:val="00896F25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F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F2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Normal"/>
    <w:uiPriority w:val="99"/>
    <w:semiHidden/>
    <w:unhideWhenUsed/>
    <w:rsid w:val="00896F25"/>
    <w:pPr>
      <w:ind w:left="360" w:hanging="36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4E1325"/>
  </w:style>
  <w:style w:type="paragraph" w:styleId="Footer">
    <w:name w:val="footer"/>
    <w:basedOn w:val="Normal"/>
    <w:link w:val="Foot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325"/>
  </w:style>
  <w:style w:type="character" w:styleId="PlaceholderText">
    <w:name w:val="Placeholder Text"/>
    <w:basedOn w:val="DefaultParagraphFont"/>
    <w:uiPriority w:val="99"/>
    <w:semiHidden/>
    <w:rsid w:val="00230A33"/>
    <w:rPr>
      <w:color w:val="808080"/>
    </w:rPr>
  </w:style>
  <w:style w:type="character" w:styleId="Strong">
    <w:name w:val="Strong"/>
    <w:basedOn w:val="DefaultParagraphFont"/>
    <w:uiPriority w:val="22"/>
    <w:qFormat/>
    <w:rsid w:val="008111A9"/>
    <w:rPr>
      <w:b/>
      <w:bCs/>
    </w:rPr>
  </w:style>
  <w:style w:type="paragraph" w:customStyle="1" w:styleId="HeaderSubTitle">
    <w:name w:val="_HeaderSubTitle"/>
    <w:basedOn w:val="Normal"/>
    <w:next w:val="Normal"/>
    <w:link w:val="HeaderSubTitleChar"/>
    <w:qFormat/>
    <w:rsid w:val="00CD5B25"/>
    <w:pPr>
      <w:jc w:val="right"/>
    </w:pPr>
    <w:rPr>
      <w:b/>
      <w:sz w:val="24"/>
    </w:rPr>
  </w:style>
  <w:style w:type="paragraph" w:styleId="NoSpacing">
    <w:name w:val="No Spacing"/>
    <w:uiPriority w:val="1"/>
    <w:qFormat/>
    <w:rsid w:val="001D0763"/>
    <w:pPr>
      <w:spacing w:after="0" w:line="240" w:lineRule="auto"/>
    </w:pPr>
    <w:rPr>
      <w:rFonts w:ascii="Arial" w:hAnsi="Arial"/>
    </w:rPr>
  </w:style>
  <w:style w:type="character" w:customStyle="1" w:styleId="HeaderSubTitleChar">
    <w:name w:val="_HeaderSubTitle Char"/>
    <w:basedOn w:val="DefaultParagraphFont"/>
    <w:link w:val="HeaderSubTitle"/>
    <w:rsid w:val="00CD5B25"/>
    <w:rPr>
      <w:b/>
      <w:sz w:val="24"/>
    </w:rPr>
  </w:style>
  <w:style w:type="character" w:customStyle="1" w:styleId="AnswerBlockChar">
    <w:name w:val="_AnswerBlock Char"/>
    <w:basedOn w:val="DefaultParagraphFont"/>
    <w:link w:val="AnswerBlock"/>
    <w:locked/>
    <w:rsid w:val="007C3407"/>
    <w:rPr>
      <w:rFonts w:ascii="Cambria" w:hAnsi="Cambria"/>
      <w:sz w:val="24"/>
      <w:szCs w:val="72"/>
    </w:rPr>
  </w:style>
  <w:style w:type="paragraph" w:customStyle="1" w:styleId="AnswerBlock">
    <w:name w:val="_AnswerBlock"/>
    <w:basedOn w:val="Normal"/>
    <w:link w:val="AnswerBlockChar"/>
    <w:qFormat/>
    <w:rsid w:val="007C3407"/>
    <w:pPr>
      <w:spacing w:before="200"/>
    </w:pPr>
    <w:rPr>
      <w:rFonts w:ascii="Cambria" w:hAnsi="Cambria"/>
      <w:sz w:val="24"/>
      <w:szCs w:val="72"/>
    </w:rPr>
  </w:style>
  <w:style w:type="table" w:styleId="TableGrid">
    <w:name w:val="Table Grid"/>
    <w:basedOn w:val="TableNormal"/>
    <w:uiPriority w:val="59"/>
    <w:rsid w:val="00A00A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A00A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12593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67F0"/>
    <w:rPr>
      <w:rFonts w:ascii="Arial" w:eastAsiaTheme="minorHAnsi" w:hAnsi="Arial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67F0"/>
    <w:rPr>
      <w:rFonts w:ascii="Arial" w:eastAsia="Calibri" w:hAnsi="Arial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10642"/>
    <w:pPr>
      <w:spacing w:after="0" w:line="240" w:lineRule="auto"/>
    </w:pPr>
    <w:rPr>
      <w:rFonts w:ascii="Arial" w:hAnsi="Arial"/>
    </w:rPr>
  </w:style>
  <w:style w:type="paragraph" w:customStyle="1" w:styleId="NormalText">
    <w:name w:val="NormalText"/>
    <w:basedOn w:val="Normal"/>
    <w:link w:val="NormalTextChar"/>
    <w:qFormat/>
    <w:rsid w:val="00CE7CAA"/>
    <w:pPr>
      <w:spacing w:before="120" w:after="0" w:line="260" w:lineRule="atLeast"/>
    </w:pPr>
    <w:rPr>
      <w:rFonts w:eastAsia="Times New Roman" w:cs="Arial"/>
      <w:color w:val="000000"/>
      <w:sz w:val="20"/>
      <w:szCs w:val="20"/>
      <w:lang w:val="x-none" w:eastAsia="x-none" w:bidi="en-US"/>
    </w:rPr>
  </w:style>
  <w:style w:type="character" w:customStyle="1" w:styleId="NormalTextChar">
    <w:name w:val="NormalText Char"/>
    <w:link w:val="NormalText"/>
    <w:rsid w:val="00CE7CAA"/>
    <w:rPr>
      <w:rFonts w:ascii="Arial" w:eastAsia="Times New Roman" w:hAnsi="Arial" w:cs="Arial"/>
      <w:color w:val="000000"/>
      <w:sz w:val="20"/>
      <w:szCs w:val="20"/>
      <w:lang w:val="x-none" w:eastAsia="x-none" w:bidi="en-US"/>
    </w:rPr>
  </w:style>
  <w:style w:type="paragraph" w:customStyle="1" w:styleId="BulletText">
    <w:name w:val="BulletText"/>
    <w:basedOn w:val="Normal"/>
    <w:link w:val="BulletTextChar"/>
    <w:qFormat/>
    <w:rsid w:val="004D7F50"/>
    <w:pPr>
      <w:numPr>
        <w:numId w:val="7"/>
      </w:numPr>
      <w:spacing w:before="240" w:after="0" w:line="260" w:lineRule="atLeast"/>
    </w:pPr>
    <w:rPr>
      <w:rFonts w:eastAsia="Times New Roman" w:cs="Arial"/>
      <w:color w:val="000000"/>
      <w:sz w:val="20"/>
      <w:szCs w:val="20"/>
      <w:lang w:val="x-none" w:eastAsia="x-none" w:bidi="en-US"/>
    </w:rPr>
  </w:style>
  <w:style w:type="character" w:customStyle="1" w:styleId="BulletTextChar">
    <w:name w:val="BulletText Char"/>
    <w:basedOn w:val="DefaultParagraphFont"/>
    <w:link w:val="BulletText"/>
    <w:rsid w:val="004D7F50"/>
    <w:rPr>
      <w:rFonts w:ascii="Arial" w:eastAsia="Times New Roman" w:hAnsi="Arial" w:cs="Arial"/>
      <w:color w:val="000000"/>
      <w:sz w:val="20"/>
      <w:szCs w:val="20"/>
      <w:lang w:val="x-none" w:eastAsia="x-none" w:bidi="en-US"/>
    </w:rPr>
  </w:style>
  <w:style w:type="paragraph" w:styleId="Quote">
    <w:name w:val="Quote"/>
    <w:basedOn w:val="Normal"/>
    <w:next w:val="Normal"/>
    <w:link w:val="QuoteChar"/>
    <w:uiPriority w:val="29"/>
    <w:qFormat/>
    <w:rsid w:val="00225165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25165"/>
    <w:rPr>
      <w:rFonts w:ascii="Arial" w:hAnsi="Arial"/>
      <w:i/>
      <w:iCs/>
      <w:color w:val="000000" w:themeColor="tex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E5D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6F25"/>
    <w:rPr>
      <w:color w:val="0000FF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6F25"/>
    <w:pPr>
      <w:spacing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6F25"/>
    <w:rPr>
      <w:rFonts w:ascii="Calibri" w:eastAsia="Calibri" w:hAnsi="Calibri" w:cs="Times New Roman"/>
      <w:sz w:val="20"/>
      <w:szCs w:val="20"/>
    </w:rPr>
  </w:style>
  <w:style w:type="character" w:customStyle="1" w:styleId="H1Char">
    <w:name w:val="_H1 Char"/>
    <w:basedOn w:val="DefaultParagraphFont"/>
    <w:link w:val="H1"/>
    <w:locked/>
    <w:rsid w:val="00896F25"/>
    <w:rPr>
      <w:color w:val="04628C"/>
      <w:sz w:val="72"/>
      <w:szCs w:val="72"/>
    </w:rPr>
  </w:style>
  <w:style w:type="paragraph" w:customStyle="1" w:styleId="Paragraph">
    <w:name w:val="_Paragraph"/>
    <w:basedOn w:val="Normal"/>
    <w:link w:val="ParagraphChar"/>
    <w:qFormat/>
    <w:rsid w:val="0066468E"/>
    <w:pPr>
      <w:spacing w:before="200"/>
      <w:ind w:right="288"/>
    </w:pPr>
    <w:rPr>
      <w:rFonts w:eastAsia="Calibri" w:cs="Times New Roman"/>
      <w:szCs w:val="72"/>
    </w:rPr>
  </w:style>
  <w:style w:type="paragraph" w:customStyle="1" w:styleId="H1">
    <w:name w:val="_H1"/>
    <w:basedOn w:val="Normal"/>
    <w:next w:val="Paragraph"/>
    <w:link w:val="H1Char"/>
    <w:qFormat/>
    <w:rsid w:val="00896F25"/>
    <w:pPr>
      <w:keepNext/>
      <w:spacing w:before="200"/>
    </w:pPr>
    <w:rPr>
      <w:color w:val="04628C"/>
      <w:sz w:val="72"/>
      <w:szCs w:val="72"/>
    </w:rPr>
  </w:style>
  <w:style w:type="character" w:customStyle="1" w:styleId="H2Char">
    <w:name w:val="_H2 Char"/>
    <w:basedOn w:val="DefaultParagraphFont"/>
    <w:link w:val="H2"/>
    <w:locked/>
    <w:rsid w:val="006006F6"/>
    <w:rPr>
      <w:color w:val="04628C"/>
      <w:sz w:val="40"/>
      <w:szCs w:val="40"/>
    </w:rPr>
  </w:style>
  <w:style w:type="paragraph" w:customStyle="1" w:styleId="H2">
    <w:name w:val="_H2"/>
    <w:basedOn w:val="H1"/>
    <w:next w:val="Paragraph"/>
    <w:link w:val="H2Char"/>
    <w:qFormat/>
    <w:rsid w:val="006006F6"/>
    <w:rPr>
      <w:sz w:val="40"/>
      <w:szCs w:val="40"/>
    </w:rPr>
  </w:style>
  <w:style w:type="character" w:customStyle="1" w:styleId="ParagraphChar">
    <w:name w:val="_Paragraph Char"/>
    <w:basedOn w:val="DefaultParagraphFont"/>
    <w:link w:val="Paragraph"/>
    <w:locked/>
    <w:rsid w:val="0066468E"/>
    <w:rPr>
      <w:rFonts w:ascii="Arial" w:eastAsia="Calibri" w:hAnsi="Arial" w:cs="Times New Roman"/>
      <w:szCs w:val="72"/>
    </w:rPr>
  </w:style>
  <w:style w:type="character" w:customStyle="1" w:styleId="H3Char">
    <w:name w:val="_H3 Char"/>
    <w:basedOn w:val="H2Char"/>
    <w:link w:val="H3"/>
    <w:locked/>
    <w:rsid w:val="00896F25"/>
    <w:rPr>
      <w:color w:val="04628C"/>
      <w:sz w:val="36"/>
      <w:szCs w:val="36"/>
    </w:rPr>
  </w:style>
  <w:style w:type="paragraph" w:customStyle="1" w:styleId="H3">
    <w:name w:val="_H3"/>
    <w:basedOn w:val="H2"/>
    <w:next w:val="Paragraph"/>
    <w:link w:val="H3Char"/>
    <w:qFormat/>
    <w:rsid w:val="00896F25"/>
    <w:rPr>
      <w:sz w:val="36"/>
      <w:szCs w:val="36"/>
    </w:rPr>
  </w:style>
  <w:style w:type="character" w:customStyle="1" w:styleId="E1Char">
    <w:name w:val="_E1 Char"/>
    <w:basedOn w:val="H2Char"/>
    <w:link w:val="E1"/>
    <w:locked/>
    <w:rsid w:val="006006F6"/>
    <w:rPr>
      <w:rFonts w:ascii="Arial" w:hAnsi="Arial"/>
      <w:color w:val="04628C"/>
      <w:sz w:val="40"/>
      <w:szCs w:val="40"/>
    </w:rPr>
  </w:style>
  <w:style w:type="paragraph" w:customStyle="1" w:styleId="E1">
    <w:name w:val="_E1"/>
    <w:basedOn w:val="H2"/>
    <w:next w:val="Paragraph"/>
    <w:link w:val="E1Char"/>
    <w:qFormat/>
    <w:rsid w:val="006006F6"/>
    <w:pPr>
      <w:numPr>
        <w:numId w:val="1"/>
      </w:numPr>
      <w:ind w:left="0" w:firstLine="0"/>
    </w:pPr>
  </w:style>
  <w:style w:type="character" w:customStyle="1" w:styleId="ListNumber1Char">
    <w:name w:val="_List_Number_1. Char"/>
    <w:basedOn w:val="DefaultParagraphFont"/>
    <w:link w:val="ListNumber1"/>
    <w:locked/>
    <w:rsid w:val="00E50CE0"/>
    <w:rPr>
      <w:rFonts w:ascii="Arial" w:eastAsia="Times New Roman" w:hAnsi="Arial" w:cs="Arial"/>
      <w:b/>
      <w:color w:val="000000"/>
      <w:lang w:val="x-none" w:eastAsia="x-none" w:bidi="en-US"/>
    </w:rPr>
  </w:style>
  <w:style w:type="paragraph" w:customStyle="1" w:styleId="ListNumber1">
    <w:name w:val="_List_Number_1."/>
    <w:basedOn w:val="List"/>
    <w:next w:val="ListLettera"/>
    <w:link w:val="ListNumber1Char"/>
    <w:qFormat/>
    <w:rsid w:val="00E50CE0"/>
    <w:pPr>
      <w:numPr>
        <w:numId w:val="5"/>
      </w:numPr>
      <w:spacing w:before="120" w:after="120" w:line="240" w:lineRule="auto"/>
    </w:pPr>
    <w:rPr>
      <w:rFonts w:eastAsia="Times New Roman" w:cs="Arial"/>
      <w:b/>
      <w:color w:val="000000"/>
      <w:lang w:val="x-none" w:eastAsia="x-none" w:bidi="en-US"/>
    </w:rPr>
  </w:style>
  <w:style w:type="character" w:customStyle="1" w:styleId="ListLetteraChar">
    <w:name w:val="_List_Letter_a) Char"/>
    <w:basedOn w:val="DefaultParagraphFont"/>
    <w:link w:val="ListLettera"/>
    <w:locked/>
    <w:rsid w:val="002A7409"/>
    <w:rPr>
      <w:rFonts w:ascii="Arial" w:eastAsia="Times New Roman" w:hAnsi="Arial" w:cs="Arial"/>
      <w:color w:val="000000"/>
      <w:lang w:val="x-none" w:eastAsia="x-none" w:bidi="en-US"/>
    </w:rPr>
  </w:style>
  <w:style w:type="paragraph" w:customStyle="1" w:styleId="ListLettera">
    <w:name w:val="_List_Letter_a)"/>
    <w:basedOn w:val="ListNumber1"/>
    <w:link w:val="ListLetteraChar"/>
    <w:qFormat/>
    <w:rsid w:val="002A7409"/>
    <w:pPr>
      <w:numPr>
        <w:numId w:val="20"/>
      </w:numPr>
      <w:tabs>
        <w:tab w:val="num" w:pos="360"/>
      </w:tabs>
      <w:spacing w:before="0" w:after="0" w:line="360" w:lineRule="auto"/>
      <w:ind w:left="360"/>
      <w:contextualSpacing w:val="0"/>
    </w:pPr>
    <w:rPr>
      <w:b w:val="0"/>
    </w:rPr>
  </w:style>
  <w:style w:type="character" w:styleId="CommentReference">
    <w:name w:val="annotation reference"/>
    <w:basedOn w:val="DefaultParagraphFont"/>
    <w:uiPriority w:val="99"/>
    <w:semiHidden/>
    <w:unhideWhenUsed/>
    <w:rsid w:val="00896F25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F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F2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Normal"/>
    <w:uiPriority w:val="99"/>
    <w:semiHidden/>
    <w:unhideWhenUsed/>
    <w:rsid w:val="00896F25"/>
    <w:pPr>
      <w:ind w:left="360" w:hanging="36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4E1325"/>
  </w:style>
  <w:style w:type="paragraph" w:styleId="Footer">
    <w:name w:val="footer"/>
    <w:basedOn w:val="Normal"/>
    <w:link w:val="Foot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325"/>
  </w:style>
  <w:style w:type="character" w:styleId="PlaceholderText">
    <w:name w:val="Placeholder Text"/>
    <w:basedOn w:val="DefaultParagraphFont"/>
    <w:uiPriority w:val="99"/>
    <w:semiHidden/>
    <w:rsid w:val="00230A33"/>
    <w:rPr>
      <w:color w:val="808080"/>
    </w:rPr>
  </w:style>
  <w:style w:type="character" w:styleId="Strong">
    <w:name w:val="Strong"/>
    <w:basedOn w:val="DefaultParagraphFont"/>
    <w:uiPriority w:val="22"/>
    <w:qFormat/>
    <w:rsid w:val="008111A9"/>
    <w:rPr>
      <w:b/>
      <w:bCs/>
    </w:rPr>
  </w:style>
  <w:style w:type="paragraph" w:customStyle="1" w:styleId="HeaderSubTitle">
    <w:name w:val="_HeaderSubTitle"/>
    <w:basedOn w:val="Normal"/>
    <w:next w:val="Normal"/>
    <w:link w:val="HeaderSubTitleChar"/>
    <w:qFormat/>
    <w:rsid w:val="00CD5B25"/>
    <w:pPr>
      <w:jc w:val="right"/>
    </w:pPr>
    <w:rPr>
      <w:b/>
      <w:sz w:val="24"/>
    </w:rPr>
  </w:style>
  <w:style w:type="paragraph" w:styleId="NoSpacing">
    <w:name w:val="No Spacing"/>
    <w:uiPriority w:val="1"/>
    <w:qFormat/>
    <w:rsid w:val="001D0763"/>
    <w:pPr>
      <w:spacing w:after="0" w:line="240" w:lineRule="auto"/>
    </w:pPr>
    <w:rPr>
      <w:rFonts w:ascii="Arial" w:hAnsi="Arial"/>
    </w:rPr>
  </w:style>
  <w:style w:type="character" w:customStyle="1" w:styleId="HeaderSubTitleChar">
    <w:name w:val="_HeaderSubTitle Char"/>
    <w:basedOn w:val="DefaultParagraphFont"/>
    <w:link w:val="HeaderSubTitle"/>
    <w:rsid w:val="00CD5B25"/>
    <w:rPr>
      <w:b/>
      <w:sz w:val="24"/>
    </w:rPr>
  </w:style>
  <w:style w:type="character" w:customStyle="1" w:styleId="AnswerBlockChar">
    <w:name w:val="_AnswerBlock Char"/>
    <w:basedOn w:val="DefaultParagraphFont"/>
    <w:link w:val="AnswerBlock"/>
    <w:locked/>
    <w:rsid w:val="007C3407"/>
    <w:rPr>
      <w:rFonts w:ascii="Cambria" w:hAnsi="Cambria"/>
      <w:sz w:val="24"/>
      <w:szCs w:val="72"/>
    </w:rPr>
  </w:style>
  <w:style w:type="paragraph" w:customStyle="1" w:styleId="AnswerBlock">
    <w:name w:val="_AnswerBlock"/>
    <w:basedOn w:val="Normal"/>
    <w:link w:val="AnswerBlockChar"/>
    <w:qFormat/>
    <w:rsid w:val="007C3407"/>
    <w:pPr>
      <w:spacing w:before="200"/>
    </w:pPr>
    <w:rPr>
      <w:rFonts w:ascii="Cambria" w:hAnsi="Cambria"/>
      <w:sz w:val="24"/>
      <w:szCs w:val="72"/>
    </w:rPr>
  </w:style>
  <w:style w:type="table" w:styleId="TableGrid">
    <w:name w:val="Table Grid"/>
    <w:basedOn w:val="TableNormal"/>
    <w:uiPriority w:val="59"/>
    <w:rsid w:val="00A00A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A00A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12593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67F0"/>
    <w:rPr>
      <w:rFonts w:ascii="Arial" w:eastAsiaTheme="minorHAnsi" w:hAnsi="Arial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67F0"/>
    <w:rPr>
      <w:rFonts w:ascii="Arial" w:eastAsia="Calibri" w:hAnsi="Arial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10642"/>
    <w:pPr>
      <w:spacing w:after="0" w:line="240" w:lineRule="auto"/>
    </w:pPr>
    <w:rPr>
      <w:rFonts w:ascii="Arial" w:hAnsi="Arial"/>
    </w:rPr>
  </w:style>
  <w:style w:type="paragraph" w:customStyle="1" w:styleId="NormalText">
    <w:name w:val="NormalText"/>
    <w:basedOn w:val="Normal"/>
    <w:link w:val="NormalTextChar"/>
    <w:qFormat/>
    <w:rsid w:val="00CE7CAA"/>
    <w:pPr>
      <w:spacing w:before="120" w:after="0" w:line="260" w:lineRule="atLeast"/>
    </w:pPr>
    <w:rPr>
      <w:rFonts w:eastAsia="Times New Roman" w:cs="Arial"/>
      <w:color w:val="000000"/>
      <w:sz w:val="20"/>
      <w:szCs w:val="20"/>
      <w:lang w:val="x-none" w:eastAsia="x-none" w:bidi="en-US"/>
    </w:rPr>
  </w:style>
  <w:style w:type="character" w:customStyle="1" w:styleId="NormalTextChar">
    <w:name w:val="NormalText Char"/>
    <w:link w:val="NormalText"/>
    <w:rsid w:val="00CE7CAA"/>
    <w:rPr>
      <w:rFonts w:ascii="Arial" w:eastAsia="Times New Roman" w:hAnsi="Arial" w:cs="Arial"/>
      <w:color w:val="000000"/>
      <w:sz w:val="20"/>
      <w:szCs w:val="20"/>
      <w:lang w:val="x-none" w:eastAsia="x-none" w:bidi="en-US"/>
    </w:rPr>
  </w:style>
  <w:style w:type="paragraph" w:customStyle="1" w:styleId="BulletText">
    <w:name w:val="BulletText"/>
    <w:basedOn w:val="Normal"/>
    <w:link w:val="BulletTextChar"/>
    <w:qFormat/>
    <w:rsid w:val="004D7F50"/>
    <w:pPr>
      <w:numPr>
        <w:numId w:val="7"/>
      </w:numPr>
      <w:spacing w:before="240" w:after="0" w:line="260" w:lineRule="atLeast"/>
    </w:pPr>
    <w:rPr>
      <w:rFonts w:eastAsia="Times New Roman" w:cs="Arial"/>
      <w:color w:val="000000"/>
      <w:sz w:val="20"/>
      <w:szCs w:val="20"/>
      <w:lang w:val="x-none" w:eastAsia="x-none" w:bidi="en-US"/>
    </w:rPr>
  </w:style>
  <w:style w:type="character" w:customStyle="1" w:styleId="BulletTextChar">
    <w:name w:val="BulletText Char"/>
    <w:basedOn w:val="DefaultParagraphFont"/>
    <w:link w:val="BulletText"/>
    <w:rsid w:val="004D7F50"/>
    <w:rPr>
      <w:rFonts w:ascii="Arial" w:eastAsia="Times New Roman" w:hAnsi="Arial" w:cs="Arial"/>
      <w:color w:val="000000"/>
      <w:sz w:val="20"/>
      <w:szCs w:val="20"/>
      <w:lang w:val="x-none" w:eastAsia="x-none" w:bidi="en-US"/>
    </w:rPr>
  </w:style>
  <w:style w:type="paragraph" w:styleId="Quote">
    <w:name w:val="Quote"/>
    <w:basedOn w:val="Normal"/>
    <w:next w:val="Normal"/>
    <w:link w:val="QuoteChar"/>
    <w:uiPriority w:val="29"/>
    <w:qFormat/>
    <w:rsid w:val="00225165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25165"/>
    <w:rPr>
      <w:rFonts w:ascii="Arial" w:hAnsi="Arial"/>
      <w:i/>
      <w:i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11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customXml" Target="../customXml/item2.xml"/><Relationship Id="rId7" Type="http://schemas.openxmlformats.org/officeDocument/2006/relationships/footnotes" Target="footnotes.xml"/><Relationship Id="rId12" Type="http://schemas.openxmlformats.org/officeDocument/2006/relationships/image" Target="media/image3.wmf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23" Type="http://schemas.openxmlformats.org/officeDocument/2006/relationships/customXml" Target="../customXml/item4.xm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localhost:8880/ab/ContactManager.do" TargetMode="External"/><Relationship Id="rId14" Type="http://schemas.openxmlformats.org/officeDocument/2006/relationships/header" Target="header2.xml"/><Relationship Id="rId22" Type="http://schemas.openxmlformats.org/officeDocument/2006/relationships/customXml" Target="../customXml/item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luersen\AppData\Roaming\Microsoft\Templates\Emerald_Word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FB29EADDD5C24B957691831FD266C3" ma:contentTypeVersion="21" ma:contentTypeDescription="Create a new document." ma:contentTypeScope="" ma:versionID="e03c0e4e201e76ee38d44cc5c5eec6aa">
  <xsd:schema xmlns:xsd="http://www.w3.org/2001/XMLSchema" xmlns:xs="http://www.w3.org/2001/XMLSchema" xmlns:p="http://schemas.microsoft.com/office/2006/metadata/properties" xmlns:ns1="http://schemas.microsoft.com/sharepoint/v3" xmlns:ns2="e5078fa1-82a5-4e8c-b2be-62dd9bc0bfe0" xmlns:ns3="22f6effe-36da-445d-a61d-dfc6432569d1" targetNamespace="http://schemas.microsoft.com/office/2006/metadata/properties" ma:root="true" ma:fieldsID="b574f926ffca8f1b3aa27ea98f5e7d87" ns1:_="" ns2:_="" ns3:_="">
    <xsd:import namespace="http://schemas.microsoft.com/sharepoint/v3"/>
    <xsd:import namespace="e5078fa1-82a5-4e8c-b2be-62dd9bc0bfe0"/>
    <xsd:import namespace="22f6effe-36da-445d-a61d-dfc6432569d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1:_ip_UnifiedCompliancePolicyProperties" minOccurs="0"/>
                <xsd:element ref="ns1:_ip_UnifiedCompliancePolicyUIAc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Link" minOccurs="0"/>
                <xsd:element ref="ns3:TaxCatchAll" minOccurs="0"/>
                <xsd:element ref="ns2:lcf76f155ced4ddcb4097134ff3c332f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78fa1-82a5-4e8c-b2be-62dd9bc0bf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ink" ma:index="22" nillable="true" ma:displayName="Link" ma:format="Hyperlink" ma:internalName="Link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68ae7bf6-5ac9-4edb-a7e0-886d92fb71e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f6effe-36da-445d-a61d-dfc6432569d1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096855dc-5817-4482-9940-e1e5c3b83b8f}" ma:internalName="TaxCatchAll" ma:showField="CatchAllData" ma:web="22f6effe-36da-445d-a61d-dfc6432569d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Link xmlns="e5078fa1-82a5-4e8c-b2be-62dd9bc0bfe0">
      <Url xsi:nil="true"/>
      <Description xsi:nil="true"/>
    </Link>
    <SharedWithUsers xmlns="22f6effe-36da-445d-a61d-dfc6432569d1">
      <UserInfo>
        <DisplayName/>
        <AccountId xsi:nil="true"/>
        <AccountType/>
      </UserInfo>
    </SharedWithUsers>
    <MediaLengthInSeconds xmlns="e5078fa1-82a5-4e8c-b2be-62dd9bc0bfe0" xsi:nil="true"/>
    <lcf76f155ced4ddcb4097134ff3c332f xmlns="e5078fa1-82a5-4e8c-b2be-62dd9bc0bfe0">
      <Terms xmlns="http://schemas.microsoft.com/office/infopath/2007/PartnerControls"/>
    </lcf76f155ced4ddcb4097134ff3c332f>
    <TaxCatchAll xmlns="22f6effe-36da-445d-a61d-dfc6432569d1" xsi:nil="true"/>
  </documentManagement>
</p:properties>
</file>

<file path=customXml/itemProps1.xml><?xml version="1.0" encoding="utf-8"?>
<ds:datastoreItem xmlns:ds="http://schemas.openxmlformats.org/officeDocument/2006/customXml" ds:itemID="{BE5C9BE6-9A48-44B0-B4F0-7F1F89C506F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6909821-0F72-467C-9005-910491E45309}"/>
</file>

<file path=customXml/itemProps3.xml><?xml version="1.0" encoding="utf-8"?>
<ds:datastoreItem xmlns:ds="http://schemas.openxmlformats.org/officeDocument/2006/customXml" ds:itemID="{6281A956-F260-4954-8DB2-576012D3C479}"/>
</file>

<file path=customXml/itemProps4.xml><?xml version="1.0" encoding="utf-8"?>
<ds:datastoreItem xmlns:ds="http://schemas.openxmlformats.org/officeDocument/2006/customXml" ds:itemID="{87EA83B3-1164-49AE-80DC-E229577527A9}"/>
</file>

<file path=docProps/app.xml><?xml version="1.0" encoding="utf-8"?>
<Properties xmlns="http://schemas.openxmlformats.org/officeDocument/2006/extended-properties" xmlns:vt="http://schemas.openxmlformats.org/officeDocument/2006/docPropsVTypes">
  <Template>Emerald_WordTemplate.dotx</Template>
  <TotalTime>15</TotalTime>
  <Pages>3</Pages>
  <Words>415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Lab: Introduction to Locations</vt:lpstr>
    </vt:vector>
  </TitlesOfParts>
  <Manager>Peter Niemeyer</Manager>
  <Company>Guidewire, Inc.</Company>
  <LinksUpToDate>false</LinksUpToDate>
  <CharactersWithSpaces>2777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Introduction to Locations</dc:subject>
  <dc:creator>Seth Luersen</dc:creator>
  <cp:keywords>Emerald;Configuration Fundamentals</cp:keywords>
  <dc:description>Drop3</dc:description>
  <cp:lastModifiedBy>Guidewire Education</cp:lastModifiedBy>
  <cp:revision>10</cp:revision>
  <dcterms:created xsi:type="dcterms:W3CDTF">2014-02-10T19:08:00Z</dcterms:created>
  <dcterms:modified xsi:type="dcterms:W3CDTF">2014-06-06T21:28:00Z</dcterms:modified>
  <cp:category>Configuration Fundamentals</cp:category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  <property fmtid="{D5CDD505-2E9C-101B-9397-08002B2CF9AE}" pid="3" name="ContentTypeId">
    <vt:lpwstr>0x0101007CFB29EADDD5C24B957691831FD266C3</vt:lpwstr>
  </property>
  <property fmtid="{D5CDD505-2E9C-101B-9397-08002B2CF9AE}" pid="4" name="Order">
    <vt:r8>1487200</vt:r8>
  </property>
  <property fmtid="{D5CDD505-2E9C-101B-9397-08002B2CF9AE}" pid="5" name="_ExtendedDescription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</Properties>
</file>
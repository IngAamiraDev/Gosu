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AD7CAB">
        <w:rPr>
          <w:sz w:val="48"/>
        </w:rPr>
        <w:t xml:space="preserve">Editable </w:t>
      </w:r>
      <w:r w:rsidR="008E2E29">
        <w:rPr>
          <w:sz w:val="48"/>
        </w:rPr>
        <w:t>List View</w:t>
      </w:r>
      <w:r w:rsidR="00C8487B">
        <w:rPr>
          <w:sz w:val="48"/>
        </w:rPr>
        <w:t>s</w:t>
      </w:r>
    </w:p>
    <w:p w:rsidR="00900046" w:rsidRDefault="00900046" w:rsidP="005C28B8">
      <w:pPr>
        <w:pStyle w:val="Paragraph"/>
      </w:pPr>
      <w:r w:rsidRPr="00900046">
        <w:t xml:space="preserve">In </w:t>
      </w:r>
      <w:r w:rsidR="001F16A6">
        <w:t xml:space="preserve">the </w:t>
      </w:r>
      <w:r w:rsidR="007567AD">
        <w:t>previous</w:t>
      </w:r>
      <w:r w:rsidRPr="00900046">
        <w:t xml:space="preserve"> lab, </w:t>
      </w:r>
      <w:r w:rsidR="001F16A6">
        <w:t xml:space="preserve">you created the InteractionsLV and modified the </w:t>
      </w:r>
      <w:r w:rsidR="001F16A6" w:rsidRPr="001F16A6">
        <w:t>ABContactInteractionsPage PCF file</w:t>
      </w:r>
      <w:r w:rsidR="001F16A6">
        <w:t xml:space="preserve">.  In this lab, you make modifications </w:t>
      </w:r>
      <w:r w:rsidRPr="00900046">
        <w:t>so that</w:t>
      </w:r>
      <w:r w:rsidR="00020724">
        <w:t xml:space="preserve"> you can edit</w:t>
      </w:r>
      <w:r w:rsidRPr="00900046">
        <w:t xml:space="preserve"> </w:t>
      </w:r>
      <w:r w:rsidR="001F16A6">
        <w:t xml:space="preserve">interactions </w:t>
      </w:r>
      <w:r w:rsidR="00020724">
        <w:t>for contact and add or remove new rows from the list view.</w:t>
      </w:r>
    </w:p>
    <w:p w:rsidR="00CE7CAA" w:rsidRDefault="00CE7CAA" w:rsidP="00CE7CAA">
      <w:pPr>
        <w:pStyle w:val="H3"/>
      </w:pPr>
      <w:r>
        <w:t>Requirements</w:t>
      </w:r>
    </w:p>
    <w:p w:rsidR="0058255A" w:rsidRDefault="00CE7CAA" w:rsidP="00CE7CAA">
      <w:pPr>
        <w:pStyle w:val="Paragraph"/>
      </w:pPr>
      <w:r>
        <w:t xml:space="preserve">This lab requires that you use TrainingApp 8.0, Guidewire Studio 8.0, </w:t>
      </w:r>
      <w:r w:rsidR="00937736" w:rsidRPr="00937736">
        <w:t xml:space="preserve">and a supported web browser. </w:t>
      </w:r>
      <w:bookmarkStart w:id="0" w:name="_GoBack"/>
      <w:bookmarkEnd w:id="0"/>
      <w:r>
        <w:t xml:space="preserve">  To view, edit, and delete various contacts, log in to TrainingApp as Alice Applegate.  The default URL for TrainingApp is </w:t>
      </w:r>
      <w:hyperlink r:id="rId9" w:history="1">
        <w:r w:rsidRPr="004F0543">
          <w:rPr>
            <w:rStyle w:val="Hyperlink"/>
          </w:rPr>
          <w:t>http://localhost:8880/ab/ContactManager.do</w:t>
        </w:r>
      </w:hyperlink>
      <w:r>
        <w:t xml:space="preserve">.  The login/password for Alice Applegate is aapplegate/gw.  </w:t>
      </w:r>
    </w:p>
    <w:p w:rsidR="00896F25" w:rsidRDefault="00617088" w:rsidP="006006F6">
      <w:pPr>
        <w:pStyle w:val="E1"/>
      </w:pPr>
      <w:r>
        <w:t xml:space="preserve">Configure </w:t>
      </w:r>
      <w:r w:rsidR="00371A98">
        <w:t>an editable</w:t>
      </w:r>
      <w:r>
        <w:t xml:space="preserve"> </w:t>
      </w:r>
      <w:r w:rsidR="000444B3">
        <w:t>List View Panel</w:t>
      </w:r>
    </w:p>
    <w:p w:rsidR="007567AD" w:rsidRDefault="00896F25" w:rsidP="00AA0D5D">
      <w:pPr>
        <w:pStyle w:val="Paragraph"/>
      </w:pPr>
      <w:r>
        <w:t xml:space="preserve">In this exercise, </w:t>
      </w:r>
      <w:r w:rsidR="000714B3">
        <w:t xml:space="preserve">you </w:t>
      </w:r>
      <w:r w:rsidR="002E1271">
        <w:t xml:space="preserve">will modify the </w:t>
      </w:r>
      <w:r w:rsidR="00900046">
        <w:t>InteractionsLV</w:t>
      </w:r>
      <w:r w:rsidR="00900046" w:rsidRPr="0087165F">
        <w:t xml:space="preserve"> </w:t>
      </w:r>
      <w:r w:rsidR="002E1271">
        <w:t xml:space="preserve">in order to allow </w:t>
      </w:r>
      <w:r w:rsidR="007567AD">
        <w:t>user</w:t>
      </w:r>
      <w:r w:rsidR="002E1271">
        <w:t xml:space="preserve"> to </w:t>
      </w:r>
      <w:r w:rsidR="007567AD">
        <w:t>add new interaction details and edit existing details.</w:t>
      </w:r>
    </w:p>
    <w:p w:rsidR="00B403FB" w:rsidRDefault="00900046" w:rsidP="00B403FB">
      <w:pPr>
        <w:pStyle w:val="H3"/>
      </w:pPr>
      <w:r>
        <w:t>Tasks</w:t>
      </w:r>
    </w:p>
    <w:p w:rsidR="00CE7CAA" w:rsidRDefault="00CE7CAA" w:rsidP="00BC6898">
      <w:pPr>
        <w:pStyle w:val="ListNumber1"/>
        <w:numPr>
          <w:ilvl w:val="0"/>
          <w:numId w:val="6"/>
        </w:numPr>
        <w:rPr>
          <w:lang w:val="en-US"/>
        </w:rPr>
      </w:pPr>
      <w:r w:rsidRPr="00C3346C">
        <w:rPr>
          <w:lang w:val="en-US"/>
        </w:rPr>
        <w:t>Open Guidewire Studio</w:t>
      </w:r>
      <w:r>
        <w:rPr>
          <w:lang w:val="en-US"/>
        </w:rPr>
        <w:t xml:space="preserve"> for TrainingApp</w:t>
      </w:r>
    </w:p>
    <w:p w:rsidR="00124868" w:rsidRPr="00357350" w:rsidRDefault="00124868" w:rsidP="00124868">
      <w:pPr>
        <w:pStyle w:val="ListLettera"/>
        <w:numPr>
          <w:ilvl w:val="0"/>
          <w:numId w:val="12"/>
        </w:numPr>
      </w:pPr>
      <w:r w:rsidRPr="00F16046">
        <w:rPr>
          <w:lang w:val="en-US"/>
        </w:rPr>
        <w:t xml:space="preserve">From Studio, </w:t>
      </w:r>
      <w:r>
        <w:rPr>
          <w:lang w:val="en-US"/>
        </w:rPr>
        <w:t>if your server is not already running, start</w:t>
      </w:r>
      <w:r w:rsidRPr="00F16046">
        <w:rPr>
          <w:lang w:val="en-US"/>
        </w:rPr>
        <w:t xml:space="preserve"> the server using Debug 'Server'.</w:t>
      </w:r>
    </w:p>
    <w:p w:rsidR="00124868" w:rsidRDefault="00124868" w:rsidP="00124868">
      <w:pPr>
        <w:pStyle w:val="ListLettera"/>
        <w:numPr>
          <w:ilvl w:val="0"/>
          <w:numId w:val="2"/>
        </w:numPr>
      </w:pPr>
      <w:r w:rsidRPr="00900046">
        <w:rPr>
          <w:lang w:val="en-US"/>
        </w:rPr>
        <w:t>Review the Debug console for errors</w:t>
      </w:r>
      <w:r w:rsidR="00900046" w:rsidRPr="00900046">
        <w:rPr>
          <w:lang w:val="en-US"/>
        </w:rPr>
        <w:t xml:space="preserve"> and </w:t>
      </w:r>
      <w:r w:rsidR="00900046">
        <w:rPr>
          <w:lang w:val="en-US"/>
        </w:rPr>
        <w:t>v</w:t>
      </w:r>
      <w:r w:rsidRPr="00900046">
        <w:rPr>
          <w:lang w:val="en-US"/>
        </w:rPr>
        <w:t>erify that the application is running in the Debug console.</w:t>
      </w:r>
      <w:r>
        <w:t xml:space="preserve"> </w:t>
      </w:r>
    </w:p>
    <w:p w:rsidR="00900046" w:rsidRPr="00900046" w:rsidRDefault="00900046" w:rsidP="00124868">
      <w:pPr>
        <w:pStyle w:val="ListNumber1"/>
      </w:pPr>
      <w:r w:rsidRPr="0087165F">
        <w:t xml:space="preserve">Modify TrainingApp </w:t>
      </w:r>
      <w:r>
        <w:rPr>
          <w:lang w:val="en-US"/>
        </w:rPr>
        <w:t>so that users can add and remove interactions on the Interactions page</w:t>
      </w:r>
    </w:p>
    <w:p w:rsidR="00900046" w:rsidRPr="00900046" w:rsidRDefault="00900046" w:rsidP="00900046">
      <w:pPr>
        <w:pStyle w:val="ListLettera"/>
        <w:numPr>
          <w:ilvl w:val="0"/>
          <w:numId w:val="17"/>
        </w:numPr>
        <w:rPr>
          <w:lang w:val="en-US"/>
        </w:rPr>
      </w:pPr>
      <w:r w:rsidRPr="00900046">
        <w:rPr>
          <w:lang w:val="en-US"/>
        </w:rPr>
        <w:t>Has a toolbar with Edit/Update/Cancel buttons and with Add/Remove buttons</w:t>
      </w:r>
    </w:p>
    <w:p w:rsidR="00900046" w:rsidRPr="00900046" w:rsidRDefault="00900046" w:rsidP="00900046">
      <w:pPr>
        <w:pStyle w:val="ListLettera"/>
        <w:numPr>
          <w:ilvl w:val="0"/>
          <w:numId w:val="17"/>
        </w:numPr>
        <w:rPr>
          <w:lang w:val="en-US"/>
        </w:rPr>
      </w:pPr>
      <w:r>
        <w:rPr>
          <w:lang w:val="en-US"/>
        </w:rPr>
        <w:t>Users can</w:t>
      </w:r>
      <w:r w:rsidRPr="00900046">
        <w:rPr>
          <w:lang w:val="en-US"/>
        </w:rPr>
        <w:t xml:space="preserve"> add and remove rows upon selecting the appropriate buttons</w:t>
      </w:r>
    </w:p>
    <w:p w:rsidR="00900046" w:rsidRDefault="00900046" w:rsidP="00900046">
      <w:pPr>
        <w:pStyle w:val="ListLettera"/>
        <w:numPr>
          <w:ilvl w:val="0"/>
          <w:numId w:val="17"/>
        </w:numPr>
        <w:rPr>
          <w:lang w:val="en-US"/>
        </w:rPr>
      </w:pPr>
      <w:r>
        <w:rPr>
          <w:lang w:val="en-US"/>
        </w:rPr>
        <w:t>D</w:t>
      </w:r>
      <w:r w:rsidRPr="00900046">
        <w:rPr>
          <w:lang w:val="en-US"/>
        </w:rPr>
        <w:t>ata in all three columns</w:t>
      </w:r>
      <w:r>
        <w:rPr>
          <w:lang w:val="en-US"/>
        </w:rPr>
        <w:t xml:space="preserve"> is editable</w:t>
      </w:r>
    </w:p>
    <w:p w:rsidR="00D560EC" w:rsidRPr="00900046" w:rsidRDefault="00D560EC" w:rsidP="00D560EC">
      <w:pPr>
        <w:pStyle w:val="ListLettera"/>
        <w:numPr>
          <w:ilvl w:val="0"/>
          <w:numId w:val="17"/>
        </w:numPr>
        <w:rPr>
          <w:lang w:val="en-US"/>
        </w:rPr>
      </w:pPr>
      <w:r w:rsidRPr="00900046">
        <w:rPr>
          <w:lang w:val="en-US"/>
        </w:rPr>
        <w:t>Shows the checkboxes by each row only when in edit mode</w:t>
      </w:r>
    </w:p>
    <w:p w:rsidR="007567AD" w:rsidRDefault="007567AD" w:rsidP="00900046"/>
    <w:p w:rsidR="001F16A6" w:rsidRDefault="007567AD" w:rsidP="007567AD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67AD">
        <w:t xml:space="preserve">Note: </w:t>
      </w:r>
      <w:r w:rsidR="002E1271">
        <w:t>Guidewire Applications render an input widget that references a foreign key field to the User entity differently when in edit mode.  W</w:t>
      </w:r>
      <w:r w:rsidR="002E1271" w:rsidRPr="007567AD">
        <w:t>hen the widget is editable</w:t>
      </w:r>
      <w:r w:rsidR="002E1271">
        <w:t xml:space="preserve">, there is additional User search functionality. </w:t>
      </w:r>
      <w:r w:rsidR="00235097">
        <w:t xml:space="preserve"> </w:t>
      </w:r>
      <w:r w:rsidRPr="007567AD">
        <w:t>This is an aspect of the foreign key to the User entity and not the cell widget itself.</w:t>
      </w:r>
      <w:r>
        <w:t xml:space="preserve">  </w:t>
      </w:r>
      <w:r w:rsidRPr="007567AD">
        <w:t>In almost all other cases, cell widgets have no special search functionality.</w:t>
      </w:r>
    </w:p>
    <w:p w:rsidR="007567AD" w:rsidRPr="00124868" w:rsidRDefault="007567AD" w:rsidP="00900046"/>
    <w:p w:rsidR="00F370DF" w:rsidRDefault="00007C6B" w:rsidP="00F370DF">
      <w:pPr>
        <w:pStyle w:val="H3"/>
      </w:pPr>
      <w:r>
        <w:t>Verification</w:t>
      </w:r>
    </w:p>
    <w:p w:rsidR="00F370DF" w:rsidRPr="00E50CE0" w:rsidRDefault="00F370DF" w:rsidP="00F370DF">
      <w:pPr>
        <w:pStyle w:val="ListNumber1"/>
      </w:pPr>
      <w:r>
        <w:t>Log in to TrainingApp</w:t>
      </w:r>
    </w:p>
    <w:p w:rsidR="00F370DF" w:rsidRPr="00F370DF" w:rsidRDefault="00F370DF" w:rsidP="00BC6898">
      <w:pPr>
        <w:pStyle w:val="ListLettera"/>
        <w:numPr>
          <w:ilvl w:val="0"/>
          <w:numId w:val="10"/>
        </w:numPr>
      </w:pPr>
      <w:r>
        <w:lastRenderedPageBreak/>
        <w:t>Log in as Alice Applegate.</w:t>
      </w:r>
    </w:p>
    <w:p w:rsidR="00F370DF" w:rsidRPr="001F1DD5" w:rsidRDefault="00F370DF" w:rsidP="00BC6898">
      <w:pPr>
        <w:pStyle w:val="ListNumber1"/>
        <w:numPr>
          <w:ilvl w:val="0"/>
          <w:numId w:val="6"/>
        </w:numPr>
        <w:rPr>
          <w:lang w:val="en-US"/>
        </w:rPr>
      </w:pPr>
      <w:r>
        <w:rPr>
          <w:lang w:val="en-US"/>
        </w:rPr>
        <w:t>Reload the PCF changes</w:t>
      </w:r>
    </w:p>
    <w:p w:rsidR="00F370DF" w:rsidRPr="00796506" w:rsidRDefault="00F370DF" w:rsidP="00BC6898">
      <w:pPr>
        <w:pStyle w:val="ListLettera"/>
        <w:numPr>
          <w:ilvl w:val="0"/>
          <w:numId w:val="14"/>
        </w:numPr>
      </w:pPr>
      <w:r w:rsidRPr="00F16046">
        <w:rPr>
          <w:lang w:val="en-US"/>
        </w:rPr>
        <w:t xml:space="preserve">In TrainingApp, reload the </w:t>
      </w:r>
      <w:r w:rsidR="00A1733C">
        <w:rPr>
          <w:lang w:val="en-US"/>
        </w:rPr>
        <w:t>PCF file changes.</w:t>
      </w:r>
    </w:p>
    <w:p w:rsidR="008F6E15" w:rsidRPr="00E50CE0" w:rsidRDefault="00124868" w:rsidP="008F6E15">
      <w:pPr>
        <w:pStyle w:val="ListNumber1"/>
      </w:pPr>
      <w:r>
        <w:rPr>
          <w:lang w:val="en-US"/>
        </w:rPr>
        <w:t xml:space="preserve">Edit </w:t>
      </w:r>
      <w:r w:rsidR="008F6E15">
        <w:rPr>
          <w:lang w:val="en-US"/>
        </w:rPr>
        <w:t xml:space="preserve">the </w:t>
      </w:r>
      <w:r w:rsidR="007567AD">
        <w:rPr>
          <w:lang w:val="en-US"/>
        </w:rPr>
        <w:t>Interactions</w:t>
      </w:r>
      <w:r w:rsidR="008F6E15">
        <w:rPr>
          <w:lang w:val="en-US"/>
        </w:rPr>
        <w:t xml:space="preserve"> page for William Andy</w:t>
      </w:r>
    </w:p>
    <w:p w:rsidR="004438D7" w:rsidRPr="004438D7" w:rsidRDefault="007567AD" w:rsidP="00BC6898">
      <w:pPr>
        <w:pStyle w:val="ListLettera"/>
        <w:numPr>
          <w:ilvl w:val="0"/>
          <w:numId w:val="21"/>
        </w:numPr>
      </w:pPr>
      <w:r>
        <w:rPr>
          <w:lang w:val="en-US"/>
        </w:rPr>
        <w:t xml:space="preserve">Open the </w:t>
      </w:r>
      <w:r w:rsidR="004438D7">
        <w:rPr>
          <w:lang w:val="en-US"/>
        </w:rPr>
        <w:t xml:space="preserve">William Andy </w:t>
      </w:r>
      <w:r>
        <w:rPr>
          <w:lang w:val="en-US"/>
        </w:rPr>
        <w:t xml:space="preserve">contact.   </w:t>
      </w:r>
    </w:p>
    <w:p w:rsidR="008F6E15" w:rsidRPr="00007C6B" w:rsidRDefault="008F6E15" w:rsidP="00BC6898">
      <w:pPr>
        <w:pStyle w:val="ListLettera"/>
        <w:numPr>
          <w:ilvl w:val="0"/>
          <w:numId w:val="21"/>
        </w:numPr>
      </w:pPr>
      <w:r>
        <w:t xml:space="preserve">In the sidebar menu, click </w:t>
      </w:r>
      <w:r w:rsidR="007567AD">
        <w:rPr>
          <w:lang w:val="en-US"/>
        </w:rPr>
        <w:t>Interactions, and then Edit.</w:t>
      </w:r>
    </w:p>
    <w:p w:rsidR="008F6E15" w:rsidRPr="004438D7" w:rsidRDefault="007567AD" w:rsidP="008F6E15">
      <w:pPr>
        <w:pStyle w:val="ListLettera"/>
        <w:numPr>
          <w:ilvl w:val="0"/>
          <w:numId w:val="3"/>
        </w:numPr>
      </w:pPr>
      <w:r>
        <w:rPr>
          <w:lang w:val="en-US"/>
        </w:rPr>
        <w:t>Add at least three interactions with various dates, interaction reasons, and users.</w:t>
      </w:r>
    </w:p>
    <w:p w:rsidR="004438D7" w:rsidRPr="004438D7" w:rsidRDefault="004438D7" w:rsidP="008F6E15">
      <w:pPr>
        <w:pStyle w:val="ListLettera"/>
        <w:numPr>
          <w:ilvl w:val="0"/>
          <w:numId w:val="3"/>
        </w:numPr>
      </w:pPr>
      <w:r>
        <w:rPr>
          <w:lang w:val="en-US"/>
        </w:rPr>
        <w:t>Click Update.</w:t>
      </w:r>
    </w:p>
    <w:p w:rsidR="004438D7" w:rsidRDefault="004438D7" w:rsidP="004438D7"/>
    <w:p w:rsidR="00D3781C" w:rsidRDefault="00D3781C" w:rsidP="004438D7">
      <w:r>
        <w:rPr>
          <w:noProof/>
        </w:rPr>
        <w:drawing>
          <wp:inline distT="0" distB="0" distL="0" distR="0" wp14:anchorId="50CD06D5" wp14:editId="648C0520">
            <wp:extent cx="5714286" cy="2761905"/>
            <wp:effectExtent l="19050" t="19050" r="20320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2761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781C" w:rsidRDefault="00D3781C" w:rsidP="004438D7"/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D30C9C" w:rsidP="008B5861">
            <w:r w:rsidRPr="004F7EF2">
              <w:rPr>
                <w:noProof/>
              </w:rPr>
              <w:drawing>
                <wp:inline distT="0" distB="0" distL="0" distR="0" wp14:anchorId="22AAE8B9" wp14:editId="11AED55B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instructor to review your completed lab.</w:t>
            </w:r>
            <w:r w:rsidR="004F7EF2" w:rsidRPr="004F7EF2">
              <w:br/>
            </w:r>
          </w:p>
        </w:tc>
      </w:tr>
    </w:tbl>
    <w:p w:rsidR="00945EBE" w:rsidRDefault="00945EBE" w:rsidP="00945EBE">
      <w:pPr>
        <w:pStyle w:val="Paragraph"/>
      </w:pPr>
    </w:p>
    <w:sectPr w:rsidR="00945EBE" w:rsidSect="007E289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475" w:rsidRDefault="00B77475" w:rsidP="004E1325">
      <w:pPr>
        <w:spacing w:after="0" w:line="240" w:lineRule="auto"/>
      </w:pPr>
      <w:r>
        <w:separator/>
      </w:r>
    </w:p>
  </w:endnote>
  <w:endnote w:type="continuationSeparator" w:id="0">
    <w:p w:rsidR="00B77475" w:rsidRDefault="00B77475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8A9" w:rsidRDefault="002458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1D7A2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>opyright ©2001-201</w:t>
    </w:r>
    <w:r w:rsidR="001C5BF9">
      <w:rPr>
        <w:rFonts w:cs="Calibri"/>
        <w:sz w:val="16"/>
      </w:rPr>
      <w:t>4</w:t>
    </w:r>
    <w:r w:rsidR="002B1B7E">
      <w:rPr>
        <w:rFonts w:cs="Calibri"/>
        <w:sz w:val="16"/>
      </w:rPr>
      <w:t xml:space="preserve">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937736">
      <w:rPr>
        <w:rFonts w:cs="Calibri"/>
        <w:noProof/>
        <w:sz w:val="16"/>
      </w:rPr>
      <w:t>2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77449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Copyright ©2001-201</w:t>
    </w:r>
    <w:r w:rsidR="001C5BF9">
      <w:rPr>
        <w:rFonts w:cs="Calibri"/>
        <w:sz w:val="16"/>
      </w:rPr>
      <w:t>4</w:t>
    </w:r>
    <w:r>
      <w:rPr>
        <w:rFonts w:cs="Calibri"/>
        <w:sz w:val="16"/>
      </w:rPr>
      <w:t>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3115D8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475" w:rsidRDefault="00B77475" w:rsidP="004E1325">
      <w:pPr>
        <w:spacing w:after="0" w:line="240" w:lineRule="auto"/>
      </w:pPr>
      <w:r>
        <w:separator/>
      </w:r>
    </w:p>
  </w:footnote>
  <w:footnote w:type="continuationSeparator" w:id="0">
    <w:p w:rsidR="00B77475" w:rsidRDefault="00B77475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8A9" w:rsidRDefault="002458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3115D8" w:rsidP="00A26A28">
    <w:pPr>
      <w:pStyle w:val="NoSpacing"/>
      <w:jc w:val="right"/>
    </w:pPr>
    <w:sdt>
      <w:sdtPr>
        <w:alias w:val="Title"/>
        <w:tag w:val=""/>
        <w:id w:val="28902918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D7CAB">
          <w:t>Lab: Editable List Views</w:t>
        </w:r>
      </w:sdtContent>
    </w:sdt>
    <w:r w:rsidR="00230A33">
      <w:rPr>
        <w:noProof/>
      </w:rPr>
      <w:drawing>
        <wp:anchor distT="0" distB="0" distL="114300" distR="114300" simplePos="0" relativeHeight="251662336" behindDoc="1" locked="0" layoutInCell="0" allowOverlap="1" wp14:anchorId="018864A2" wp14:editId="68895CA3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762C44B" wp14:editId="3311458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2752CCA2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342351"/>
    <w:multiLevelType w:val="multilevel"/>
    <w:tmpl w:val="EB0CD0C2"/>
    <w:lvl w:ilvl="0">
      <w:start w:val="1"/>
      <w:numFmt w:val="bullet"/>
      <w:pStyle w:val="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2"/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</w:num>
  <w:num w:numId="20">
    <w:abstractNumId w:val="1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defaultTabStop w:val="720"/>
  <w:characterSpacingControl w:val="doNotCompress"/>
  <w:savePreviewPicture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E61"/>
    <w:rsid w:val="00006168"/>
    <w:rsid w:val="00007C6B"/>
    <w:rsid w:val="00011A01"/>
    <w:rsid w:val="00020724"/>
    <w:rsid w:val="00042602"/>
    <w:rsid w:val="000444B3"/>
    <w:rsid w:val="00060356"/>
    <w:rsid w:val="00060ABA"/>
    <w:rsid w:val="0006622E"/>
    <w:rsid w:val="000714B3"/>
    <w:rsid w:val="000C49D1"/>
    <w:rsid w:val="000D4F9B"/>
    <w:rsid w:val="000E5C4B"/>
    <w:rsid w:val="00102BF2"/>
    <w:rsid w:val="00124868"/>
    <w:rsid w:val="00125932"/>
    <w:rsid w:val="00140F14"/>
    <w:rsid w:val="00145C1F"/>
    <w:rsid w:val="001866A3"/>
    <w:rsid w:val="001954D6"/>
    <w:rsid w:val="001972D8"/>
    <w:rsid w:val="001A2417"/>
    <w:rsid w:val="001B709C"/>
    <w:rsid w:val="001C5BF9"/>
    <w:rsid w:val="001D0763"/>
    <w:rsid w:val="001D31E7"/>
    <w:rsid w:val="001D7A29"/>
    <w:rsid w:val="001F16A6"/>
    <w:rsid w:val="00203755"/>
    <w:rsid w:val="00210642"/>
    <w:rsid w:val="00230A33"/>
    <w:rsid w:val="0023264F"/>
    <w:rsid w:val="00235097"/>
    <w:rsid w:val="002458A9"/>
    <w:rsid w:val="0024629B"/>
    <w:rsid w:val="002520CC"/>
    <w:rsid w:val="002632B9"/>
    <w:rsid w:val="0026454A"/>
    <w:rsid w:val="002822A0"/>
    <w:rsid w:val="00283D94"/>
    <w:rsid w:val="00286E3C"/>
    <w:rsid w:val="002A7409"/>
    <w:rsid w:val="002B1B7E"/>
    <w:rsid w:val="002B2B70"/>
    <w:rsid w:val="002B34A8"/>
    <w:rsid w:val="002C534A"/>
    <w:rsid w:val="002E1271"/>
    <w:rsid w:val="002E3D49"/>
    <w:rsid w:val="002E5C72"/>
    <w:rsid w:val="002F3C13"/>
    <w:rsid w:val="003115D8"/>
    <w:rsid w:val="00314E55"/>
    <w:rsid w:val="0032253E"/>
    <w:rsid w:val="00323A88"/>
    <w:rsid w:val="00324B26"/>
    <w:rsid w:val="003459F5"/>
    <w:rsid w:val="00353189"/>
    <w:rsid w:val="00371A98"/>
    <w:rsid w:val="003B3EEC"/>
    <w:rsid w:val="003C1B17"/>
    <w:rsid w:val="003E00EF"/>
    <w:rsid w:val="003E3A6B"/>
    <w:rsid w:val="003E5FB4"/>
    <w:rsid w:val="003E74A0"/>
    <w:rsid w:val="0041203D"/>
    <w:rsid w:val="004148CC"/>
    <w:rsid w:val="004211DA"/>
    <w:rsid w:val="004438D7"/>
    <w:rsid w:val="00447CF8"/>
    <w:rsid w:val="00486139"/>
    <w:rsid w:val="00490E61"/>
    <w:rsid w:val="004967F0"/>
    <w:rsid w:val="004D7F50"/>
    <w:rsid w:val="004E0E3D"/>
    <w:rsid w:val="004E1325"/>
    <w:rsid w:val="004E74EB"/>
    <w:rsid w:val="004E7C7F"/>
    <w:rsid w:val="004F633D"/>
    <w:rsid w:val="004F7EF2"/>
    <w:rsid w:val="00502EB1"/>
    <w:rsid w:val="005045E5"/>
    <w:rsid w:val="00510084"/>
    <w:rsid w:val="00513509"/>
    <w:rsid w:val="00520790"/>
    <w:rsid w:val="00564262"/>
    <w:rsid w:val="0058255A"/>
    <w:rsid w:val="005C0DCF"/>
    <w:rsid w:val="005C28B8"/>
    <w:rsid w:val="005D2B5D"/>
    <w:rsid w:val="005D7A4D"/>
    <w:rsid w:val="005E1095"/>
    <w:rsid w:val="006006F6"/>
    <w:rsid w:val="00603F45"/>
    <w:rsid w:val="006126BD"/>
    <w:rsid w:val="00612967"/>
    <w:rsid w:val="006145A0"/>
    <w:rsid w:val="00617088"/>
    <w:rsid w:val="00643D40"/>
    <w:rsid w:val="00650593"/>
    <w:rsid w:val="00654634"/>
    <w:rsid w:val="0066240D"/>
    <w:rsid w:val="0066468E"/>
    <w:rsid w:val="0066764C"/>
    <w:rsid w:val="006764D9"/>
    <w:rsid w:val="00681334"/>
    <w:rsid w:val="006C2058"/>
    <w:rsid w:val="006C4F04"/>
    <w:rsid w:val="006D00DC"/>
    <w:rsid w:val="006E4059"/>
    <w:rsid w:val="00710273"/>
    <w:rsid w:val="00710F5E"/>
    <w:rsid w:val="00723674"/>
    <w:rsid w:val="00723EE0"/>
    <w:rsid w:val="00737C71"/>
    <w:rsid w:val="007567AD"/>
    <w:rsid w:val="00774499"/>
    <w:rsid w:val="0077698B"/>
    <w:rsid w:val="00797347"/>
    <w:rsid w:val="007A0C5A"/>
    <w:rsid w:val="007A40A8"/>
    <w:rsid w:val="007B3890"/>
    <w:rsid w:val="007C3407"/>
    <w:rsid w:val="007E2895"/>
    <w:rsid w:val="007E5275"/>
    <w:rsid w:val="007F0B8E"/>
    <w:rsid w:val="007F0F5F"/>
    <w:rsid w:val="008048BC"/>
    <w:rsid w:val="0080527B"/>
    <w:rsid w:val="008111A9"/>
    <w:rsid w:val="00834C52"/>
    <w:rsid w:val="00896F25"/>
    <w:rsid w:val="00897644"/>
    <w:rsid w:val="008B5861"/>
    <w:rsid w:val="008D12A6"/>
    <w:rsid w:val="008E2E29"/>
    <w:rsid w:val="008F6E15"/>
    <w:rsid w:val="00900046"/>
    <w:rsid w:val="009069C4"/>
    <w:rsid w:val="00912CE6"/>
    <w:rsid w:val="00921482"/>
    <w:rsid w:val="00937736"/>
    <w:rsid w:val="00940E36"/>
    <w:rsid w:val="00945EBE"/>
    <w:rsid w:val="00946B50"/>
    <w:rsid w:val="00962CF9"/>
    <w:rsid w:val="009A1895"/>
    <w:rsid w:val="009A3F70"/>
    <w:rsid w:val="009C1562"/>
    <w:rsid w:val="009D276F"/>
    <w:rsid w:val="009D617E"/>
    <w:rsid w:val="00A00A29"/>
    <w:rsid w:val="00A01756"/>
    <w:rsid w:val="00A1100D"/>
    <w:rsid w:val="00A16929"/>
    <w:rsid w:val="00A172F1"/>
    <w:rsid w:val="00A1733C"/>
    <w:rsid w:val="00A17E90"/>
    <w:rsid w:val="00A26A28"/>
    <w:rsid w:val="00A3631E"/>
    <w:rsid w:val="00A52852"/>
    <w:rsid w:val="00A571A6"/>
    <w:rsid w:val="00A626A9"/>
    <w:rsid w:val="00A723B1"/>
    <w:rsid w:val="00A80D41"/>
    <w:rsid w:val="00A97B3B"/>
    <w:rsid w:val="00AA0D5D"/>
    <w:rsid w:val="00AD7CAB"/>
    <w:rsid w:val="00B01628"/>
    <w:rsid w:val="00B30DE8"/>
    <w:rsid w:val="00B403FB"/>
    <w:rsid w:val="00B5199A"/>
    <w:rsid w:val="00B5434A"/>
    <w:rsid w:val="00B565D4"/>
    <w:rsid w:val="00B62C9E"/>
    <w:rsid w:val="00B71EF3"/>
    <w:rsid w:val="00B74A73"/>
    <w:rsid w:val="00B77475"/>
    <w:rsid w:val="00BB0205"/>
    <w:rsid w:val="00BC6898"/>
    <w:rsid w:val="00BD17A4"/>
    <w:rsid w:val="00BF7219"/>
    <w:rsid w:val="00C0236C"/>
    <w:rsid w:val="00C128F9"/>
    <w:rsid w:val="00C22114"/>
    <w:rsid w:val="00C24298"/>
    <w:rsid w:val="00C258E5"/>
    <w:rsid w:val="00C447A9"/>
    <w:rsid w:val="00C542E7"/>
    <w:rsid w:val="00C778C6"/>
    <w:rsid w:val="00C8248E"/>
    <w:rsid w:val="00C8487B"/>
    <w:rsid w:val="00C919B1"/>
    <w:rsid w:val="00CA0DE7"/>
    <w:rsid w:val="00CC2EC9"/>
    <w:rsid w:val="00CD5B25"/>
    <w:rsid w:val="00CE6048"/>
    <w:rsid w:val="00CE7CAA"/>
    <w:rsid w:val="00D1394D"/>
    <w:rsid w:val="00D30C9C"/>
    <w:rsid w:val="00D3781C"/>
    <w:rsid w:val="00D412C2"/>
    <w:rsid w:val="00D560EC"/>
    <w:rsid w:val="00D747B5"/>
    <w:rsid w:val="00D835C9"/>
    <w:rsid w:val="00D9090E"/>
    <w:rsid w:val="00D917CD"/>
    <w:rsid w:val="00D9184D"/>
    <w:rsid w:val="00DA6BFD"/>
    <w:rsid w:val="00DB758C"/>
    <w:rsid w:val="00DD3AC7"/>
    <w:rsid w:val="00E066AC"/>
    <w:rsid w:val="00E06A65"/>
    <w:rsid w:val="00E2678E"/>
    <w:rsid w:val="00E37584"/>
    <w:rsid w:val="00E44D9A"/>
    <w:rsid w:val="00E50CE0"/>
    <w:rsid w:val="00E60A87"/>
    <w:rsid w:val="00E61C94"/>
    <w:rsid w:val="00E62E5D"/>
    <w:rsid w:val="00E6417F"/>
    <w:rsid w:val="00E6670E"/>
    <w:rsid w:val="00E72BF3"/>
    <w:rsid w:val="00E92147"/>
    <w:rsid w:val="00E9475E"/>
    <w:rsid w:val="00EA1C2C"/>
    <w:rsid w:val="00ED3BA3"/>
    <w:rsid w:val="00EE2D14"/>
    <w:rsid w:val="00EF2585"/>
    <w:rsid w:val="00F16046"/>
    <w:rsid w:val="00F258EA"/>
    <w:rsid w:val="00F30D05"/>
    <w:rsid w:val="00F32050"/>
    <w:rsid w:val="00F370DF"/>
    <w:rsid w:val="00F72F03"/>
    <w:rsid w:val="00F772C9"/>
    <w:rsid w:val="00F8160D"/>
    <w:rsid w:val="00F85A2F"/>
    <w:rsid w:val="00F864E5"/>
    <w:rsid w:val="00FA78CA"/>
    <w:rsid w:val="00FC0401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5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NormalText">
    <w:name w:val="NormalText"/>
    <w:basedOn w:val="Normal"/>
    <w:link w:val="NormalTextChar"/>
    <w:qFormat/>
    <w:rsid w:val="00CE7CAA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CE7CAA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Normal"/>
    <w:link w:val="BulletTextChar"/>
    <w:qFormat/>
    <w:rsid w:val="004D7F50"/>
    <w:pPr>
      <w:numPr>
        <w:numId w:val="7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BulletTextChar">
    <w:name w:val="BulletText Char"/>
    <w:basedOn w:val="DefaultParagraphFont"/>
    <w:link w:val="BulletText"/>
    <w:rsid w:val="004D7F50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7567A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567AD"/>
    <w:rPr>
      <w:rFonts w:ascii="Arial" w:hAnsi="Arial"/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5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NormalText">
    <w:name w:val="NormalText"/>
    <w:basedOn w:val="Normal"/>
    <w:link w:val="NormalTextChar"/>
    <w:qFormat/>
    <w:rsid w:val="00CE7CAA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CE7CAA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Normal"/>
    <w:link w:val="BulletTextChar"/>
    <w:qFormat/>
    <w:rsid w:val="004D7F50"/>
    <w:pPr>
      <w:numPr>
        <w:numId w:val="7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BulletTextChar">
    <w:name w:val="BulletText Char"/>
    <w:basedOn w:val="DefaultParagraphFont"/>
    <w:link w:val="BulletText"/>
    <w:rsid w:val="004D7F50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7567A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567AD"/>
    <w:rPr>
      <w:rFonts w:ascii="Arial" w:hAnsi="Arial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localhost:8880/ab/ContactManager.do" TargetMode="External"/><Relationship Id="rId14" Type="http://schemas.openxmlformats.org/officeDocument/2006/relationships/footer" Target="footer1.xml"/><Relationship Id="rId22" Type="http://schemas.openxmlformats.org/officeDocument/2006/relationships/customXml" Target="../customXml/item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luersen\AppData\Roaming\Microsoft\Templates\Emerald_Wor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B29EADDD5C24B957691831FD266C3" ma:contentTypeVersion="21" ma:contentTypeDescription="Create a new document." ma:contentTypeScope="" ma:versionID="e03c0e4e201e76ee38d44cc5c5eec6aa">
  <xsd:schema xmlns:xsd="http://www.w3.org/2001/XMLSchema" xmlns:xs="http://www.w3.org/2001/XMLSchema" xmlns:p="http://schemas.microsoft.com/office/2006/metadata/properties" xmlns:ns1="http://schemas.microsoft.com/sharepoint/v3" xmlns:ns2="e5078fa1-82a5-4e8c-b2be-62dd9bc0bfe0" xmlns:ns3="22f6effe-36da-445d-a61d-dfc6432569d1" targetNamespace="http://schemas.microsoft.com/office/2006/metadata/properties" ma:root="true" ma:fieldsID="b574f926ffca8f1b3aa27ea98f5e7d87" ns1:_="" ns2:_="" ns3:_="">
    <xsd:import namespace="http://schemas.microsoft.com/sharepoint/v3"/>
    <xsd:import namespace="e5078fa1-82a5-4e8c-b2be-62dd9bc0bfe0"/>
    <xsd:import namespace="22f6effe-36da-445d-a61d-dfc6432569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ink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78fa1-82a5-4e8c-b2be-62dd9bc0b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ink" ma:index="22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68ae7bf6-5ac9-4edb-a7e0-886d92fb71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6effe-36da-445d-a61d-dfc643256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96855dc-5817-4482-9940-e1e5c3b83b8f}" ma:internalName="TaxCatchAll" ma:showField="CatchAllData" ma:web="22f6effe-36da-445d-a61d-dfc6432569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ink xmlns="e5078fa1-82a5-4e8c-b2be-62dd9bc0bfe0">
      <Url xsi:nil="true"/>
      <Description xsi:nil="true"/>
    </Link>
    <SharedWithUsers xmlns="22f6effe-36da-445d-a61d-dfc6432569d1">
      <UserInfo>
        <DisplayName/>
        <AccountId xsi:nil="true"/>
        <AccountType/>
      </UserInfo>
    </SharedWithUsers>
    <MediaLengthInSeconds xmlns="e5078fa1-82a5-4e8c-b2be-62dd9bc0bfe0" xsi:nil="true"/>
    <lcf76f155ced4ddcb4097134ff3c332f xmlns="e5078fa1-82a5-4e8c-b2be-62dd9bc0bfe0">
      <Terms xmlns="http://schemas.microsoft.com/office/infopath/2007/PartnerControls"/>
    </lcf76f155ced4ddcb4097134ff3c332f>
    <TaxCatchAll xmlns="22f6effe-36da-445d-a61d-dfc6432569d1" xsi:nil="true"/>
  </documentManagement>
</p:properties>
</file>

<file path=customXml/itemProps1.xml><?xml version="1.0" encoding="utf-8"?>
<ds:datastoreItem xmlns:ds="http://schemas.openxmlformats.org/officeDocument/2006/customXml" ds:itemID="{7D834A9F-8D99-4441-8405-8E14270E23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19AA96-8470-43BC-9952-D2B4B6D5A820}"/>
</file>

<file path=customXml/itemProps3.xml><?xml version="1.0" encoding="utf-8"?>
<ds:datastoreItem xmlns:ds="http://schemas.openxmlformats.org/officeDocument/2006/customXml" ds:itemID="{DE336059-DE15-4AD7-86E7-7D85BB281FDA}"/>
</file>

<file path=customXml/itemProps4.xml><?xml version="1.0" encoding="utf-8"?>
<ds:datastoreItem xmlns:ds="http://schemas.openxmlformats.org/officeDocument/2006/customXml" ds:itemID="{85DB6B03-C749-43C7-AA45-737CFAB55DEF}"/>
</file>

<file path=docProps/app.xml><?xml version="1.0" encoding="utf-8"?>
<Properties xmlns="http://schemas.openxmlformats.org/officeDocument/2006/extended-properties" xmlns:vt="http://schemas.openxmlformats.org/officeDocument/2006/docPropsVTypes">
  <Template>Emerald_WordTemplate.dotx</Template>
  <TotalTime>57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Editable List Views</vt:lpstr>
    </vt:vector>
  </TitlesOfParts>
  <Manager>Peter Niemeyer</Manager>
  <Company>Guidewire, Inc.</Company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Edtiable List View Panels</dc:subject>
  <dc:creator>Seth Luersen</dc:creator>
  <cp:keywords>Emerald;Configuration Fundamentals;8.0.1</cp:keywords>
  <dc:description>Drop 3</dc:description>
  <cp:lastModifiedBy>Guidewire Education</cp:lastModifiedBy>
  <cp:revision>19</cp:revision>
  <dcterms:created xsi:type="dcterms:W3CDTF">2014-02-05T18:26:00Z</dcterms:created>
  <dcterms:modified xsi:type="dcterms:W3CDTF">2014-06-06T21:30:00Z</dcterms:modified>
  <cp:category>Configuration Fundamentals;8.0.1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  <property fmtid="{D5CDD505-2E9C-101B-9397-08002B2CF9AE}" pid="3" name="ContentTypeId">
    <vt:lpwstr>0x0101007CFB29EADDD5C24B957691831FD266C3</vt:lpwstr>
  </property>
  <property fmtid="{D5CDD505-2E9C-101B-9397-08002B2CF9AE}" pid="4" name="Order">
    <vt:r8>1500000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</Properties>
</file>
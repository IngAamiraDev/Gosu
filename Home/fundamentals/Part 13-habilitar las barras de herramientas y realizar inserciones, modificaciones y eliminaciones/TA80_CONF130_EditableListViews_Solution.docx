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6F4261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AD7CAB">
        <w:rPr>
          <w:sz w:val="48"/>
        </w:rPr>
        <w:t xml:space="preserve">Editable </w:t>
      </w:r>
      <w:r w:rsidR="008E2E29">
        <w:rPr>
          <w:sz w:val="48"/>
        </w:rPr>
        <w:t>List View</w:t>
      </w:r>
      <w:r w:rsidR="00C8487B">
        <w:rPr>
          <w:sz w:val="48"/>
        </w:rPr>
        <w:t>s</w:t>
      </w:r>
    </w:p>
    <w:p w:rsidR="00900046" w:rsidRDefault="00900046" w:rsidP="005C28B8">
      <w:pPr>
        <w:pStyle w:val="Paragraph"/>
      </w:pPr>
      <w:r w:rsidRPr="00900046">
        <w:t xml:space="preserve">In </w:t>
      </w:r>
      <w:r w:rsidR="001F16A6">
        <w:t xml:space="preserve">the </w:t>
      </w:r>
      <w:r w:rsidR="007567AD">
        <w:t>previous</w:t>
      </w:r>
      <w:r w:rsidRPr="00900046">
        <w:t xml:space="preserve"> lab, </w:t>
      </w:r>
      <w:r w:rsidR="001F16A6">
        <w:t xml:space="preserve">you created the </w:t>
      </w:r>
      <w:proofErr w:type="spellStart"/>
      <w:r w:rsidR="001F16A6">
        <w:t>InteractionsLV</w:t>
      </w:r>
      <w:proofErr w:type="spellEnd"/>
      <w:r w:rsidR="001F16A6">
        <w:t xml:space="preserve"> and modified the </w:t>
      </w:r>
      <w:proofErr w:type="spellStart"/>
      <w:r w:rsidR="001F16A6" w:rsidRPr="001F16A6">
        <w:t>ABContactInteractionsPage</w:t>
      </w:r>
      <w:proofErr w:type="spellEnd"/>
      <w:r w:rsidR="001F16A6" w:rsidRPr="001F16A6">
        <w:t xml:space="preserve"> PCF file</w:t>
      </w:r>
      <w:r w:rsidR="001F16A6">
        <w:t xml:space="preserve">.  In this lab, you make modifications </w:t>
      </w:r>
      <w:r w:rsidRPr="00900046">
        <w:t>so that</w:t>
      </w:r>
      <w:r w:rsidR="00020724">
        <w:t xml:space="preserve"> you can edit</w:t>
      </w:r>
      <w:r w:rsidRPr="00900046">
        <w:t xml:space="preserve"> </w:t>
      </w:r>
      <w:r w:rsidR="001F16A6">
        <w:t xml:space="preserve">interactions </w:t>
      </w:r>
      <w:r w:rsidR="00020724">
        <w:t>for contact and add or remove new rows from the list view.</w:t>
      </w:r>
    </w:p>
    <w:p w:rsidR="00CE7CAA" w:rsidRDefault="00CE7CAA" w:rsidP="00CE7CAA">
      <w:pPr>
        <w:pStyle w:val="H3"/>
      </w:pPr>
      <w:r>
        <w:t>Requirements</w:t>
      </w:r>
    </w:p>
    <w:p w:rsidR="0058255A" w:rsidRDefault="00CE7CAA" w:rsidP="00CE7CAA">
      <w:pPr>
        <w:pStyle w:val="Paragraph"/>
      </w:pPr>
      <w:r>
        <w:t xml:space="preserve">This lab requires that you use TrainingApp 8.0, Guidewire Studio 8.0, </w:t>
      </w:r>
      <w:r w:rsidR="00937736" w:rsidRPr="00937736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896F25" w:rsidRDefault="00617088" w:rsidP="006006F6">
      <w:pPr>
        <w:pStyle w:val="E1"/>
      </w:pPr>
      <w:r>
        <w:t xml:space="preserve">Configure </w:t>
      </w:r>
      <w:r w:rsidR="00371A98">
        <w:t>an editable</w:t>
      </w:r>
      <w:r>
        <w:t xml:space="preserve"> </w:t>
      </w:r>
      <w:r w:rsidR="000444B3">
        <w:t>List View Panel</w:t>
      </w:r>
    </w:p>
    <w:p w:rsidR="007567AD" w:rsidRDefault="00896F25" w:rsidP="00AA0D5D">
      <w:pPr>
        <w:pStyle w:val="Paragraph"/>
      </w:pPr>
      <w:r>
        <w:t xml:space="preserve">In this exercise, </w:t>
      </w:r>
      <w:r w:rsidR="000714B3">
        <w:t xml:space="preserve">you </w:t>
      </w:r>
      <w:r w:rsidR="002E1271">
        <w:t xml:space="preserve">will modify the </w:t>
      </w:r>
      <w:proofErr w:type="spellStart"/>
      <w:r w:rsidR="00900046">
        <w:t>InteractionsLV</w:t>
      </w:r>
      <w:proofErr w:type="spellEnd"/>
      <w:r w:rsidR="00900046" w:rsidRPr="0087165F">
        <w:t xml:space="preserve"> </w:t>
      </w:r>
      <w:r w:rsidR="002E1271">
        <w:t xml:space="preserve">in order to allow </w:t>
      </w:r>
      <w:r w:rsidR="007567AD">
        <w:t>user</w:t>
      </w:r>
      <w:r w:rsidR="002E1271">
        <w:t xml:space="preserve"> to </w:t>
      </w:r>
      <w:r w:rsidR="007567AD">
        <w:t>add new interaction details and edit existing details.</w:t>
      </w:r>
    </w:p>
    <w:p w:rsidR="00B403FB" w:rsidRDefault="00900046" w:rsidP="00B403FB">
      <w:pPr>
        <w:pStyle w:val="H3"/>
      </w:pPr>
      <w:r>
        <w:t>Tasks</w:t>
      </w:r>
    </w:p>
    <w:p w:rsidR="00CE7CAA" w:rsidRDefault="00CE7CAA" w:rsidP="00BC6898">
      <w:pPr>
        <w:pStyle w:val="ListNumber1"/>
        <w:numPr>
          <w:ilvl w:val="0"/>
          <w:numId w:val="6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124868" w:rsidRPr="00357350" w:rsidRDefault="00124868" w:rsidP="00124868">
      <w:pPr>
        <w:pStyle w:val="ListLettera"/>
        <w:numPr>
          <w:ilvl w:val="0"/>
          <w:numId w:val="12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124868" w:rsidRDefault="00124868" w:rsidP="00124868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>Review the Debug console for errors</w:t>
      </w:r>
      <w:r w:rsidR="00900046" w:rsidRPr="00900046">
        <w:rPr>
          <w:lang w:val="en-US"/>
        </w:rPr>
        <w:t xml:space="preserve"> and </w:t>
      </w:r>
      <w:r w:rsidR="00900046"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900046" w:rsidRPr="00900046" w:rsidRDefault="00900046" w:rsidP="00124868">
      <w:pPr>
        <w:pStyle w:val="ListNumber1"/>
      </w:pPr>
      <w:r w:rsidRPr="0087165F">
        <w:t xml:space="preserve">Modify TrainingApp </w:t>
      </w:r>
      <w:r>
        <w:rPr>
          <w:lang w:val="en-US"/>
        </w:rPr>
        <w:t>so that users can add and remove interactions on the Interactions page</w:t>
      </w:r>
    </w:p>
    <w:p w:rsidR="00900046" w:rsidRPr="00900046" w:rsidRDefault="00900046" w:rsidP="00900046">
      <w:pPr>
        <w:pStyle w:val="ListLettera"/>
        <w:numPr>
          <w:ilvl w:val="0"/>
          <w:numId w:val="17"/>
        </w:numPr>
        <w:rPr>
          <w:lang w:val="en-US"/>
        </w:rPr>
      </w:pPr>
      <w:r w:rsidRPr="00900046">
        <w:rPr>
          <w:lang w:val="en-US"/>
        </w:rPr>
        <w:t>Has a toolbar with Edit/Update/Cancel buttons and with Add/Remove buttons</w:t>
      </w:r>
      <w:r w:rsidR="00436CBC">
        <w:rPr>
          <w:lang w:val="en-US"/>
        </w:rPr>
        <w:br/>
      </w:r>
      <w:r w:rsidR="00436CBC">
        <w:rPr>
          <w:noProof/>
          <w:lang w:val="en-US" w:eastAsia="en-US" w:bidi="ar-SA"/>
        </w:rPr>
        <w:drawing>
          <wp:inline distT="0" distB="0" distL="0" distR="0" wp14:anchorId="5F55551C" wp14:editId="3C93A017">
            <wp:extent cx="4657143" cy="2095238"/>
            <wp:effectExtent l="57150" t="57150" r="48260" b="57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095238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0D3558">
        <w:rPr>
          <w:lang w:val="en-US"/>
        </w:rPr>
        <w:br/>
      </w:r>
      <w:r w:rsidR="000D3558">
        <w:rPr>
          <w:lang w:val="en-US"/>
        </w:rPr>
        <w:br/>
      </w:r>
    </w:p>
    <w:p w:rsidR="00436CBC" w:rsidRDefault="00900046" w:rsidP="00900046">
      <w:pPr>
        <w:pStyle w:val="ListLettera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Users can</w:t>
      </w:r>
      <w:r w:rsidRPr="00900046">
        <w:rPr>
          <w:lang w:val="en-US"/>
        </w:rPr>
        <w:t xml:space="preserve"> add and remove rows upon selecting the appropriate buttons</w:t>
      </w:r>
      <w:r w:rsidR="0044616F">
        <w:rPr>
          <w:noProof/>
          <w:lang w:val="en-US" w:eastAsia="en-US" w:bidi="ar-SA"/>
        </w:rPr>
        <w:drawing>
          <wp:inline distT="0" distB="0" distL="0" distR="0" wp14:anchorId="1E5C448B" wp14:editId="54BE4364">
            <wp:extent cx="4504762" cy="3409524"/>
            <wp:effectExtent l="57150" t="57150" r="48260" b="577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409524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44616F">
        <w:rPr>
          <w:noProof/>
          <w:lang w:val="en-US" w:eastAsia="en-US" w:bidi="ar-SA"/>
        </w:rPr>
        <w:lastRenderedPageBreak/>
        <w:drawing>
          <wp:inline distT="0" distB="0" distL="0" distR="0" wp14:anchorId="48243758" wp14:editId="306C0E8D">
            <wp:extent cx="4885715" cy="3847619"/>
            <wp:effectExtent l="57150" t="57150" r="48260" b="57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847619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0D3558">
        <w:rPr>
          <w:lang w:val="en-US"/>
        </w:rPr>
        <w:br/>
      </w:r>
      <w:r w:rsidR="000D3558">
        <w:rPr>
          <w:noProof/>
          <w:lang w:val="en-US" w:eastAsia="en-US" w:bidi="ar-SA"/>
        </w:rPr>
        <w:drawing>
          <wp:inline distT="0" distB="0" distL="0" distR="0" wp14:anchorId="7F363320" wp14:editId="05EC2CEC">
            <wp:extent cx="5600000" cy="4295238"/>
            <wp:effectExtent l="57150" t="57150" r="58420" b="48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295238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900046" w:rsidRPr="00900046" w:rsidRDefault="00900046" w:rsidP="000D3558">
      <w:pPr>
        <w:pStyle w:val="Paragraph"/>
      </w:pPr>
    </w:p>
    <w:p w:rsidR="00900046" w:rsidRDefault="00900046" w:rsidP="00900046">
      <w:pPr>
        <w:pStyle w:val="ListLettera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D</w:t>
      </w:r>
      <w:r w:rsidRPr="00900046">
        <w:rPr>
          <w:lang w:val="en-US"/>
        </w:rPr>
        <w:t>ata in all three columns</w:t>
      </w:r>
      <w:r>
        <w:rPr>
          <w:lang w:val="en-US"/>
        </w:rPr>
        <w:t xml:space="preserve"> is editable</w:t>
      </w:r>
    </w:p>
    <w:p w:rsidR="00D560EC" w:rsidRPr="00900046" w:rsidRDefault="00D560EC" w:rsidP="00D560EC">
      <w:pPr>
        <w:pStyle w:val="ListLettera"/>
        <w:numPr>
          <w:ilvl w:val="0"/>
          <w:numId w:val="17"/>
        </w:numPr>
        <w:rPr>
          <w:lang w:val="en-US"/>
        </w:rPr>
      </w:pPr>
      <w:r w:rsidRPr="00900046">
        <w:rPr>
          <w:lang w:val="en-US"/>
        </w:rPr>
        <w:t>Shows the checkboxes by each row only when in edit mode</w:t>
      </w:r>
      <w:r w:rsidR="00091539">
        <w:rPr>
          <w:lang w:val="en-US"/>
        </w:rPr>
        <w:br/>
      </w:r>
      <w:r w:rsidR="000D3558">
        <w:rPr>
          <w:noProof/>
          <w:lang w:val="en-US" w:eastAsia="en-US" w:bidi="ar-SA"/>
        </w:rPr>
        <w:drawing>
          <wp:inline distT="0" distB="0" distL="0" distR="0" wp14:anchorId="131ED3F1" wp14:editId="6F0F1C17">
            <wp:extent cx="4466667" cy="3447619"/>
            <wp:effectExtent l="57150" t="57150" r="48260" b="577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47619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7567AD" w:rsidRDefault="007567AD" w:rsidP="00900046"/>
    <w:p w:rsidR="001F16A6" w:rsidRDefault="007567AD" w:rsidP="007567AD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67AD">
        <w:t xml:space="preserve">Note: </w:t>
      </w:r>
      <w:r w:rsidR="002E1271">
        <w:t>Guidewire Applications render an input widget that references a foreign key field to the User entity differently when in edit mode.  W</w:t>
      </w:r>
      <w:r w:rsidR="002E1271" w:rsidRPr="007567AD">
        <w:t>hen the widget is editable</w:t>
      </w:r>
      <w:r w:rsidR="002E1271">
        <w:t xml:space="preserve">, there is additional User search functionality. </w:t>
      </w:r>
      <w:r w:rsidR="00235097">
        <w:t xml:space="preserve"> </w:t>
      </w:r>
      <w:r w:rsidRPr="007567AD">
        <w:t>This is an aspect of the foreign key to the User entity and not the cell widget itself.</w:t>
      </w:r>
      <w:r>
        <w:t xml:space="preserve">  </w:t>
      </w:r>
      <w:r w:rsidRPr="007567AD">
        <w:t>In almost all other cases, cell widgets have no special search functionality.</w:t>
      </w:r>
    </w:p>
    <w:p w:rsidR="007567AD" w:rsidRPr="00124868" w:rsidRDefault="007567AD" w:rsidP="00900046"/>
    <w:p w:rsidR="00F370DF" w:rsidRDefault="00007C6B" w:rsidP="00F370DF">
      <w:pPr>
        <w:pStyle w:val="H3"/>
      </w:pPr>
      <w:r>
        <w:t>Verification</w:t>
      </w:r>
    </w:p>
    <w:p w:rsidR="00F370DF" w:rsidRPr="00E50CE0" w:rsidRDefault="00F370DF" w:rsidP="00F370DF">
      <w:pPr>
        <w:pStyle w:val="ListNumber1"/>
      </w:pPr>
      <w:r>
        <w:t>Log in to TrainingApp</w:t>
      </w:r>
    </w:p>
    <w:p w:rsidR="00F370DF" w:rsidRPr="00F370DF" w:rsidRDefault="00F370DF" w:rsidP="00BC6898">
      <w:pPr>
        <w:pStyle w:val="ListLettera"/>
        <w:numPr>
          <w:ilvl w:val="0"/>
          <w:numId w:val="10"/>
        </w:numPr>
      </w:pPr>
      <w:r>
        <w:t>Log in as Alice Applegate.</w:t>
      </w:r>
    </w:p>
    <w:p w:rsidR="00F370DF" w:rsidRPr="001F1DD5" w:rsidRDefault="00F370DF" w:rsidP="00BC6898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Reload the PCF changes</w:t>
      </w:r>
    </w:p>
    <w:p w:rsidR="00F370DF" w:rsidRPr="00796506" w:rsidRDefault="00F370DF" w:rsidP="00BC6898">
      <w:pPr>
        <w:pStyle w:val="ListLettera"/>
        <w:numPr>
          <w:ilvl w:val="0"/>
          <w:numId w:val="14"/>
        </w:numPr>
      </w:pPr>
      <w:r w:rsidRPr="00F16046">
        <w:rPr>
          <w:lang w:val="en-US"/>
        </w:rPr>
        <w:t xml:space="preserve">In TrainingApp, reload the </w:t>
      </w:r>
      <w:r w:rsidR="00A1733C">
        <w:rPr>
          <w:lang w:val="en-US"/>
        </w:rPr>
        <w:t>PCF file changes.</w:t>
      </w:r>
    </w:p>
    <w:p w:rsidR="008F6E15" w:rsidRPr="00E50CE0" w:rsidRDefault="00124868" w:rsidP="008F6E15">
      <w:pPr>
        <w:pStyle w:val="ListNumber1"/>
      </w:pPr>
      <w:r>
        <w:rPr>
          <w:lang w:val="en-US"/>
        </w:rPr>
        <w:t xml:space="preserve">Edit </w:t>
      </w:r>
      <w:r w:rsidR="008F6E15">
        <w:rPr>
          <w:lang w:val="en-US"/>
        </w:rPr>
        <w:t xml:space="preserve">the </w:t>
      </w:r>
      <w:r w:rsidR="007567AD">
        <w:rPr>
          <w:lang w:val="en-US"/>
        </w:rPr>
        <w:t>Interactions</w:t>
      </w:r>
      <w:r w:rsidR="008F6E15">
        <w:rPr>
          <w:lang w:val="en-US"/>
        </w:rPr>
        <w:t xml:space="preserve"> page for William Andy</w:t>
      </w:r>
    </w:p>
    <w:p w:rsidR="004438D7" w:rsidRPr="004438D7" w:rsidRDefault="007567AD" w:rsidP="00BC6898">
      <w:pPr>
        <w:pStyle w:val="ListLettera"/>
        <w:numPr>
          <w:ilvl w:val="0"/>
          <w:numId w:val="21"/>
        </w:numPr>
      </w:pPr>
      <w:r>
        <w:rPr>
          <w:lang w:val="en-US"/>
        </w:rPr>
        <w:t xml:space="preserve">Open the </w:t>
      </w:r>
      <w:r w:rsidR="004438D7">
        <w:rPr>
          <w:lang w:val="en-US"/>
        </w:rPr>
        <w:t xml:space="preserve">William Andy </w:t>
      </w:r>
      <w:r>
        <w:rPr>
          <w:lang w:val="en-US"/>
        </w:rPr>
        <w:t xml:space="preserve">contact.   </w:t>
      </w:r>
    </w:p>
    <w:p w:rsidR="008F6E15" w:rsidRPr="00007C6B" w:rsidRDefault="008F6E15" w:rsidP="00BC6898">
      <w:pPr>
        <w:pStyle w:val="ListLettera"/>
        <w:numPr>
          <w:ilvl w:val="0"/>
          <w:numId w:val="21"/>
        </w:numPr>
      </w:pPr>
      <w:r>
        <w:t xml:space="preserve">In the sidebar menu, click </w:t>
      </w:r>
      <w:r w:rsidR="007567AD">
        <w:rPr>
          <w:lang w:val="en-US"/>
        </w:rPr>
        <w:t>Interactions, and then Edit.</w:t>
      </w:r>
    </w:p>
    <w:p w:rsidR="008F6E15" w:rsidRPr="004438D7" w:rsidRDefault="007567AD" w:rsidP="008F6E15">
      <w:pPr>
        <w:pStyle w:val="ListLettera"/>
        <w:numPr>
          <w:ilvl w:val="0"/>
          <w:numId w:val="3"/>
        </w:numPr>
      </w:pPr>
      <w:r>
        <w:rPr>
          <w:lang w:val="en-US"/>
        </w:rPr>
        <w:t>Add at least three interactions with various dates, interaction reasons, and users.</w:t>
      </w:r>
    </w:p>
    <w:p w:rsidR="004438D7" w:rsidRPr="004438D7" w:rsidRDefault="004438D7" w:rsidP="008F6E15">
      <w:pPr>
        <w:pStyle w:val="ListLettera"/>
        <w:numPr>
          <w:ilvl w:val="0"/>
          <w:numId w:val="3"/>
        </w:numPr>
      </w:pPr>
      <w:r>
        <w:rPr>
          <w:lang w:val="en-US"/>
        </w:rPr>
        <w:t>Click Update.</w:t>
      </w:r>
    </w:p>
    <w:p w:rsidR="004438D7" w:rsidRDefault="004438D7" w:rsidP="004438D7"/>
    <w:p w:rsidR="00D3781C" w:rsidRDefault="00D3781C" w:rsidP="004438D7">
      <w:r>
        <w:rPr>
          <w:noProof/>
        </w:rPr>
        <w:lastRenderedPageBreak/>
        <w:drawing>
          <wp:inline distT="0" distB="0" distL="0" distR="0" wp14:anchorId="50CD06D5" wp14:editId="648C0520">
            <wp:extent cx="5714286" cy="2761905"/>
            <wp:effectExtent l="19050" t="19050" r="2032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7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81C" w:rsidRDefault="00D3781C" w:rsidP="004438D7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22AAE8B9" wp14:editId="11AED55B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945EBE">
      <w:pPr>
        <w:pStyle w:val="Paragraph"/>
      </w:pPr>
    </w:p>
    <w:sectPr w:rsidR="00945EBE" w:rsidSect="007E289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27A" w:rsidRDefault="002B127A" w:rsidP="004E1325">
      <w:pPr>
        <w:spacing w:after="0" w:line="240" w:lineRule="auto"/>
      </w:pPr>
      <w:r>
        <w:separator/>
      </w:r>
    </w:p>
  </w:endnote>
  <w:endnote w:type="continuationSeparator" w:id="0">
    <w:p w:rsidR="002B127A" w:rsidRDefault="002B127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44616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4616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27A" w:rsidRDefault="002B127A" w:rsidP="004E1325">
      <w:pPr>
        <w:spacing w:after="0" w:line="240" w:lineRule="auto"/>
      </w:pPr>
      <w:r>
        <w:separator/>
      </w:r>
    </w:p>
  </w:footnote>
  <w:footnote w:type="continuationSeparator" w:id="0">
    <w:p w:rsidR="002B127A" w:rsidRDefault="002B127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B127A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7CAB">
          <w:t>Editable List Views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5737AFCC" wp14:editId="0E6011AF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752CCA2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20724"/>
    <w:rsid w:val="00042602"/>
    <w:rsid w:val="000444B3"/>
    <w:rsid w:val="00060356"/>
    <w:rsid w:val="00060ABA"/>
    <w:rsid w:val="0006622E"/>
    <w:rsid w:val="000714B3"/>
    <w:rsid w:val="00091539"/>
    <w:rsid w:val="000C49D1"/>
    <w:rsid w:val="000D3558"/>
    <w:rsid w:val="000D4F9B"/>
    <w:rsid w:val="000E5C4B"/>
    <w:rsid w:val="00102BF2"/>
    <w:rsid w:val="00124868"/>
    <w:rsid w:val="00125932"/>
    <w:rsid w:val="00140F14"/>
    <w:rsid w:val="00145C1F"/>
    <w:rsid w:val="001866A3"/>
    <w:rsid w:val="001954D6"/>
    <w:rsid w:val="001972D8"/>
    <w:rsid w:val="001A2417"/>
    <w:rsid w:val="001B709C"/>
    <w:rsid w:val="001C5BF9"/>
    <w:rsid w:val="001D0763"/>
    <w:rsid w:val="001D31E7"/>
    <w:rsid w:val="001D7A29"/>
    <w:rsid w:val="001F16A6"/>
    <w:rsid w:val="00203755"/>
    <w:rsid w:val="00210642"/>
    <w:rsid w:val="00230A33"/>
    <w:rsid w:val="0023264F"/>
    <w:rsid w:val="00235097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27A"/>
    <w:rsid w:val="002B1B7E"/>
    <w:rsid w:val="002B2B70"/>
    <w:rsid w:val="002B34A8"/>
    <w:rsid w:val="002C534A"/>
    <w:rsid w:val="002E1271"/>
    <w:rsid w:val="002E3D49"/>
    <w:rsid w:val="002E5C72"/>
    <w:rsid w:val="002F3C13"/>
    <w:rsid w:val="003115D8"/>
    <w:rsid w:val="00314E55"/>
    <w:rsid w:val="0032253E"/>
    <w:rsid w:val="00323A88"/>
    <w:rsid w:val="00324B26"/>
    <w:rsid w:val="003459F5"/>
    <w:rsid w:val="00353189"/>
    <w:rsid w:val="00371A98"/>
    <w:rsid w:val="003B3EEC"/>
    <w:rsid w:val="003C1B17"/>
    <w:rsid w:val="003E00EF"/>
    <w:rsid w:val="003E3A6B"/>
    <w:rsid w:val="003E5FB4"/>
    <w:rsid w:val="003E74A0"/>
    <w:rsid w:val="0041203D"/>
    <w:rsid w:val="004148CC"/>
    <w:rsid w:val="004211DA"/>
    <w:rsid w:val="00436CBC"/>
    <w:rsid w:val="004438D7"/>
    <w:rsid w:val="0044616F"/>
    <w:rsid w:val="00447CF8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10084"/>
    <w:rsid w:val="00513509"/>
    <w:rsid w:val="00520790"/>
    <w:rsid w:val="00564262"/>
    <w:rsid w:val="0058255A"/>
    <w:rsid w:val="005C0DCF"/>
    <w:rsid w:val="005C28B8"/>
    <w:rsid w:val="005D2B5D"/>
    <w:rsid w:val="005D7A4D"/>
    <w:rsid w:val="005E1095"/>
    <w:rsid w:val="006006F6"/>
    <w:rsid w:val="00603F45"/>
    <w:rsid w:val="006126BD"/>
    <w:rsid w:val="00612967"/>
    <w:rsid w:val="006145A0"/>
    <w:rsid w:val="00617088"/>
    <w:rsid w:val="00643D40"/>
    <w:rsid w:val="00650593"/>
    <w:rsid w:val="00654634"/>
    <w:rsid w:val="0066240D"/>
    <w:rsid w:val="0066468E"/>
    <w:rsid w:val="0066764C"/>
    <w:rsid w:val="006764D9"/>
    <w:rsid w:val="00681334"/>
    <w:rsid w:val="006C2058"/>
    <w:rsid w:val="006C4F04"/>
    <w:rsid w:val="006D00DC"/>
    <w:rsid w:val="006E4059"/>
    <w:rsid w:val="006F4261"/>
    <w:rsid w:val="00710273"/>
    <w:rsid w:val="00710F5E"/>
    <w:rsid w:val="00723674"/>
    <w:rsid w:val="00723EE0"/>
    <w:rsid w:val="00737C71"/>
    <w:rsid w:val="007567AD"/>
    <w:rsid w:val="00774499"/>
    <w:rsid w:val="0077698B"/>
    <w:rsid w:val="00797347"/>
    <w:rsid w:val="007A0C5A"/>
    <w:rsid w:val="007A40A8"/>
    <w:rsid w:val="007B3890"/>
    <w:rsid w:val="007C3407"/>
    <w:rsid w:val="007E2895"/>
    <w:rsid w:val="007E5275"/>
    <w:rsid w:val="007F0B8E"/>
    <w:rsid w:val="007F0F5F"/>
    <w:rsid w:val="008048BC"/>
    <w:rsid w:val="0080527B"/>
    <w:rsid w:val="008111A9"/>
    <w:rsid w:val="00834C52"/>
    <w:rsid w:val="00896F25"/>
    <w:rsid w:val="00897644"/>
    <w:rsid w:val="008B5861"/>
    <w:rsid w:val="008D12A6"/>
    <w:rsid w:val="008E2E29"/>
    <w:rsid w:val="008F6E15"/>
    <w:rsid w:val="00900046"/>
    <w:rsid w:val="009069C4"/>
    <w:rsid w:val="00912CE6"/>
    <w:rsid w:val="00921482"/>
    <w:rsid w:val="00937736"/>
    <w:rsid w:val="00940E36"/>
    <w:rsid w:val="00945EBE"/>
    <w:rsid w:val="00946B50"/>
    <w:rsid w:val="00962CF9"/>
    <w:rsid w:val="009A1895"/>
    <w:rsid w:val="009A3F70"/>
    <w:rsid w:val="009C1562"/>
    <w:rsid w:val="009D276F"/>
    <w:rsid w:val="009D617E"/>
    <w:rsid w:val="00A00A29"/>
    <w:rsid w:val="00A01756"/>
    <w:rsid w:val="00A1100D"/>
    <w:rsid w:val="00A16929"/>
    <w:rsid w:val="00A172F1"/>
    <w:rsid w:val="00A1733C"/>
    <w:rsid w:val="00A17E90"/>
    <w:rsid w:val="00A26A28"/>
    <w:rsid w:val="00A3631E"/>
    <w:rsid w:val="00A52852"/>
    <w:rsid w:val="00A571A6"/>
    <w:rsid w:val="00A626A9"/>
    <w:rsid w:val="00A723B1"/>
    <w:rsid w:val="00A80D41"/>
    <w:rsid w:val="00A97B3B"/>
    <w:rsid w:val="00AA0D5D"/>
    <w:rsid w:val="00AD7CAB"/>
    <w:rsid w:val="00B01628"/>
    <w:rsid w:val="00B30DE8"/>
    <w:rsid w:val="00B403FB"/>
    <w:rsid w:val="00B5199A"/>
    <w:rsid w:val="00B51B7A"/>
    <w:rsid w:val="00B5434A"/>
    <w:rsid w:val="00B565D4"/>
    <w:rsid w:val="00B62C9E"/>
    <w:rsid w:val="00B71EF3"/>
    <w:rsid w:val="00B74A73"/>
    <w:rsid w:val="00B77475"/>
    <w:rsid w:val="00BB0205"/>
    <w:rsid w:val="00BC6898"/>
    <w:rsid w:val="00BD17A4"/>
    <w:rsid w:val="00BF7219"/>
    <w:rsid w:val="00C0236C"/>
    <w:rsid w:val="00C128F9"/>
    <w:rsid w:val="00C22114"/>
    <w:rsid w:val="00C24298"/>
    <w:rsid w:val="00C258E5"/>
    <w:rsid w:val="00C447A9"/>
    <w:rsid w:val="00C542E7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D1394D"/>
    <w:rsid w:val="00D30C9C"/>
    <w:rsid w:val="00D3781C"/>
    <w:rsid w:val="00D412C2"/>
    <w:rsid w:val="00D560EC"/>
    <w:rsid w:val="00D747B5"/>
    <w:rsid w:val="00D835C9"/>
    <w:rsid w:val="00D9090E"/>
    <w:rsid w:val="00D917CD"/>
    <w:rsid w:val="00D9184D"/>
    <w:rsid w:val="00DA6BFD"/>
    <w:rsid w:val="00DB758C"/>
    <w:rsid w:val="00DD3AC7"/>
    <w:rsid w:val="00E066AC"/>
    <w:rsid w:val="00E06A65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2BF3"/>
    <w:rsid w:val="00E92147"/>
    <w:rsid w:val="00E9475E"/>
    <w:rsid w:val="00EA1C2C"/>
    <w:rsid w:val="00ED3BA3"/>
    <w:rsid w:val="00EE2D14"/>
    <w:rsid w:val="00EF2585"/>
    <w:rsid w:val="00F16046"/>
    <w:rsid w:val="00F258EA"/>
    <w:rsid w:val="00F30D05"/>
    <w:rsid w:val="00F32050"/>
    <w:rsid w:val="00F370DF"/>
    <w:rsid w:val="00F72F03"/>
    <w:rsid w:val="00F772C9"/>
    <w:rsid w:val="00F8160D"/>
    <w:rsid w:val="00F81A3E"/>
    <w:rsid w:val="00F85A2F"/>
    <w:rsid w:val="00F864E5"/>
    <w:rsid w:val="00FA78CA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56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67AD"/>
    <w:rPr>
      <w:rFonts w:ascii="Arial" w:hAnsi="Arial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56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67AD"/>
    <w:rPr>
      <w:rFonts w:ascii="Arial" w:hAnsi="Arial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2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6D21FE78-B46B-46E8-9A8C-591149EBAE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0B45BC-7CEF-4092-9BCF-28C26E86BA2F}"/>
</file>

<file path=customXml/itemProps3.xml><?xml version="1.0" encoding="utf-8"?>
<ds:datastoreItem xmlns:ds="http://schemas.openxmlformats.org/officeDocument/2006/customXml" ds:itemID="{9662AD0B-9EE0-405F-9211-9FC2340F82D9}"/>
</file>

<file path=customXml/itemProps4.xml><?xml version="1.0" encoding="utf-8"?>
<ds:datastoreItem xmlns:ds="http://schemas.openxmlformats.org/officeDocument/2006/customXml" ds:itemID="{DBDED8D4-C3AA-46D0-AAEB-96C5E00B6B4E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118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Editable List Views</vt:lpstr>
    </vt:vector>
  </TitlesOfParts>
  <Manager>Peter Niemeyer</Manager>
  <Company>Guidewire, Inc.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Edtiable List View Panels</dc:subject>
  <dc:creator>Seth Luersen</dc:creator>
  <cp:keywords>Emerald;Configuration Fundamentals;8.0.1</cp:keywords>
  <dc:description>Drop 3</dc:description>
  <cp:lastModifiedBy>Julie Tower</cp:lastModifiedBy>
  <cp:revision>4</cp:revision>
  <dcterms:created xsi:type="dcterms:W3CDTF">2014-11-26T21:58:00Z</dcterms:created>
  <dcterms:modified xsi:type="dcterms:W3CDTF">2014-12-01T17:37:00Z</dcterms:modified>
  <cp:category>Configuration Fundamentals;8.0.1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1500100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
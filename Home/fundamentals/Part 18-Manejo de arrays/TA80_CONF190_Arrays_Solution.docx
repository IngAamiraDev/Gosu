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6" w:rsidRDefault="004D2801" w:rsidP="00792966">
      <w:pPr>
        <w:pStyle w:val="H1"/>
        <w:rPr>
          <w:sz w:val="48"/>
        </w:rPr>
      </w:pPr>
      <w:r>
        <w:rPr>
          <w:sz w:val="48"/>
        </w:rPr>
        <w:t>Solution</w:t>
      </w:r>
      <w:r w:rsidR="00792966">
        <w:rPr>
          <w:sz w:val="48"/>
        </w:rPr>
        <w:t xml:space="preserve">: </w:t>
      </w:r>
      <w:r w:rsidR="00FF4158">
        <w:rPr>
          <w:sz w:val="48"/>
        </w:rPr>
        <w:t>Arrays</w:t>
      </w:r>
    </w:p>
    <w:p w:rsidR="00792966" w:rsidRDefault="00792966" w:rsidP="00792966">
      <w:pPr>
        <w:pStyle w:val="Paragraph"/>
      </w:pPr>
      <w:r>
        <w:t xml:space="preserve">In this lab, you will </w:t>
      </w:r>
      <w:r w:rsidR="00FF4158">
        <w:t xml:space="preserve">write </w:t>
      </w:r>
      <w:r w:rsidR="006C1727">
        <w:t xml:space="preserve">Gosu </w:t>
      </w:r>
      <w:r w:rsidR="008424B5">
        <w:t>code to retrieve</w:t>
      </w:r>
      <w:r w:rsidR="00AE1C05">
        <w:t xml:space="preserve"> objects </w:t>
      </w:r>
      <w:r w:rsidR="006C1727">
        <w:t>in an entity data model array.</w:t>
      </w:r>
      <w:r w:rsidR="00B272FE">
        <w:t xml:space="preserve"> </w:t>
      </w:r>
    </w:p>
    <w:p w:rsidR="00792966" w:rsidRDefault="00792966" w:rsidP="00792966">
      <w:pPr>
        <w:pStyle w:val="H3"/>
      </w:pPr>
      <w:r>
        <w:t>Requirements</w:t>
      </w:r>
    </w:p>
    <w:p w:rsidR="00792966" w:rsidRDefault="00792966" w:rsidP="00792966">
      <w:pPr>
        <w:pStyle w:val="Paragraph"/>
      </w:pPr>
      <w:r>
        <w:t>This lab requir</w:t>
      </w:r>
      <w:r w:rsidR="00F63789">
        <w:t>es that you use TrainingApp 8.0,</w:t>
      </w:r>
      <w:r>
        <w:t xml:space="preserve"> Guidewire Studio 8.0, and </w:t>
      </w:r>
      <w:r w:rsidR="00F63789">
        <w:t>a supported</w:t>
      </w:r>
      <w:r>
        <w:t xml:space="preserve"> web browser.  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792966" w:rsidRDefault="00FF4158" w:rsidP="00792966">
      <w:pPr>
        <w:pStyle w:val="E1"/>
      </w:pPr>
      <w:r>
        <w:t>Working with Arrays</w:t>
      </w:r>
    </w:p>
    <w:p w:rsidR="00792966" w:rsidRDefault="00792966" w:rsidP="00792966">
      <w:pPr>
        <w:pStyle w:val="Paragraph"/>
      </w:pPr>
      <w:r>
        <w:t>In this exe</w:t>
      </w:r>
      <w:r w:rsidR="00D01CC2">
        <w:t xml:space="preserve">rcise, </w:t>
      </w:r>
      <w:r w:rsidR="008424B5">
        <w:t>you will first create bank accounts for two contact</w:t>
      </w:r>
      <w:r w:rsidR="00FC14FA">
        <w:t>s</w:t>
      </w:r>
      <w:r w:rsidR="008424B5">
        <w:t>.</w:t>
      </w:r>
      <w:r w:rsidR="008424B5">
        <w:rPr>
          <w:rStyle w:val="EndnoteReference"/>
        </w:rPr>
        <w:endnoteReference w:id="1"/>
      </w:r>
      <w:r w:rsidR="008424B5">
        <w:t xml:space="preserve">  Then, y</w:t>
      </w:r>
      <w:r w:rsidR="00FF4158">
        <w:t xml:space="preserve">ou will write Gosu code in Gosu Scratchpad to </w:t>
      </w:r>
      <w:r w:rsidR="008424B5">
        <w:t xml:space="preserve">retrieve the objects in </w:t>
      </w:r>
      <w:r w:rsidR="006C1727">
        <w:t xml:space="preserve">an </w:t>
      </w:r>
      <w:r w:rsidR="008424B5">
        <w:t>entity data model a</w:t>
      </w:r>
      <w:r w:rsidR="00FF4158">
        <w:t xml:space="preserve">rray.  </w:t>
      </w:r>
      <w:r w:rsidR="00FF4158" w:rsidRPr="001D69AF">
        <w:t xml:space="preserve">For each task, write </w:t>
      </w:r>
      <w:r w:rsidR="00FF4158">
        <w:t xml:space="preserve">Gosu </w:t>
      </w:r>
      <w:r w:rsidR="00FF4158" w:rsidRPr="001D69AF">
        <w:t xml:space="preserve">code in Gosu </w:t>
      </w:r>
      <w:r w:rsidR="00FF4158">
        <w:t>Scratchpad</w:t>
      </w:r>
      <w:r w:rsidR="00FF4158" w:rsidRPr="001D69AF">
        <w:t xml:space="preserve"> that accomplishes the task. </w:t>
      </w:r>
      <w:r w:rsidR="00FF4158">
        <w:t xml:space="preserve"> </w:t>
      </w:r>
    </w:p>
    <w:p w:rsidR="00FF4158" w:rsidRDefault="00FF4158" w:rsidP="00FF4158">
      <w:pPr>
        <w:pStyle w:val="H3"/>
      </w:pPr>
      <w:r>
        <w:t>Configuration</w:t>
      </w:r>
    </w:p>
    <w:p w:rsidR="00FF4158" w:rsidRPr="00E50CE0" w:rsidRDefault="00FF4158" w:rsidP="00FF4158">
      <w:pPr>
        <w:pStyle w:val="ListNumber1"/>
      </w:pPr>
      <w:r>
        <w:t>Log in to TrainingApp</w:t>
      </w:r>
    </w:p>
    <w:p w:rsidR="00FF4158" w:rsidRPr="00F370DF" w:rsidRDefault="00FF4158" w:rsidP="00FF4158">
      <w:pPr>
        <w:pStyle w:val="ListLettera"/>
        <w:numPr>
          <w:ilvl w:val="0"/>
          <w:numId w:val="34"/>
        </w:numPr>
      </w:pPr>
      <w:r>
        <w:t>Log in as Alice Applegate.</w:t>
      </w:r>
    </w:p>
    <w:p w:rsidR="00FF4158" w:rsidRPr="00E50CE0" w:rsidRDefault="00FF4158" w:rsidP="00FF4158">
      <w:pPr>
        <w:pStyle w:val="ListNumber1"/>
      </w:pPr>
      <w:r>
        <w:rPr>
          <w:lang w:val="en-US"/>
        </w:rPr>
        <w:t>Create bank accounts for Eric Andy</w:t>
      </w:r>
    </w:p>
    <w:p w:rsidR="00FF4158" w:rsidRPr="007E5E77" w:rsidRDefault="00FF4158" w:rsidP="00FF4158">
      <w:pPr>
        <w:pStyle w:val="ListLettera"/>
        <w:numPr>
          <w:ilvl w:val="0"/>
          <w:numId w:val="42"/>
        </w:numPr>
      </w:pPr>
      <w:r w:rsidRPr="00FF4158">
        <w:rPr>
          <w:lang w:val="en-US"/>
        </w:rPr>
        <w:t xml:space="preserve">Open the Eric Andy contact.   </w:t>
      </w:r>
    </w:p>
    <w:p w:rsidR="007E5E77" w:rsidRPr="0080527B" w:rsidRDefault="007E5E77" w:rsidP="007E5E77">
      <w:pPr>
        <w:pStyle w:val="H3"/>
      </w:pPr>
      <w:r w:rsidRPr="0080527B">
        <w:t xml:space="preserve">Write </w:t>
      </w:r>
      <w:r>
        <w:t>it down</w:t>
      </w:r>
    </w:p>
    <w:p w:rsidR="007E5E77" w:rsidRDefault="007E5E77" w:rsidP="007E5E77">
      <w:pPr>
        <w:pStyle w:val="Paragraph"/>
      </w:pPr>
      <w:r>
        <w:t>On the Summary page, what is the Public ID for Eric Andy?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E5E77" w:rsidTr="00916678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E5E77" w:rsidRDefault="004F2471" w:rsidP="004F2471">
            <w:pPr>
              <w:pStyle w:val="Paragraph"/>
            </w:pPr>
            <w:r w:rsidRPr="004F2471">
              <w:rPr>
                <w:highlight w:val="yellow"/>
              </w:rPr>
              <w:t>ab:98</w:t>
            </w:r>
          </w:p>
        </w:tc>
      </w:tr>
    </w:tbl>
    <w:p w:rsidR="007E5E77" w:rsidRPr="007E5E77" w:rsidRDefault="007E5E77" w:rsidP="007E5E77"/>
    <w:p w:rsidR="00FF4158" w:rsidRPr="00FF4158" w:rsidRDefault="00FF4158" w:rsidP="00FF4158">
      <w:pPr>
        <w:pStyle w:val="ListLettera"/>
      </w:pPr>
      <w:r>
        <w:t>Create two bank accounts:</w:t>
      </w:r>
    </w:p>
    <w:p w:rsidR="00FF4158" w:rsidRPr="00FF4158" w:rsidRDefault="00E66B91" w:rsidP="00FF4158">
      <w:pPr>
        <w:pStyle w:val="ListParagraph"/>
        <w:numPr>
          <w:ilvl w:val="1"/>
          <w:numId w:val="3"/>
        </w:numPr>
        <w:rPr>
          <w:rFonts w:eastAsia="Times New Roman" w:cs="Arial"/>
          <w:color w:val="000000"/>
          <w:lang w:val="x-none" w:eastAsia="x-none" w:bidi="en-US"/>
        </w:rPr>
      </w:pPr>
      <w:r>
        <w:t>Acme Credit Union</w:t>
      </w:r>
      <w:r w:rsidR="008424B5">
        <w:rPr>
          <w:rFonts w:eastAsia="Times New Roman" w:cs="Arial"/>
          <w:color w:val="000000"/>
          <w:lang w:eastAsia="x-none" w:bidi="en-US"/>
        </w:rPr>
        <w:t xml:space="preserve"> --</w:t>
      </w:r>
      <w:r w:rsidR="00FF4158">
        <w:rPr>
          <w:rFonts w:eastAsia="Times New Roman" w:cs="Arial"/>
          <w:color w:val="000000"/>
          <w:lang w:eastAsia="x-none" w:bidi="en-US"/>
        </w:rPr>
        <w:t xml:space="preserve"> </w:t>
      </w:r>
      <w:r w:rsidR="008424B5">
        <w:rPr>
          <w:rFonts w:eastAsia="Times New Roman" w:cs="Arial"/>
          <w:color w:val="000000"/>
          <w:lang w:eastAsia="x-none" w:bidi="en-US"/>
        </w:rPr>
        <w:t>C</w:t>
      </w:r>
      <w:r w:rsidR="00FF4158" w:rsidRPr="00FF4158">
        <w:rPr>
          <w:rFonts w:eastAsia="Times New Roman" w:cs="Arial"/>
          <w:color w:val="000000"/>
          <w:lang w:val="x-none" w:eastAsia="x-none" w:bidi="en-US"/>
        </w:rPr>
        <w:t xml:space="preserve">hecking </w:t>
      </w:r>
      <w:r w:rsidR="00FF4158">
        <w:rPr>
          <w:rFonts w:eastAsia="Times New Roman" w:cs="Arial"/>
          <w:color w:val="000000"/>
          <w:lang w:eastAsia="x-none" w:bidi="en-US"/>
        </w:rPr>
        <w:t>account</w:t>
      </w:r>
    </w:p>
    <w:p w:rsidR="00FF4158" w:rsidRPr="004F2471" w:rsidRDefault="00E66B91" w:rsidP="00FF4158">
      <w:pPr>
        <w:pStyle w:val="ListParagraph"/>
        <w:numPr>
          <w:ilvl w:val="1"/>
          <w:numId w:val="3"/>
        </w:numPr>
      </w:pPr>
      <w:r>
        <w:t>Acme Credit Union</w:t>
      </w:r>
      <w:r>
        <w:rPr>
          <w:rFonts w:eastAsia="Times New Roman" w:cs="Arial"/>
          <w:color w:val="000000"/>
          <w:lang w:eastAsia="x-none" w:bidi="en-US"/>
        </w:rPr>
        <w:t xml:space="preserve"> </w:t>
      </w:r>
      <w:r w:rsidR="00FF4158">
        <w:rPr>
          <w:rFonts w:eastAsia="Times New Roman" w:cs="Arial"/>
          <w:color w:val="000000"/>
          <w:lang w:eastAsia="x-none" w:bidi="en-US"/>
        </w:rPr>
        <w:t xml:space="preserve">-- </w:t>
      </w:r>
      <w:r w:rsidR="008424B5">
        <w:rPr>
          <w:rFonts w:eastAsia="Times New Roman" w:cs="Arial"/>
          <w:color w:val="000000"/>
          <w:lang w:eastAsia="x-none" w:bidi="en-US"/>
        </w:rPr>
        <w:t>S</w:t>
      </w:r>
      <w:r w:rsidR="00FF4158" w:rsidRPr="00FF4158">
        <w:rPr>
          <w:rFonts w:eastAsia="Times New Roman" w:cs="Arial"/>
          <w:color w:val="000000"/>
          <w:lang w:val="x-none" w:eastAsia="x-none" w:bidi="en-US"/>
        </w:rPr>
        <w:t xml:space="preserve">avings </w:t>
      </w:r>
      <w:r w:rsidR="00FF4158">
        <w:rPr>
          <w:rFonts w:eastAsia="Times New Roman" w:cs="Arial"/>
          <w:color w:val="000000"/>
          <w:lang w:eastAsia="x-none" w:bidi="en-US"/>
        </w:rPr>
        <w:t>account</w:t>
      </w:r>
    </w:p>
    <w:p w:rsidR="004F2471" w:rsidRPr="00FF4158" w:rsidRDefault="004F2471" w:rsidP="004F2471">
      <w:pPr>
        <w:pStyle w:val="Paragraph"/>
      </w:pPr>
      <w:r>
        <w:rPr>
          <w:noProof/>
        </w:rPr>
        <w:lastRenderedPageBreak/>
        <w:drawing>
          <wp:inline distT="0" distB="0" distL="0" distR="0" wp14:anchorId="10608C00" wp14:editId="67D57E98">
            <wp:extent cx="5943600" cy="2220595"/>
            <wp:effectExtent l="57150" t="57150" r="57150" b="654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FF4158" w:rsidRPr="00E50CE0" w:rsidRDefault="00FF4158" w:rsidP="00FF4158">
      <w:pPr>
        <w:pStyle w:val="ListNumber1"/>
      </w:pPr>
      <w:r>
        <w:rPr>
          <w:lang w:val="en-US"/>
        </w:rPr>
        <w:t>Create bank accounts for William Andy</w:t>
      </w:r>
    </w:p>
    <w:p w:rsidR="00FF4158" w:rsidRPr="007E5E77" w:rsidRDefault="00FF4158" w:rsidP="00FF4158">
      <w:pPr>
        <w:pStyle w:val="ListLettera"/>
        <w:numPr>
          <w:ilvl w:val="0"/>
          <w:numId w:val="43"/>
        </w:numPr>
      </w:pPr>
      <w:r w:rsidRPr="00FF4158">
        <w:rPr>
          <w:lang w:val="en-US"/>
        </w:rPr>
        <w:t xml:space="preserve">Open the </w:t>
      </w:r>
      <w:r w:rsidR="007E5E77" w:rsidRPr="00FF4158">
        <w:rPr>
          <w:lang w:val="en-US"/>
        </w:rPr>
        <w:t>William</w:t>
      </w:r>
      <w:r w:rsidRPr="00FF4158">
        <w:rPr>
          <w:lang w:val="en-US"/>
        </w:rPr>
        <w:t xml:space="preserve"> Andy contact.   </w:t>
      </w:r>
    </w:p>
    <w:p w:rsidR="007E5E77" w:rsidRPr="007E5E77" w:rsidRDefault="007E5E77" w:rsidP="007E5E77">
      <w:pPr>
        <w:pStyle w:val="ListLettera"/>
        <w:numPr>
          <w:ilvl w:val="0"/>
          <w:numId w:val="0"/>
        </w:numPr>
        <w:ind w:left="720"/>
      </w:pPr>
    </w:p>
    <w:p w:rsidR="007E5E77" w:rsidRPr="0080527B" w:rsidRDefault="007E5E77" w:rsidP="007E5E77">
      <w:pPr>
        <w:pStyle w:val="H3"/>
      </w:pPr>
      <w:r w:rsidRPr="0080527B">
        <w:t xml:space="preserve">Write </w:t>
      </w:r>
      <w:r>
        <w:t>it down</w:t>
      </w:r>
    </w:p>
    <w:p w:rsidR="007E5E77" w:rsidRDefault="007E5E77" w:rsidP="007E5E77">
      <w:pPr>
        <w:pStyle w:val="Paragraph"/>
      </w:pPr>
      <w:r>
        <w:t>On the Summary page, what is the Public ID for William Andy?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7E5E77" w:rsidTr="00916678">
        <w:tc>
          <w:tcPr>
            <w:tcW w:w="9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E5E77" w:rsidRDefault="004F2471" w:rsidP="004F2471">
            <w:pPr>
              <w:pStyle w:val="Paragraph"/>
            </w:pPr>
            <w:r w:rsidRPr="004F2471">
              <w:rPr>
                <w:highlight w:val="yellow"/>
              </w:rPr>
              <w:t>ab:5</w:t>
            </w:r>
          </w:p>
        </w:tc>
      </w:tr>
    </w:tbl>
    <w:p w:rsidR="007E5E77" w:rsidRPr="004438D7" w:rsidRDefault="007E5E77" w:rsidP="007E5E77"/>
    <w:p w:rsidR="00FF4158" w:rsidRPr="00FF4158" w:rsidRDefault="00FF4158" w:rsidP="00FF4158">
      <w:pPr>
        <w:pStyle w:val="ListLettera"/>
      </w:pPr>
      <w:r>
        <w:rPr>
          <w:lang w:val="en-US"/>
        </w:rPr>
        <w:t>Create two bank accounts:</w:t>
      </w:r>
    </w:p>
    <w:p w:rsidR="00FF4158" w:rsidRPr="00FF4158" w:rsidRDefault="00E66B91" w:rsidP="00E66B91">
      <w:pPr>
        <w:pStyle w:val="ListParagraph"/>
        <w:numPr>
          <w:ilvl w:val="1"/>
          <w:numId w:val="3"/>
        </w:numPr>
        <w:rPr>
          <w:rFonts w:eastAsia="Times New Roman" w:cs="Arial"/>
          <w:color w:val="000000"/>
          <w:lang w:val="x-none" w:eastAsia="x-none" w:bidi="en-US"/>
        </w:rPr>
      </w:pPr>
      <w:r w:rsidRPr="00E66B91">
        <w:t>ACME Credit Union</w:t>
      </w:r>
      <w:r w:rsidR="00FF4158">
        <w:rPr>
          <w:rFonts w:eastAsia="Times New Roman" w:cs="Arial"/>
          <w:color w:val="000000"/>
          <w:lang w:eastAsia="x-none" w:bidi="en-US"/>
        </w:rPr>
        <w:t xml:space="preserve"> -- </w:t>
      </w:r>
      <w:r w:rsidR="008424B5">
        <w:rPr>
          <w:rFonts w:eastAsia="Times New Roman" w:cs="Arial"/>
          <w:color w:val="000000"/>
          <w:lang w:eastAsia="x-none" w:bidi="en-US"/>
        </w:rPr>
        <w:t>C</w:t>
      </w:r>
      <w:r w:rsidR="00FF4158" w:rsidRPr="00FF4158">
        <w:rPr>
          <w:rFonts w:eastAsia="Times New Roman" w:cs="Arial"/>
          <w:color w:val="000000"/>
          <w:lang w:val="x-none" w:eastAsia="x-none" w:bidi="en-US"/>
        </w:rPr>
        <w:t xml:space="preserve">hecking </w:t>
      </w:r>
      <w:r w:rsidR="00FF4158">
        <w:rPr>
          <w:rFonts w:eastAsia="Times New Roman" w:cs="Arial"/>
          <w:color w:val="000000"/>
          <w:lang w:eastAsia="x-none" w:bidi="en-US"/>
        </w:rPr>
        <w:t>account</w:t>
      </w:r>
    </w:p>
    <w:p w:rsidR="00FF4158" w:rsidRPr="00FF4158" w:rsidRDefault="00E66B91" w:rsidP="00E66B91">
      <w:pPr>
        <w:pStyle w:val="ListParagraph"/>
        <w:numPr>
          <w:ilvl w:val="1"/>
          <w:numId w:val="3"/>
        </w:numPr>
      </w:pPr>
      <w:r w:rsidRPr="00E66B91">
        <w:t>National Bank</w:t>
      </w:r>
      <w:r w:rsidR="00FF4158">
        <w:rPr>
          <w:rFonts w:eastAsia="Times New Roman" w:cs="Arial"/>
          <w:color w:val="000000"/>
          <w:lang w:eastAsia="x-none" w:bidi="en-US"/>
        </w:rPr>
        <w:t xml:space="preserve"> -- </w:t>
      </w:r>
      <w:r w:rsidR="008424B5">
        <w:rPr>
          <w:rFonts w:eastAsia="Times New Roman" w:cs="Arial"/>
          <w:color w:val="000000"/>
          <w:lang w:eastAsia="x-none" w:bidi="en-US"/>
        </w:rPr>
        <w:t>S</w:t>
      </w:r>
      <w:r w:rsidR="00FF4158" w:rsidRPr="00FF4158">
        <w:rPr>
          <w:rFonts w:eastAsia="Times New Roman" w:cs="Arial"/>
          <w:color w:val="000000"/>
          <w:lang w:val="x-none" w:eastAsia="x-none" w:bidi="en-US"/>
        </w:rPr>
        <w:t xml:space="preserve">avings </w:t>
      </w:r>
      <w:r w:rsidR="00FF4158">
        <w:rPr>
          <w:rFonts w:eastAsia="Times New Roman" w:cs="Arial"/>
          <w:color w:val="000000"/>
          <w:lang w:eastAsia="x-none" w:bidi="en-US"/>
        </w:rPr>
        <w:t>account</w:t>
      </w:r>
    </w:p>
    <w:p w:rsidR="00FF4158" w:rsidRPr="00B46647" w:rsidRDefault="00404E4C" w:rsidP="00404E4C">
      <w:pPr>
        <w:pStyle w:val="Paragraph"/>
      </w:pPr>
      <w:r>
        <w:rPr>
          <w:noProof/>
        </w:rPr>
        <w:drawing>
          <wp:inline distT="0" distB="0" distL="0" distR="0" wp14:anchorId="4D17F8D4" wp14:editId="2616F431">
            <wp:extent cx="5943600" cy="2209165"/>
            <wp:effectExtent l="57150" t="57150" r="57150" b="577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792966" w:rsidRDefault="00792966" w:rsidP="00792966">
      <w:pPr>
        <w:pStyle w:val="H3"/>
      </w:pPr>
      <w:r>
        <w:t>Tasks</w:t>
      </w:r>
    </w:p>
    <w:p w:rsidR="00792966" w:rsidRDefault="00792966" w:rsidP="00792966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792966" w:rsidRPr="00357350" w:rsidRDefault="00792966" w:rsidP="00FF4158">
      <w:pPr>
        <w:pStyle w:val="ListLettera"/>
        <w:numPr>
          <w:ilvl w:val="0"/>
          <w:numId w:val="44"/>
        </w:numPr>
      </w:pPr>
      <w:r w:rsidRPr="00FF4158">
        <w:rPr>
          <w:lang w:val="en-US"/>
        </w:rPr>
        <w:t>From Studio, if your server is not already running, start the server using Debug 'Server'.</w:t>
      </w:r>
    </w:p>
    <w:p w:rsidR="00792966" w:rsidRDefault="00792966" w:rsidP="00792966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lastRenderedPageBreak/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792966" w:rsidRDefault="00FF4158" w:rsidP="00792966">
      <w:pPr>
        <w:pStyle w:val="ListNumber1"/>
        <w:rPr>
          <w:lang w:val="en-US"/>
        </w:rPr>
      </w:pPr>
      <w:r>
        <w:rPr>
          <w:lang w:val="en-US"/>
        </w:rPr>
        <w:t>Open Gosu Scratchpad</w:t>
      </w:r>
    </w:p>
    <w:p w:rsidR="00FF4158" w:rsidRPr="00FF4158" w:rsidRDefault="00FF4158" w:rsidP="00FF4158">
      <w:pPr>
        <w:pStyle w:val="ListLettera"/>
        <w:numPr>
          <w:ilvl w:val="0"/>
          <w:numId w:val="45"/>
        </w:numPr>
        <w:rPr>
          <w:lang w:val="en-US"/>
        </w:rPr>
      </w:pPr>
      <w:r>
        <w:rPr>
          <w:lang w:val="en-US"/>
        </w:rPr>
        <w:t>Verify that the Run in Debug Process icon is available</w:t>
      </w:r>
      <w:r w:rsidR="008424B5">
        <w:rPr>
          <w:lang w:val="en-US"/>
        </w:rPr>
        <w:t xml:space="preserve"> in Gosu Scratchpad</w:t>
      </w:r>
      <w:r w:rsidR="007E5E77">
        <w:rPr>
          <w:lang w:val="en-US"/>
        </w:rPr>
        <w:t>.</w:t>
      </w:r>
    </w:p>
    <w:p w:rsidR="00792966" w:rsidRDefault="003E0D5C" w:rsidP="00792966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Output the c</w:t>
      </w:r>
      <w:r w:rsidR="00FF4158">
        <w:rPr>
          <w:lang w:val="en-US"/>
        </w:rPr>
        <w:t xml:space="preserve">ount </w:t>
      </w:r>
      <w:r w:rsidR="0024191D">
        <w:rPr>
          <w:lang w:val="en-US"/>
        </w:rPr>
        <w:t>of</w:t>
      </w:r>
      <w:r w:rsidR="00FF4158">
        <w:rPr>
          <w:lang w:val="en-US"/>
        </w:rPr>
        <w:t xml:space="preserve"> bank accounts per contact</w:t>
      </w:r>
    </w:p>
    <w:p w:rsidR="0024191D" w:rsidRPr="0024191D" w:rsidRDefault="00FF4158" w:rsidP="0024191D">
      <w:pPr>
        <w:pStyle w:val="ListLettera"/>
        <w:numPr>
          <w:ilvl w:val="0"/>
          <w:numId w:val="33"/>
        </w:numPr>
      </w:pPr>
      <w:r>
        <w:rPr>
          <w:lang w:val="en-US"/>
        </w:rPr>
        <w:t>Write Gos</w:t>
      </w:r>
      <w:r w:rsidR="007E5E77">
        <w:rPr>
          <w:lang w:val="en-US"/>
        </w:rPr>
        <w:t>u code that</w:t>
      </w:r>
      <w:r w:rsidR="003E0D5C">
        <w:rPr>
          <w:lang w:val="en-US"/>
        </w:rPr>
        <w:t xml:space="preserve"> outputs to the debug console the number of </w:t>
      </w:r>
      <w:r w:rsidR="007E5E77">
        <w:rPr>
          <w:lang w:val="en-US"/>
        </w:rPr>
        <w:t>bank accounts for William Andy and Eric Andy.</w:t>
      </w:r>
    </w:p>
    <w:p w:rsidR="0024191D" w:rsidRPr="0024191D" w:rsidRDefault="007E5E77" w:rsidP="0024191D">
      <w:pPr>
        <w:pStyle w:val="ListLettera"/>
        <w:numPr>
          <w:ilvl w:val="0"/>
          <w:numId w:val="33"/>
        </w:numPr>
      </w:pPr>
      <w:r w:rsidRPr="0024191D">
        <w:rPr>
          <w:lang w:val="en-US"/>
        </w:rPr>
        <w:t>Use the ta.QueryUtil.findPerson() method to retrieve each contact.</w:t>
      </w:r>
    </w:p>
    <w:p w:rsidR="003E0D5C" w:rsidRDefault="003E0D5C" w:rsidP="003E0D5C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Output </w:t>
      </w:r>
      <w:r w:rsidR="00782A5D">
        <w:rPr>
          <w:lang w:val="en-US"/>
        </w:rPr>
        <w:t>account</w:t>
      </w:r>
      <w:r>
        <w:rPr>
          <w:lang w:val="en-US"/>
        </w:rPr>
        <w:t xml:space="preserve"> details per contact</w:t>
      </w:r>
    </w:p>
    <w:p w:rsidR="003E0D5C" w:rsidRPr="003E0D5C" w:rsidRDefault="003E0D5C" w:rsidP="003E0D5C">
      <w:pPr>
        <w:pStyle w:val="ListLettera"/>
        <w:numPr>
          <w:ilvl w:val="0"/>
          <w:numId w:val="46"/>
        </w:numPr>
      </w:pPr>
      <w:r w:rsidRPr="003E0D5C">
        <w:rPr>
          <w:lang w:val="en-US"/>
        </w:rPr>
        <w:t>For William Andy and Eric Andy, print a numbered list starting from 1 where the list item</w:t>
      </w:r>
      <w:r w:rsidR="00782A5D">
        <w:rPr>
          <w:lang w:val="en-US"/>
        </w:rPr>
        <w:t xml:space="preserve"> consists of the bank, the </w:t>
      </w:r>
      <w:r w:rsidRPr="003E0D5C">
        <w:rPr>
          <w:lang w:val="en-US"/>
        </w:rPr>
        <w:t>ac</w:t>
      </w:r>
      <w:r w:rsidR="00782A5D">
        <w:rPr>
          <w:lang w:val="en-US"/>
        </w:rPr>
        <w:t>count type, and the account number.</w:t>
      </w:r>
    </w:p>
    <w:p w:rsidR="003E0D5C" w:rsidRPr="007E5E77" w:rsidRDefault="003E0D5C" w:rsidP="003E0D5C">
      <w:pPr>
        <w:pStyle w:val="ListLettera"/>
        <w:numPr>
          <w:ilvl w:val="0"/>
          <w:numId w:val="33"/>
        </w:numPr>
      </w:pPr>
      <w:r w:rsidRPr="003E0D5C">
        <w:rPr>
          <w:lang w:val="en-US"/>
        </w:rPr>
        <w:t>Use the ta.QueryUtil.findPerson() method to retrieve each contact.</w:t>
      </w:r>
    </w:p>
    <w:p w:rsidR="003E0D5C" w:rsidRDefault="003E0D5C" w:rsidP="003E0D5C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Output </w:t>
      </w:r>
      <w:r w:rsidR="00782A5D">
        <w:rPr>
          <w:lang w:val="en-US"/>
        </w:rPr>
        <w:t xml:space="preserve">account details only if </w:t>
      </w:r>
      <w:r>
        <w:rPr>
          <w:lang w:val="en-US"/>
        </w:rPr>
        <w:t>contact has an account with the National Bank</w:t>
      </w:r>
    </w:p>
    <w:p w:rsidR="003E0D5C" w:rsidRDefault="003E0D5C" w:rsidP="003E0D5C">
      <w:pPr>
        <w:pStyle w:val="ListLettera"/>
        <w:numPr>
          <w:ilvl w:val="0"/>
          <w:numId w:val="48"/>
        </w:numPr>
        <w:rPr>
          <w:lang w:val="en-US"/>
        </w:rPr>
      </w:pPr>
      <w:r w:rsidRPr="003E0D5C">
        <w:rPr>
          <w:lang w:val="en-US"/>
        </w:rPr>
        <w:t>If a there is at least one account in the array with the bank name "National Bank"</w:t>
      </w:r>
      <w:r>
        <w:rPr>
          <w:lang w:val="en-US"/>
        </w:rPr>
        <w:t>, print to the console:</w:t>
      </w:r>
      <w:r w:rsidRPr="003E0D5C">
        <w:rPr>
          <w:lang w:val="en-US"/>
        </w:rPr>
        <w:t xml:space="preserve"> "This contact </w:t>
      </w:r>
      <w:r w:rsidR="008F0046">
        <w:rPr>
          <w:lang w:val="en-US"/>
        </w:rPr>
        <w:t>has a National Bank account</w:t>
      </w:r>
      <w:r>
        <w:rPr>
          <w:lang w:val="en-US"/>
        </w:rPr>
        <w:t>"</w:t>
      </w:r>
      <w:r w:rsidR="008F0046">
        <w:rPr>
          <w:lang w:val="en-US"/>
        </w:rPr>
        <w:t>.</w:t>
      </w:r>
    </w:p>
    <w:p w:rsidR="003E0D5C" w:rsidRDefault="003E0D5C" w:rsidP="003E0D5C">
      <w:pPr>
        <w:pStyle w:val="ListLettera"/>
        <w:numPr>
          <w:ilvl w:val="0"/>
          <w:numId w:val="48"/>
        </w:numPr>
        <w:rPr>
          <w:lang w:val="en-US"/>
        </w:rPr>
      </w:pPr>
      <w:r w:rsidRPr="003E0D5C">
        <w:rPr>
          <w:lang w:val="en-US"/>
        </w:rPr>
        <w:t xml:space="preserve">Otherwise, print </w:t>
      </w:r>
      <w:r w:rsidR="008F0046">
        <w:rPr>
          <w:lang w:val="en-US"/>
        </w:rPr>
        <w:t>"This contact does not have an account with National Bank".</w:t>
      </w:r>
    </w:p>
    <w:p w:rsidR="003E0D5C" w:rsidRPr="003E0D5C" w:rsidRDefault="003E0D5C" w:rsidP="003E0D5C">
      <w:pPr>
        <w:pStyle w:val="ListLettera"/>
        <w:numPr>
          <w:ilvl w:val="0"/>
          <w:numId w:val="33"/>
        </w:numPr>
      </w:pPr>
      <w:r w:rsidRPr="003E0D5C">
        <w:rPr>
          <w:lang w:val="en-US"/>
        </w:rPr>
        <w:t>Use the ta.QueryUtil.findPerson() method to retrieve each contact.</w:t>
      </w:r>
    </w:p>
    <w:p w:rsidR="003E0D5C" w:rsidRPr="0024191D" w:rsidRDefault="003E0D5C" w:rsidP="003E0D5C">
      <w:pPr>
        <w:pStyle w:val="ListLettera"/>
        <w:numPr>
          <w:ilvl w:val="0"/>
          <w:numId w:val="33"/>
        </w:numPr>
      </w:pPr>
      <w:r>
        <w:rPr>
          <w:lang w:val="en-US"/>
        </w:rPr>
        <w:t>U</w:t>
      </w:r>
      <w:r w:rsidRPr="003E0D5C">
        <w:rPr>
          <w:lang w:val="en-US"/>
        </w:rPr>
        <w:t>se an array method that requires a block as an argument</w:t>
      </w:r>
      <w:r w:rsidR="008F0046">
        <w:rPr>
          <w:lang w:val="en-US"/>
        </w:rPr>
        <w:t>.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uses ta.QueryUtil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//Find the person whose Bank Account to check  using the ta.QueryUtil helper methods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var output: String = ""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var personIDs = new String[] {"98", "5"}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output += "*****</w:t>
      </w:r>
      <w:r w:rsidRPr="007075E8">
        <w:rPr>
          <w:rFonts w:ascii="Courier New" w:hAnsi="Courier New" w:cs="Courier New"/>
          <w:sz w:val="18"/>
          <w:highlight w:val="yellow"/>
        </w:rPr>
        <w:tab/>
        <w:t>Count the bank accounts per contact 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for (personID in personIDs)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var person = QueryUtil.findPerson(personID)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if (person != null)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person.DisplayName + " has " + person.BankAccounts.length + " bank accounts. 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 else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"person not found for " + personID + "\n"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output += "*****</w:t>
      </w:r>
      <w:r w:rsidRPr="007075E8">
        <w:rPr>
          <w:rFonts w:ascii="Courier New" w:hAnsi="Courier New" w:cs="Courier New"/>
          <w:sz w:val="18"/>
          <w:highlight w:val="yellow"/>
        </w:rPr>
        <w:tab/>
        <w:t>Output account details per contact 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for (personID in personIDs)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lastRenderedPageBreak/>
        <w:t xml:space="preserve">  var person = QueryUtil.findPerson(personID)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if (person.BankAccounts.length &gt; 0)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person.DisplayName + " has " + "\n"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for (bankAccount in person.BankAccounts index i)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  output += i + 1 + ") 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  output += bankAccount.BankName + " : " + bankAccount.AccountType + " -- " + bankAccount.AccountNumber + "\n"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 else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"person " + personID + " has no bank accounts! 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output += "*****</w:t>
      </w:r>
      <w:r w:rsidRPr="007075E8">
        <w:rPr>
          <w:rFonts w:ascii="Courier New" w:hAnsi="Courier New" w:cs="Courier New"/>
          <w:sz w:val="18"/>
          <w:highlight w:val="yellow"/>
        </w:rPr>
        <w:tab/>
        <w:t>Output account details per contact only if with National Bank 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for (personID in personIDs)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var person = QueryUtil.findPerson(personID)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var bankName: String = "National Bank"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if (person.BankAccounts.hasMatch(\account -&gt; account.BankName == bankName))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"This contact (" +person.DisplayName + ") has an account at " + bankName + "\n"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 else {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  output += "This contact (" +person.DisplayName + ") does not have an account at " + bankName + "\n"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 xml:space="preserve">  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</w:rPr>
      </w:pPr>
      <w:r w:rsidRPr="007075E8">
        <w:rPr>
          <w:rFonts w:ascii="Courier New" w:hAnsi="Courier New" w:cs="Courier New"/>
          <w:sz w:val="18"/>
          <w:highlight w:val="yellow"/>
        </w:rPr>
        <w:t>}</w:t>
      </w:r>
    </w:p>
    <w:p w:rsidR="0024191D" w:rsidRPr="007075E8" w:rsidRDefault="0024191D" w:rsidP="0024191D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7075E8">
        <w:rPr>
          <w:rFonts w:ascii="Courier New" w:hAnsi="Courier New" w:cs="Courier New"/>
          <w:sz w:val="18"/>
          <w:highlight w:val="yellow"/>
        </w:rPr>
        <w:t>print(output)</w:t>
      </w:r>
    </w:p>
    <w:p w:rsidR="009632BE" w:rsidRPr="007E5E77" w:rsidRDefault="009632BE" w:rsidP="009632BE"/>
    <w:p w:rsidR="00792966" w:rsidRDefault="00792966" w:rsidP="00792966">
      <w:pPr>
        <w:pStyle w:val="H3"/>
      </w:pPr>
      <w:r>
        <w:t>Verification</w:t>
      </w:r>
    </w:p>
    <w:p w:rsidR="00792966" w:rsidRPr="00E50CE0" w:rsidRDefault="009632BE" w:rsidP="00792966">
      <w:pPr>
        <w:pStyle w:val="ListNumber1"/>
      </w:pPr>
      <w:r>
        <w:rPr>
          <w:lang w:val="en-US"/>
        </w:rPr>
        <w:t>Execute you</w:t>
      </w:r>
      <w:r w:rsidR="007075E8">
        <w:rPr>
          <w:lang w:val="en-US"/>
        </w:rPr>
        <w:t>r</w:t>
      </w:r>
      <w:r>
        <w:rPr>
          <w:lang w:val="en-US"/>
        </w:rPr>
        <w:t xml:space="preserve"> Gosu Code in Gosu Scratchpad</w:t>
      </w:r>
    </w:p>
    <w:p w:rsidR="009632BE" w:rsidRPr="009632BE" w:rsidRDefault="009632BE" w:rsidP="009632BE">
      <w:pPr>
        <w:pStyle w:val="ListLettera"/>
        <w:numPr>
          <w:ilvl w:val="0"/>
          <w:numId w:val="49"/>
        </w:numPr>
      </w:pPr>
      <w:r w:rsidRPr="009632BE">
        <w:rPr>
          <w:lang w:val="en-US"/>
        </w:rPr>
        <w:t>Verify the console output</w:t>
      </w:r>
      <w:r w:rsidR="00792966">
        <w:t>.</w:t>
      </w:r>
    </w:p>
    <w:p w:rsidR="009632BE" w:rsidRDefault="009632BE" w:rsidP="009632BE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9632BE" w:rsidRDefault="009632BE" w:rsidP="00F4719B">
      <w:pPr>
        <w:pStyle w:val="NoSpacing"/>
      </w:pPr>
    </w:p>
    <w:p w:rsidR="00FC14FA" w:rsidRDefault="00F4719B" w:rsidP="00FC14FA">
      <w:pPr>
        <w:keepNext/>
      </w:pPr>
      <w:r>
        <w:rPr>
          <w:noProof/>
        </w:rPr>
        <w:lastRenderedPageBreak/>
        <w:drawing>
          <wp:inline distT="0" distB="0" distL="0" distR="0" wp14:anchorId="2C948EAC" wp14:editId="5A322397">
            <wp:extent cx="5308517" cy="3616657"/>
            <wp:effectExtent l="19050" t="19050" r="2603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4378"/>
                    <a:stretch/>
                  </pic:blipFill>
                  <pic:spPr bwMode="auto">
                    <a:xfrm>
                      <a:off x="0" y="0"/>
                      <a:ext cx="5314286" cy="36205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4FA" w:rsidRDefault="00FC14FA" w:rsidP="00545CC6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792966" w:rsidTr="000557AE">
        <w:trPr>
          <w:trHeight w:val="16"/>
        </w:trPr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916678">
            <w:r w:rsidRPr="004F7EF2">
              <w:rPr>
                <w:noProof/>
              </w:rPr>
              <w:drawing>
                <wp:inline distT="0" distB="0" distL="0" distR="0" wp14:anchorId="0D3096F4" wp14:editId="1C1BD6A6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792966" w:rsidRPr="004F7EF2" w:rsidRDefault="00792966" w:rsidP="00916678">
            <w:bookmarkStart w:id="0" w:name="_GoBack"/>
            <w:bookmarkEnd w:id="0"/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792966" w:rsidRDefault="00792966" w:rsidP="007075E8">
      <w:pPr>
        <w:pStyle w:val="Paragraph"/>
      </w:pPr>
    </w:p>
    <w:sectPr w:rsidR="00792966" w:rsidSect="007E289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900" w:rsidRDefault="00C77900" w:rsidP="004E1325">
      <w:pPr>
        <w:spacing w:after="0" w:line="240" w:lineRule="auto"/>
      </w:pPr>
      <w:r>
        <w:separator/>
      </w:r>
    </w:p>
  </w:endnote>
  <w:endnote w:type="continuationSeparator" w:id="0">
    <w:p w:rsidR="00C77900" w:rsidRDefault="00C77900" w:rsidP="004E1325">
      <w:pPr>
        <w:spacing w:after="0" w:line="240" w:lineRule="auto"/>
      </w:pPr>
      <w:r>
        <w:continuationSeparator/>
      </w:r>
    </w:p>
  </w:endnote>
  <w:endnote w:id="1">
    <w:p w:rsidR="00145263" w:rsidRDefault="00145263"/>
    <w:p w:rsidR="008424B5" w:rsidRDefault="008424B5" w:rsidP="008424B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557AE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0557A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900" w:rsidRDefault="00C77900" w:rsidP="004E1325">
      <w:pPr>
        <w:spacing w:after="0" w:line="240" w:lineRule="auto"/>
      </w:pPr>
      <w:r>
        <w:separator/>
      </w:r>
    </w:p>
  </w:footnote>
  <w:footnote w:type="continuationSeparator" w:id="0">
    <w:p w:rsidR="00C77900" w:rsidRDefault="00C77900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16678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4158">
          <w:t>Arrays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34CE7D72" wp14:editId="70AF48F7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F2BA875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11A01"/>
    <w:rsid w:val="000557AE"/>
    <w:rsid w:val="00060356"/>
    <w:rsid w:val="0006622E"/>
    <w:rsid w:val="00066FFC"/>
    <w:rsid w:val="000714B3"/>
    <w:rsid w:val="000B4F9A"/>
    <w:rsid w:val="000C49D1"/>
    <w:rsid w:val="000D4F9B"/>
    <w:rsid w:val="000E5C4B"/>
    <w:rsid w:val="00102BF2"/>
    <w:rsid w:val="00122515"/>
    <w:rsid w:val="00125932"/>
    <w:rsid w:val="00145263"/>
    <w:rsid w:val="001954D6"/>
    <w:rsid w:val="001B709C"/>
    <w:rsid w:val="001C5BF9"/>
    <w:rsid w:val="001D0763"/>
    <w:rsid w:val="001D31E7"/>
    <w:rsid w:val="001D7A29"/>
    <w:rsid w:val="001E2D4C"/>
    <w:rsid w:val="00210642"/>
    <w:rsid w:val="00230A33"/>
    <w:rsid w:val="0023264F"/>
    <w:rsid w:val="0024191D"/>
    <w:rsid w:val="0024629B"/>
    <w:rsid w:val="002520CC"/>
    <w:rsid w:val="002632B9"/>
    <w:rsid w:val="002753B1"/>
    <w:rsid w:val="00283D94"/>
    <w:rsid w:val="00296DE8"/>
    <w:rsid w:val="002A7409"/>
    <w:rsid w:val="002B1B7E"/>
    <w:rsid w:val="002B2B70"/>
    <w:rsid w:val="002B34A8"/>
    <w:rsid w:val="002C2D7B"/>
    <w:rsid w:val="002C534A"/>
    <w:rsid w:val="002E5C72"/>
    <w:rsid w:val="002F3C13"/>
    <w:rsid w:val="00314E55"/>
    <w:rsid w:val="0032253E"/>
    <w:rsid w:val="00323A88"/>
    <w:rsid w:val="00324B26"/>
    <w:rsid w:val="003459F5"/>
    <w:rsid w:val="00371902"/>
    <w:rsid w:val="003B3EEC"/>
    <w:rsid w:val="003C1B17"/>
    <w:rsid w:val="003E00EF"/>
    <w:rsid w:val="003E0D5C"/>
    <w:rsid w:val="003E2CC9"/>
    <w:rsid w:val="003E3A6B"/>
    <w:rsid w:val="003E5E44"/>
    <w:rsid w:val="003E5FB4"/>
    <w:rsid w:val="003E74A0"/>
    <w:rsid w:val="00404E4C"/>
    <w:rsid w:val="0041203D"/>
    <w:rsid w:val="00413B56"/>
    <w:rsid w:val="00447CF8"/>
    <w:rsid w:val="00486139"/>
    <w:rsid w:val="004967F0"/>
    <w:rsid w:val="004D2801"/>
    <w:rsid w:val="004E0E3D"/>
    <w:rsid w:val="004E1325"/>
    <w:rsid w:val="004E74EB"/>
    <w:rsid w:val="004E7C7F"/>
    <w:rsid w:val="004F2471"/>
    <w:rsid w:val="004F633D"/>
    <w:rsid w:val="004F7EF2"/>
    <w:rsid w:val="005045E5"/>
    <w:rsid w:val="00510084"/>
    <w:rsid w:val="00513509"/>
    <w:rsid w:val="00545CC6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0353"/>
    <w:rsid w:val="0066468E"/>
    <w:rsid w:val="006B0FE7"/>
    <w:rsid w:val="006C1727"/>
    <w:rsid w:val="006C4F04"/>
    <w:rsid w:val="006D00DC"/>
    <w:rsid w:val="006E4059"/>
    <w:rsid w:val="007075E8"/>
    <w:rsid w:val="00710273"/>
    <w:rsid w:val="00710F5E"/>
    <w:rsid w:val="007150AF"/>
    <w:rsid w:val="00723674"/>
    <w:rsid w:val="00723EE0"/>
    <w:rsid w:val="00730C7E"/>
    <w:rsid w:val="00737C71"/>
    <w:rsid w:val="00760A70"/>
    <w:rsid w:val="00774499"/>
    <w:rsid w:val="00775AF4"/>
    <w:rsid w:val="00782A5D"/>
    <w:rsid w:val="00792966"/>
    <w:rsid w:val="00797A3F"/>
    <w:rsid w:val="007A0C5A"/>
    <w:rsid w:val="007A40A8"/>
    <w:rsid w:val="007B3890"/>
    <w:rsid w:val="007C3407"/>
    <w:rsid w:val="007D5240"/>
    <w:rsid w:val="007E2895"/>
    <w:rsid w:val="007E5E77"/>
    <w:rsid w:val="007F0B8E"/>
    <w:rsid w:val="007F0F5F"/>
    <w:rsid w:val="008048BC"/>
    <w:rsid w:val="0080527B"/>
    <w:rsid w:val="008111A9"/>
    <w:rsid w:val="00827160"/>
    <w:rsid w:val="00834C52"/>
    <w:rsid w:val="008424B5"/>
    <w:rsid w:val="00896F25"/>
    <w:rsid w:val="008A6843"/>
    <w:rsid w:val="008B5861"/>
    <w:rsid w:val="008E5793"/>
    <w:rsid w:val="008F0046"/>
    <w:rsid w:val="009069C4"/>
    <w:rsid w:val="00912CE6"/>
    <w:rsid w:val="00916678"/>
    <w:rsid w:val="00921482"/>
    <w:rsid w:val="00940E36"/>
    <w:rsid w:val="00945EBE"/>
    <w:rsid w:val="00962CF9"/>
    <w:rsid w:val="009632BE"/>
    <w:rsid w:val="0097732B"/>
    <w:rsid w:val="009D276F"/>
    <w:rsid w:val="009D781A"/>
    <w:rsid w:val="00A00A29"/>
    <w:rsid w:val="00A01212"/>
    <w:rsid w:val="00A1100D"/>
    <w:rsid w:val="00A16929"/>
    <w:rsid w:val="00A172F1"/>
    <w:rsid w:val="00A17E90"/>
    <w:rsid w:val="00A26A28"/>
    <w:rsid w:val="00A52852"/>
    <w:rsid w:val="00A571A6"/>
    <w:rsid w:val="00A626A9"/>
    <w:rsid w:val="00AA50FB"/>
    <w:rsid w:val="00AC243B"/>
    <w:rsid w:val="00AE1C05"/>
    <w:rsid w:val="00AE6529"/>
    <w:rsid w:val="00B01628"/>
    <w:rsid w:val="00B272FE"/>
    <w:rsid w:val="00B30DE8"/>
    <w:rsid w:val="00B3787C"/>
    <w:rsid w:val="00B403FB"/>
    <w:rsid w:val="00B46647"/>
    <w:rsid w:val="00B5199A"/>
    <w:rsid w:val="00B5434A"/>
    <w:rsid w:val="00B62C9E"/>
    <w:rsid w:val="00B71EF3"/>
    <w:rsid w:val="00B74A73"/>
    <w:rsid w:val="00B9723E"/>
    <w:rsid w:val="00BC5A7E"/>
    <w:rsid w:val="00BD17A4"/>
    <w:rsid w:val="00BF7219"/>
    <w:rsid w:val="00C0236C"/>
    <w:rsid w:val="00C128F9"/>
    <w:rsid w:val="00C22114"/>
    <w:rsid w:val="00C24298"/>
    <w:rsid w:val="00C258E5"/>
    <w:rsid w:val="00C447A9"/>
    <w:rsid w:val="00C7678D"/>
    <w:rsid w:val="00C778C6"/>
    <w:rsid w:val="00C77900"/>
    <w:rsid w:val="00C8248E"/>
    <w:rsid w:val="00C919B1"/>
    <w:rsid w:val="00CC2EC9"/>
    <w:rsid w:val="00CD5B25"/>
    <w:rsid w:val="00CE6048"/>
    <w:rsid w:val="00D01CC2"/>
    <w:rsid w:val="00D1394D"/>
    <w:rsid w:val="00D30C9C"/>
    <w:rsid w:val="00D72AFC"/>
    <w:rsid w:val="00D747B5"/>
    <w:rsid w:val="00D835C9"/>
    <w:rsid w:val="00D9090E"/>
    <w:rsid w:val="00D917CD"/>
    <w:rsid w:val="00D9184D"/>
    <w:rsid w:val="00DA3EAB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66B91"/>
    <w:rsid w:val="00E72BF3"/>
    <w:rsid w:val="00E92147"/>
    <w:rsid w:val="00E950F8"/>
    <w:rsid w:val="00EA1C2C"/>
    <w:rsid w:val="00EB2784"/>
    <w:rsid w:val="00EC0B54"/>
    <w:rsid w:val="00ED3BA3"/>
    <w:rsid w:val="00EE2D14"/>
    <w:rsid w:val="00EF2585"/>
    <w:rsid w:val="00EF26BA"/>
    <w:rsid w:val="00F17275"/>
    <w:rsid w:val="00F30D05"/>
    <w:rsid w:val="00F32050"/>
    <w:rsid w:val="00F4719B"/>
    <w:rsid w:val="00F51851"/>
    <w:rsid w:val="00F63789"/>
    <w:rsid w:val="00F672F0"/>
    <w:rsid w:val="00F72F03"/>
    <w:rsid w:val="00F804D3"/>
    <w:rsid w:val="00F8160D"/>
    <w:rsid w:val="00F85A2F"/>
    <w:rsid w:val="00F864E5"/>
    <w:rsid w:val="00FC0401"/>
    <w:rsid w:val="00FC14FA"/>
    <w:rsid w:val="00FC7AC0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36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C14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36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32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C14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A1D6DB35-CBD4-4D3E-949D-3EF5228B3C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81C634-DD5F-4D93-AF21-F4080EC4A441}"/>
</file>

<file path=customXml/itemProps3.xml><?xml version="1.0" encoding="utf-8"?>
<ds:datastoreItem xmlns:ds="http://schemas.openxmlformats.org/officeDocument/2006/customXml" ds:itemID="{D6E9DB3B-61E8-44FA-9EED-2F32AC973DFF}"/>
</file>

<file path=customXml/itemProps4.xml><?xml version="1.0" encoding="utf-8"?>
<ds:datastoreItem xmlns:ds="http://schemas.openxmlformats.org/officeDocument/2006/customXml" ds:itemID="{EBDE9305-0BC0-4591-9797-7C0CA9231E71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45</TotalTime>
  <Pages>5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</vt:lpstr>
    </vt:vector>
  </TitlesOfParts>
  <Manager>Peter Niemeyer</Manager>
  <Company>Guidewire, Inc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Fundamentals;Gosu</cp:keywords>
  <cp:lastModifiedBy>Julie Tower</cp:lastModifiedBy>
  <cp:revision>2</cp:revision>
  <dcterms:created xsi:type="dcterms:W3CDTF">2014-12-02T00:45:00Z</dcterms:created>
  <dcterms:modified xsi:type="dcterms:W3CDTF">2014-12-02T18:35:00Z</dcterms:modified>
  <cp:category>Emerald;Configuration Fundamentals;Gosu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1498300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
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8D0F57" w:rsidP="00896F25">
      <w:pPr>
        <w:pStyle w:val="H1"/>
        <w:rPr>
          <w:sz w:val="48"/>
        </w:rPr>
      </w:pPr>
      <w:r>
        <w:rPr>
          <w:sz w:val="48"/>
        </w:rPr>
        <w:t>Solution</w:t>
      </w:r>
      <w:r w:rsidR="00A571A6">
        <w:rPr>
          <w:sz w:val="48"/>
        </w:rPr>
        <w:t xml:space="preserve">: </w:t>
      </w:r>
      <w:r w:rsidR="00C8487B">
        <w:rPr>
          <w:sz w:val="48"/>
        </w:rPr>
        <w:t>Detail Views</w:t>
      </w:r>
    </w:p>
    <w:p w:rsidR="00896F25" w:rsidRDefault="00896F25" w:rsidP="00F864E5">
      <w:pPr>
        <w:pStyle w:val="Paragraph"/>
      </w:pPr>
      <w:r w:rsidRPr="002B1B7E">
        <w:t xml:space="preserve">In this lab, </w:t>
      </w:r>
      <w:r w:rsidR="0058255A">
        <w:t xml:space="preserve">you will </w:t>
      </w:r>
      <w:r w:rsidR="00C8487B">
        <w:t>create a</w:t>
      </w:r>
      <w:r w:rsidR="00CE7CAA">
        <w:t xml:space="preserve"> </w:t>
      </w:r>
      <w:r w:rsidR="005102E8">
        <w:t>reusable Det</w:t>
      </w:r>
      <w:r w:rsidR="00C8487B">
        <w:t>ail</w:t>
      </w:r>
      <w:r w:rsidR="005102E8">
        <w:t xml:space="preserve"> V</w:t>
      </w:r>
      <w:r w:rsidR="00C8487B">
        <w:t>iew</w:t>
      </w:r>
      <w:r w:rsidR="00CE7CAA">
        <w:t xml:space="preserve"> </w:t>
      </w:r>
      <w:r w:rsidR="005102E8">
        <w:t>Panel</w:t>
      </w:r>
      <w:r w:rsidR="00145C1F">
        <w:t xml:space="preserve">.  </w:t>
      </w:r>
      <w:r w:rsidR="00A01756">
        <w:t>Next, y</w:t>
      </w:r>
      <w:r w:rsidR="00145C1F">
        <w:t>ou will cut and paste</w:t>
      </w:r>
      <w:r w:rsidR="00A01756">
        <w:t xml:space="preserve"> widgets from an existing PCF file that you modified in a previous lab to your new file.  </w:t>
      </w:r>
      <w:r w:rsidR="00C8487B">
        <w:t>You will</w:t>
      </w:r>
      <w:r w:rsidR="00A01756">
        <w:t xml:space="preserve"> then</w:t>
      </w:r>
      <w:r w:rsidR="00C8487B">
        <w:t xml:space="preserve"> reference your </w:t>
      </w:r>
      <w:r w:rsidR="005102E8">
        <w:t>detail view panel</w:t>
      </w:r>
      <w:r w:rsidR="00C8487B">
        <w:t xml:space="preserve"> </w:t>
      </w:r>
      <w:r w:rsidR="00A01756">
        <w:t>in various PCF files</w:t>
      </w:r>
      <w:r w:rsidR="00C8487B">
        <w:t>.</w:t>
      </w:r>
    </w:p>
    <w:p w:rsidR="00CE7CAA" w:rsidRDefault="00CE7CAA" w:rsidP="00CE7CAA">
      <w:pPr>
        <w:pStyle w:val="H3"/>
      </w:pPr>
      <w:r>
        <w:t>Requirements</w:t>
      </w:r>
    </w:p>
    <w:p w:rsidR="0058255A" w:rsidRDefault="00CE7CAA" w:rsidP="00CE7CAA">
      <w:pPr>
        <w:pStyle w:val="Paragraph"/>
      </w:pPr>
      <w:r>
        <w:t xml:space="preserve">This lab requires that you use TrainingApp 8.0, Guidewire Studio 8.0, </w:t>
      </w:r>
      <w:r w:rsidR="00180742" w:rsidRPr="00180742">
        <w:t xml:space="preserve">and a supported web browser. </w:t>
      </w:r>
      <w:r w:rsidR="00187D0B">
        <w:t xml:space="preserve"> </w:t>
      </w:r>
      <w:r>
        <w:t xml:space="preserve">To view, edit, and delete various contacts, log in to TrainingApp as Alice Applegate.  The default URL for TrainingApp is </w:t>
      </w:r>
      <w:hyperlink r:id="rId9" w:history="1">
        <w:r w:rsidRPr="004F0543">
          <w:rPr>
            <w:rStyle w:val="Hyperlink"/>
          </w:rPr>
          <w:t>http://localhost:8880/ab/ContactManager.do</w:t>
        </w:r>
      </w:hyperlink>
      <w:r>
        <w:t xml:space="preserve">.  The login/password for Alice Applegate is aapplegate/gw.  </w:t>
      </w:r>
    </w:p>
    <w:p w:rsidR="00896F25" w:rsidRDefault="00C8487B" w:rsidP="006006F6">
      <w:pPr>
        <w:pStyle w:val="E1"/>
      </w:pPr>
      <w:r>
        <w:t>Create a Detail View Panel</w:t>
      </w:r>
    </w:p>
    <w:p w:rsidR="00AA0D5D" w:rsidRPr="00D30C9C" w:rsidRDefault="00896F25" w:rsidP="00AA0D5D">
      <w:pPr>
        <w:pStyle w:val="Paragraph"/>
      </w:pPr>
      <w:r>
        <w:t xml:space="preserve">In this exercise, </w:t>
      </w:r>
      <w:r w:rsidR="000714B3">
        <w:t xml:space="preserve">you </w:t>
      </w:r>
      <w:r w:rsidR="00AA0D5D">
        <w:t xml:space="preserve">will </w:t>
      </w:r>
      <w:r w:rsidR="00C8487B">
        <w:t>c</w:t>
      </w:r>
      <w:r w:rsidR="00AA0D5D">
        <w:t>reate a</w:t>
      </w:r>
      <w:r w:rsidR="00C8487B">
        <w:t xml:space="preserve"> PCF file for a detail view panel</w:t>
      </w:r>
      <w:r w:rsidR="00AA0D5D">
        <w:t xml:space="preserve">.  </w:t>
      </w:r>
      <w:r w:rsidR="00353189">
        <w:t xml:space="preserve">Next, you will </w:t>
      </w:r>
      <w:r w:rsidR="00C8487B">
        <w:t xml:space="preserve">move the widgets from the </w:t>
      </w:r>
      <w:r w:rsidR="00795F98">
        <w:t xml:space="preserve">Atomic Widgets </w:t>
      </w:r>
      <w:r w:rsidR="00C8487B">
        <w:t xml:space="preserve">lab into the new detail view panel.  </w:t>
      </w:r>
      <w:r w:rsidR="00353189">
        <w:t>Then</w:t>
      </w:r>
      <w:r w:rsidR="00AA0D5D">
        <w:t xml:space="preserve">, you will add your </w:t>
      </w:r>
      <w:r w:rsidR="00C8487B">
        <w:t xml:space="preserve">detail view panel </w:t>
      </w:r>
      <w:r w:rsidR="00681334">
        <w:t xml:space="preserve">to </w:t>
      </w:r>
      <w:r w:rsidR="00C8487B">
        <w:t>the Analysis page.</w:t>
      </w:r>
    </w:p>
    <w:p w:rsidR="00AA0D5D" w:rsidRPr="00E44D9A" w:rsidRDefault="00AA0D5D" w:rsidP="00AA0D5D">
      <w:pPr>
        <w:pStyle w:val="H3"/>
      </w:pPr>
      <w:r w:rsidRPr="00E44D9A">
        <w:t xml:space="preserve">Part </w:t>
      </w:r>
      <w:r>
        <w:t>A</w:t>
      </w:r>
    </w:p>
    <w:p w:rsidR="00AA0D5D" w:rsidRDefault="00AA0D5D" w:rsidP="00AA0D5D">
      <w:r w:rsidRPr="00E44D9A">
        <w:t xml:space="preserve">In Part </w:t>
      </w:r>
      <w:r>
        <w:t>A</w:t>
      </w:r>
      <w:r w:rsidRPr="00E44D9A">
        <w:t xml:space="preserve"> of this exercise, you will </w:t>
      </w:r>
      <w:r>
        <w:t xml:space="preserve">create the </w:t>
      </w:r>
      <w:proofErr w:type="spellStart"/>
      <w:r w:rsidR="00C8487B" w:rsidRPr="00DD54DC">
        <w:t>ABContactAnalysisDV</w:t>
      </w:r>
      <w:proofErr w:type="spellEnd"/>
      <w:r w:rsidR="00C8487B">
        <w:t xml:space="preserve"> PCF File</w:t>
      </w:r>
      <w:r>
        <w:t>.</w:t>
      </w:r>
    </w:p>
    <w:p w:rsidR="00B403FB" w:rsidRDefault="00B403FB" w:rsidP="00B403FB">
      <w:pPr>
        <w:pStyle w:val="H3"/>
      </w:pPr>
      <w:r>
        <w:t>Configuration</w:t>
      </w:r>
    </w:p>
    <w:p w:rsidR="00CE7CAA" w:rsidRDefault="00CE7CAA" w:rsidP="00BC6898">
      <w:pPr>
        <w:pStyle w:val="ListNumber1"/>
        <w:numPr>
          <w:ilvl w:val="0"/>
          <w:numId w:val="6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w:rsidR="005122C0" w:rsidRPr="00357350" w:rsidRDefault="005122C0" w:rsidP="005122C0">
      <w:pPr>
        <w:pStyle w:val="ListLettera"/>
        <w:numPr>
          <w:ilvl w:val="0"/>
          <w:numId w:val="12"/>
        </w:numPr>
      </w:pPr>
      <w:r w:rsidRPr="00F16046">
        <w:rPr>
          <w:lang w:val="en-US"/>
        </w:rPr>
        <w:t>From Studio, restart the server using Debug 'Server'.</w:t>
      </w:r>
    </w:p>
    <w:p w:rsidR="005122C0" w:rsidRPr="004845A1" w:rsidRDefault="005122C0" w:rsidP="005122C0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Review the Debug console for errors. </w:t>
      </w:r>
    </w:p>
    <w:p w:rsidR="005122C0" w:rsidRDefault="005122C0" w:rsidP="005122C0">
      <w:pPr>
        <w:pStyle w:val="ListLettera"/>
        <w:numPr>
          <w:ilvl w:val="0"/>
          <w:numId w:val="2"/>
        </w:numPr>
      </w:pPr>
      <w:r>
        <w:rPr>
          <w:lang w:val="en-US"/>
        </w:rPr>
        <w:t>Verify that the application is running in the Debug console.</w:t>
      </w:r>
      <w:r>
        <w:t xml:space="preserve"> </w:t>
      </w:r>
    </w:p>
    <w:p w:rsidR="00C8487B" w:rsidRPr="00E50CE0" w:rsidRDefault="006C2058" w:rsidP="00C8487B">
      <w:pPr>
        <w:pStyle w:val="ListNumber1"/>
      </w:pPr>
      <w:r>
        <w:rPr>
          <w:lang w:val="en-US"/>
        </w:rPr>
        <w:t>Create the</w:t>
      </w:r>
      <w:r w:rsidR="00C8487B">
        <w:rPr>
          <w:lang w:val="en-US"/>
        </w:rPr>
        <w:t xml:space="preserve"> </w:t>
      </w:r>
      <w:proofErr w:type="spellStart"/>
      <w:r w:rsidR="00C8487B">
        <w:rPr>
          <w:lang w:val="en-US"/>
        </w:rPr>
        <w:t>traininglabs</w:t>
      </w:r>
      <w:proofErr w:type="spellEnd"/>
      <w:r>
        <w:rPr>
          <w:lang w:val="en-US"/>
        </w:rPr>
        <w:t xml:space="preserve"> PCF Folder</w:t>
      </w:r>
    </w:p>
    <w:p w:rsidR="00C8487B" w:rsidRPr="00C8487B" w:rsidRDefault="00C8487B" w:rsidP="00BC6898">
      <w:pPr>
        <w:pStyle w:val="ListLettera"/>
        <w:numPr>
          <w:ilvl w:val="0"/>
          <w:numId w:val="4"/>
        </w:numPr>
      </w:pPr>
      <w:r>
        <w:rPr>
          <w:lang w:val="en-US"/>
        </w:rPr>
        <w:t xml:space="preserve">In the Project View, select the </w:t>
      </w:r>
      <w:proofErr w:type="spellStart"/>
      <w:r>
        <w:rPr>
          <w:lang w:val="en-US"/>
        </w:rPr>
        <w:t>pcf</w:t>
      </w:r>
      <w:proofErr w:type="spellEnd"/>
      <w:r>
        <w:rPr>
          <w:lang w:val="en-US"/>
        </w:rPr>
        <w:t xml:space="preserve"> folder. </w:t>
      </w:r>
    </w:p>
    <w:p w:rsidR="00C8487B" w:rsidRPr="004D7F50" w:rsidRDefault="00C8487B" w:rsidP="00BC6898">
      <w:pPr>
        <w:pStyle w:val="ListLettera"/>
        <w:numPr>
          <w:ilvl w:val="0"/>
          <w:numId w:val="4"/>
        </w:numPr>
      </w:pPr>
      <w:r>
        <w:rPr>
          <w:lang w:val="en-US"/>
        </w:rPr>
        <w:t xml:space="preserve">Create </w:t>
      </w:r>
      <w:r w:rsidR="00286E3C">
        <w:rPr>
          <w:lang w:val="en-US"/>
        </w:rPr>
        <w:t xml:space="preserve">a </w:t>
      </w:r>
      <w:r>
        <w:rPr>
          <w:lang w:val="en-US"/>
        </w:rPr>
        <w:t xml:space="preserve">new PCF Folder named </w:t>
      </w:r>
      <w:proofErr w:type="spellStart"/>
      <w:r>
        <w:rPr>
          <w:lang w:val="en-US"/>
        </w:rPr>
        <w:t>traininglabs</w:t>
      </w:r>
      <w:proofErr w:type="spellEnd"/>
      <w:r w:rsidR="0026454A">
        <w:rPr>
          <w:lang w:val="en-US"/>
        </w:rPr>
        <w:t xml:space="preserve"> (one word, no spaces)</w:t>
      </w:r>
      <w:r>
        <w:rPr>
          <w:lang w:val="en-US"/>
        </w:rPr>
        <w:t>.</w:t>
      </w:r>
      <w:r w:rsidR="0026454A">
        <w:rPr>
          <w:lang w:val="en-US"/>
        </w:rPr>
        <w:t xml:space="preserve">  </w:t>
      </w:r>
      <w:r w:rsidR="00813361">
        <w:rPr>
          <w:lang w:val="en-US"/>
        </w:rPr>
        <w:br/>
      </w:r>
      <w:r w:rsidR="00813361">
        <w:rPr>
          <w:lang w:val="en-US"/>
        </w:rPr>
        <w:br/>
      </w:r>
      <w:r w:rsidR="00813361">
        <w:rPr>
          <w:noProof/>
          <w:lang w:val="en-US" w:eastAsia="en-US" w:bidi="ar-SA"/>
        </w:rPr>
        <w:drawing>
          <wp:inline distT="0" distB="0" distL="0" distR="0">
            <wp:extent cx="3173095" cy="1269365"/>
            <wp:effectExtent l="57150" t="57150" r="65405" b="64135"/>
            <wp:docPr id="3" name="Picture 3" descr="C:\Users\jtower\AppData\Local\Temp\SNAGHTML1537c1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tower\AppData\Local\Temp\SNAGHTML1537c14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26936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681334" w:rsidRPr="00E50CE0" w:rsidRDefault="00681334" w:rsidP="00681334">
      <w:pPr>
        <w:pStyle w:val="ListNumber1"/>
      </w:pPr>
      <w:r>
        <w:rPr>
          <w:lang w:val="en-US"/>
        </w:rPr>
        <w:lastRenderedPageBreak/>
        <w:t>C</w:t>
      </w:r>
      <w:r w:rsidR="004D7F50">
        <w:rPr>
          <w:lang w:val="en-US"/>
        </w:rPr>
        <w:t xml:space="preserve">reate </w:t>
      </w:r>
      <w:r w:rsidR="006C2058">
        <w:rPr>
          <w:lang w:val="en-US"/>
        </w:rPr>
        <w:t xml:space="preserve">the </w:t>
      </w:r>
      <w:proofErr w:type="spellStart"/>
      <w:r w:rsidR="00C8487B" w:rsidRPr="00DD54DC">
        <w:t>ABContactAnalysisDV</w:t>
      </w:r>
      <w:proofErr w:type="spellEnd"/>
      <w:r w:rsidR="006C2058">
        <w:rPr>
          <w:lang w:val="en-US"/>
        </w:rPr>
        <w:t xml:space="preserve"> PCF file</w:t>
      </w:r>
    </w:p>
    <w:p w:rsidR="004D7F50" w:rsidRPr="004D7F50" w:rsidRDefault="004D7F50" w:rsidP="00BC6898">
      <w:pPr>
        <w:pStyle w:val="ListLettera"/>
        <w:numPr>
          <w:ilvl w:val="0"/>
          <w:numId w:val="18"/>
        </w:numPr>
      </w:pPr>
      <w:r w:rsidRPr="006C2058">
        <w:rPr>
          <w:lang w:val="en-US"/>
        </w:rPr>
        <w:t xml:space="preserve">Create the </w:t>
      </w:r>
      <w:r w:rsidR="00C8487B" w:rsidRPr="006C2058">
        <w:rPr>
          <w:lang w:val="en-US"/>
        </w:rPr>
        <w:t xml:space="preserve">detail view panel </w:t>
      </w:r>
      <w:r w:rsidR="0066764C" w:rsidRPr="006C2058">
        <w:rPr>
          <w:lang w:val="en-US"/>
        </w:rPr>
        <w:t xml:space="preserve">PCF </w:t>
      </w:r>
      <w:r w:rsidRPr="006C2058">
        <w:rPr>
          <w:lang w:val="en-US"/>
        </w:rPr>
        <w:t xml:space="preserve">in the </w:t>
      </w:r>
      <w:proofErr w:type="spellStart"/>
      <w:r w:rsidRPr="006C2058">
        <w:rPr>
          <w:lang w:val="en-US"/>
        </w:rPr>
        <w:t>traininglabs</w:t>
      </w:r>
      <w:proofErr w:type="spellEnd"/>
      <w:r w:rsidRPr="006C2058">
        <w:rPr>
          <w:lang w:val="en-US"/>
        </w:rPr>
        <w:t xml:space="preserve"> PCF folder</w:t>
      </w:r>
      <w:r w:rsidR="00650593" w:rsidRPr="006C2058">
        <w:rPr>
          <w:lang w:val="en-US"/>
        </w:rPr>
        <w:t>.</w:t>
      </w:r>
      <w:r w:rsidR="004605C2">
        <w:rPr>
          <w:lang w:val="en-US"/>
        </w:rPr>
        <w:br/>
      </w:r>
      <w:r w:rsidR="004605C2">
        <w:rPr>
          <w:noProof/>
        </w:rPr>
        <w:drawing>
          <wp:inline distT="0" distB="0" distL="0" distR="0" wp14:anchorId="441FAEE0" wp14:editId="0E8499CD">
            <wp:extent cx="5685715" cy="1476191"/>
            <wp:effectExtent l="57150" t="57150" r="48895" b="482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715" cy="1476191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 w:rsidR="004605C2">
        <w:rPr>
          <w:lang w:val="en-US"/>
        </w:rPr>
        <w:br/>
      </w:r>
      <w:r w:rsidR="004605C2">
        <w:rPr>
          <w:noProof/>
          <w:lang w:val="en-US" w:eastAsia="en-US" w:bidi="ar-SA"/>
        </w:rPr>
        <w:drawing>
          <wp:inline distT="0" distB="0" distL="0" distR="0">
            <wp:extent cx="3207224" cy="2492026"/>
            <wp:effectExtent l="57150" t="57150" r="50800" b="60960"/>
            <wp:docPr id="11" name="Picture 11" descr="C:\Users\jtower\AppData\Local\Temp\SNAGHTML1554ec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tower\AppData\Local\Temp\SNAGHTML1554ec9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115" cy="2491941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681334" w:rsidRPr="004D7F50" w:rsidRDefault="004D7F50" w:rsidP="00BC6898">
      <w:pPr>
        <w:pStyle w:val="ListLettera"/>
        <w:numPr>
          <w:ilvl w:val="0"/>
          <w:numId w:val="4"/>
        </w:numPr>
      </w:pPr>
      <w:r>
        <w:rPr>
          <w:lang w:val="en-US"/>
        </w:rPr>
        <w:t xml:space="preserve">Specify a root object of the type </w:t>
      </w:r>
      <w:proofErr w:type="spellStart"/>
      <w:r>
        <w:rPr>
          <w:lang w:val="en-US"/>
        </w:rPr>
        <w:t>ABContact</w:t>
      </w:r>
      <w:proofErr w:type="spellEnd"/>
      <w:r>
        <w:rPr>
          <w:lang w:val="en-US"/>
        </w:rPr>
        <w:t>.</w:t>
      </w:r>
      <w:r w:rsidR="004605C2">
        <w:rPr>
          <w:lang w:val="en-US"/>
        </w:rPr>
        <w:br/>
      </w:r>
      <w:r w:rsidR="004605C2">
        <w:rPr>
          <w:noProof/>
        </w:rPr>
        <w:drawing>
          <wp:inline distT="0" distB="0" distL="0" distR="0" wp14:anchorId="1360955D" wp14:editId="1AC00E00">
            <wp:extent cx="5943600" cy="861695"/>
            <wp:effectExtent l="57150" t="57150" r="57150" b="527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AA0D5D" w:rsidRPr="00E44D9A" w:rsidRDefault="00AA0D5D" w:rsidP="00AA0D5D">
      <w:pPr>
        <w:pStyle w:val="H3"/>
      </w:pPr>
      <w:r w:rsidRPr="00E44D9A">
        <w:t xml:space="preserve">Part </w:t>
      </w:r>
      <w:r>
        <w:t>B</w:t>
      </w:r>
    </w:p>
    <w:p w:rsidR="00AA0D5D" w:rsidRDefault="002458A9" w:rsidP="00AA0D5D">
      <w:r>
        <w:t xml:space="preserve">In a previous exercise, you created the contact analysis related widgets.  </w:t>
      </w:r>
      <w:r w:rsidR="00AA0D5D" w:rsidRPr="00E44D9A">
        <w:t xml:space="preserve">In Part </w:t>
      </w:r>
      <w:r w:rsidR="00AA0D5D">
        <w:t>B</w:t>
      </w:r>
      <w:r w:rsidR="00AA0D5D" w:rsidRPr="00E44D9A">
        <w:t xml:space="preserve"> of this exercise, you will </w:t>
      </w:r>
      <w:r w:rsidR="00C8487B">
        <w:t>cut and paste widgets</w:t>
      </w:r>
      <w:r w:rsidR="00AA0D5D">
        <w:t xml:space="preserve"> </w:t>
      </w:r>
      <w:r w:rsidR="00C8487B">
        <w:t>f</w:t>
      </w:r>
      <w:r w:rsidR="0066764C">
        <w:t>rom</w:t>
      </w:r>
      <w:r w:rsidR="00C8487B">
        <w:t xml:space="preserve"> </w:t>
      </w:r>
      <w:proofErr w:type="spellStart"/>
      <w:r w:rsidR="00C8487B">
        <w:t>ABContactSummaryDV</w:t>
      </w:r>
      <w:proofErr w:type="spellEnd"/>
      <w:r w:rsidR="00C8487B">
        <w:t xml:space="preserve"> </w:t>
      </w:r>
      <w:r>
        <w:t>to</w:t>
      </w:r>
      <w:r w:rsidR="00AA0D5D">
        <w:t xml:space="preserve"> </w:t>
      </w:r>
      <w:proofErr w:type="spellStart"/>
      <w:r w:rsidR="00AA0D5D">
        <w:t>ABContact</w:t>
      </w:r>
      <w:r w:rsidR="00C8487B">
        <w:t>Analysis</w:t>
      </w:r>
      <w:r w:rsidR="00AA0D5D">
        <w:t>DV</w:t>
      </w:r>
      <w:proofErr w:type="spellEnd"/>
      <w:r w:rsidR="00AA0D5D">
        <w:t>.</w:t>
      </w:r>
      <w:r w:rsidR="00C8487B">
        <w:t xml:space="preserve">  By the end of Part B, you should n</w:t>
      </w:r>
      <w:r w:rsidR="00CA0DE7">
        <w:t xml:space="preserve">o longer have any contact analysis related widgets in </w:t>
      </w:r>
      <w:proofErr w:type="spellStart"/>
      <w:r w:rsidR="00CA0DE7">
        <w:t>ABContactSummaryDV</w:t>
      </w:r>
      <w:proofErr w:type="spellEnd"/>
      <w:r w:rsidR="00CA0DE7">
        <w:t>.</w:t>
      </w:r>
    </w:p>
    <w:p w:rsidR="00AA0D5D" w:rsidRDefault="00AA0D5D" w:rsidP="00AA0D5D">
      <w:pPr>
        <w:pStyle w:val="H3"/>
      </w:pPr>
      <w:r>
        <w:t>Configuration</w:t>
      </w:r>
    </w:p>
    <w:p w:rsidR="00C8487B" w:rsidRPr="00E50CE0" w:rsidRDefault="00C8487B" w:rsidP="00C8487B">
      <w:pPr>
        <w:pStyle w:val="ListNumber1"/>
      </w:pPr>
      <w:r>
        <w:rPr>
          <w:lang w:val="en-US"/>
        </w:rPr>
        <w:t xml:space="preserve">Add an </w:t>
      </w:r>
      <w:r w:rsidR="00BC0A09">
        <w:rPr>
          <w:lang w:val="en-US"/>
        </w:rPr>
        <w:t>i</w:t>
      </w:r>
      <w:r>
        <w:rPr>
          <w:lang w:val="en-US"/>
        </w:rPr>
        <w:t>nput column</w:t>
      </w:r>
      <w:r w:rsidR="00CA0DE7">
        <w:rPr>
          <w:lang w:val="en-US"/>
        </w:rPr>
        <w:t xml:space="preserve"> to </w:t>
      </w:r>
      <w:proofErr w:type="spellStart"/>
      <w:r w:rsidR="00CA0DE7">
        <w:t>ABContactAnalysisDV</w:t>
      </w:r>
      <w:proofErr w:type="spellEnd"/>
    </w:p>
    <w:p w:rsidR="00C8487B" w:rsidRPr="00650593" w:rsidRDefault="00C8487B" w:rsidP="00BC6898">
      <w:pPr>
        <w:pStyle w:val="ListLettera"/>
        <w:numPr>
          <w:ilvl w:val="0"/>
          <w:numId w:val="26"/>
        </w:numPr>
      </w:pPr>
      <w:r>
        <w:lastRenderedPageBreak/>
        <w:t>A</w:t>
      </w:r>
      <w:r w:rsidRPr="001A2417">
        <w:rPr>
          <w:lang w:val="en-US"/>
        </w:rPr>
        <w:t>dd an</w:t>
      </w:r>
      <w:r w:rsidR="00BC0A09">
        <w:rPr>
          <w:lang w:val="en-US"/>
        </w:rPr>
        <w:t xml:space="preserve"> </w:t>
      </w:r>
      <w:proofErr w:type="spellStart"/>
      <w:r w:rsidR="00BC0A09">
        <w:rPr>
          <w:lang w:val="en-US"/>
        </w:rPr>
        <w:t>I</w:t>
      </w:r>
      <w:r w:rsidRPr="001A2417">
        <w:rPr>
          <w:lang w:val="en-US"/>
        </w:rPr>
        <w:t>nput</w:t>
      </w:r>
      <w:r w:rsidR="00BC0A09">
        <w:rPr>
          <w:lang w:val="en-US"/>
        </w:rPr>
        <w:t>C</w:t>
      </w:r>
      <w:r w:rsidRPr="001A2417">
        <w:rPr>
          <w:lang w:val="en-US"/>
        </w:rPr>
        <w:t>olumn</w:t>
      </w:r>
      <w:proofErr w:type="spellEnd"/>
      <w:r w:rsidRPr="001A2417">
        <w:rPr>
          <w:lang w:val="en-US"/>
        </w:rPr>
        <w:t xml:space="preserve"> </w:t>
      </w:r>
      <w:proofErr w:type="spellStart"/>
      <w:r w:rsidRPr="001A2417">
        <w:rPr>
          <w:lang w:val="en-US"/>
        </w:rPr>
        <w:t>wid</w:t>
      </w:r>
      <w:proofErr w:type="spellEnd"/>
      <w:r>
        <w:t>get</w:t>
      </w:r>
      <w:r w:rsidRPr="001A2417">
        <w:rPr>
          <w:lang w:val="en-US"/>
        </w:rPr>
        <w:t xml:space="preserve"> to the detail view panel.</w:t>
      </w:r>
      <w:r w:rsidR="00BB07F7">
        <w:rPr>
          <w:lang w:val="en-US"/>
        </w:rPr>
        <w:br/>
      </w:r>
      <w:r w:rsidR="00BB07F7">
        <w:rPr>
          <w:noProof/>
        </w:rPr>
        <w:drawing>
          <wp:inline distT="0" distB="0" distL="0" distR="0" wp14:anchorId="723C10F3" wp14:editId="4809F1FC">
            <wp:extent cx="3495238" cy="1638095"/>
            <wp:effectExtent l="57150" t="57150" r="48260" b="577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63809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681334" w:rsidRPr="00E50CE0" w:rsidRDefault="00681334" w:rsidP="00681334">
      <w:pPr>
        <w:pStyle w:val="ListNumber1"/>
      </w:pPr>
      <w:r>
        <w:rPr>
          <w:lang w:val="en-US"/>
        </w:rPr>
        <w:t xml:space="preserve">Navigate to </w:t>
      </w:r>
      <w:proofErr w:type="spellStart"/>
      <w:r>
        <w:rPr>
          <w:lang w:val="en-US"/>
        </w:rPr>
        <w:t>ABContactSummaryDV</w:t>
      </w:r>
      <w:proofErr w:type="spellEnd"/>
    </w:p>
    <w:p w:rsidR="00681334" w:rsidRPr="00650593" w:rsidRDefault="00681334" w:rsidP="00BC6898">
      <w:pPr>
        <w:pStyle w:val="ListLettera"/>
        <w:numPr>
          <w:ilvl w:val="0"/>
          <w:numId w:val="8"/>
        </w:numPr>
      </w:pPr>
      <w:r w:rsidRPr="00650593">
        <w:rPr>
          <w:lang w:val="en-US"/>
        </w:rPr>
        <w:t xml:space="preserve">In the canvas, hide included </w:t>
      </w:r>
      <w:r w:rsidR="00F370DF">
        <w:rPr>
          <w:lang w:val="en-US"/>
        </w:rPr>
        <w:t>sections.</w:t>
      </w:r>
    </w:p>
    <w:p w:rsidR="00C8487B" w:rsidRPr="00E50CE0" w:rsidRDefault="00C8487B" w:rsidP="00C8487B">
      <w:pPr>
        <w:pStyle w:val="ListNumber1"/>
      </w:pPr>
      <w:r>
        <w:rPr>
          <w:lang w:val="en-US"/>
        </w:rPr>
        <w:t>C</w:t>
      </w:r>
      <w:r w:rsidR="00CA0DE7">
        <w:rPr>
          <w:lang w:val="en-US"/>
        </w:rPr>
        <w:t>ut</w:t>
      </w:r>
      <w:r>
        <w:rPr>
          <w:lang w:val="en-US"/>
        </w:rPr>
        <w:t xml:space="preserve"> and paste widgets</w:t>
      </w:r>
    </w:p>
    <w:p w:rsidR="00DE6CE2" w:rsidRPr="00DE6CE2" w:rsidRDefault="0053797D" w:rsidP="00BC6898">
      <w:pPr>
        <w:pStyle w:val="ListLettera"/>
        <w:numPr>
          <w:ilvl w:val="0"/>
          <w:numId w:val="16"/>
        </w:numPr>
      </w:pPr>
      <w:r>
        <w:rPr>
          <w:lang w:val="en-US"/>
        </w:rPr>
        <w:t xml:space="preserve">Delete the </w:t>
      </w:r>
      <w:proofErr w:type="spellStart"/>
      <w:r>
        <w:rPr>
          <w:lang w:val="en-US"/>
        </w:rPr>
        <w:t>Input</w:t>
      </w:r>
      <w:r w:rsidR="00DE6CE2">
        <w:rPr>
          <w:lang w:val="en-US"/>
        </w:rPr>
        <w:t>Divider</w:t>
      </w:r>
      <w:proofErr w:type="spellEnd"/>
      <w:r w:rsidR="00DE6CE2">
        <w:rPr>
          <w:lang w:val="en-US"/>
        </w:rPr>
        <w:t xml:space="preserve"> widget</w:t>
      </w:r>
      <w:r w:rsidR="00BB07F7">
        <w:rPr>
          <w:lang w:val="en-US"/>
        </w:rPr>
        <w:t xml:space="preserve"> </w:t>
      </w:r>
      <w:r w:rsidR="00BB07F7" w:rsidRPr="00BB07F7">
        <w:rPr>
          <w:highlight w:val="green"/>
          <w:lang w:val="en-US"/>
        </w:rPr>
        <w:t xml:space="preserve">– specify which </w:t>
      </w:r>
      <w:proofErr w:type="spellStart"/>
      <w:r w:rsidR="00BB07F7" w:rsidRPr="00BB07F7">
        <w:rPr>
          <w:highlight w:val="green"/>
          <w:lang w:val="en-US"/>
        </w:rPr>
        <w:t>InputDivider</w:t>
      </w:r>
      <w:proofErr w:type="spellEnd"/>
      <w:r w:rsidR="00BB07F7" w:rsidRPr="00BB07F7">
        <w:rPr>
          <w:highlight w:val="green"/>
          <w:lang w:val="en-US"/>
        </w:rPr>
        <w:t>?</w:t>
      </w:r>
    </w:p>
    <w:p w:rsidR="00CA0DE7" w:rsidRPr="00CA0DE7" w:rsidRDefault="00C8487B" w:rsidP="00BC6898">
      <w:pPr>
        <w:pStyle w:val="ListLettera"/>
        <w:numPr>
          <w:ilvl w:val="0"/>
          <w:numId w:val="16"/>
        </w:numPr>
      </w:pPr>
      <w:r w:rsidRPr="00CA0DE7">
        <w:rPr>
          <w:lang w:val="en-US"/>
        </w:rPr>
        <w:t>C</w:t>
      </w:r>
      <w:r w:rsidR="00CA0DE7" w:rsidRPr="00CA0DE7">
        <w:rPr>
          <w:lang w:val="en-US"/>
        </w:rPr>
        <w:t>ut</w:t>
      </w:r>
      <w:r w:rsidRPr="00CA0DE7">
        <w:rPr>
          <w:lang w:val="en-US"/>
        </w:rPr>
        <w:t xml:space="preserve"> and paste the</w:t>
      </w:r>
      <w:r w:rsidR="00CA0DE7" w:rsidRPr="00CA0DE7">
        <w:rPr>
          <w:lang w:val="en-US"/>
        </w:rPr>
        <w:t xml:space="preserve"> following widgets from the </w:t>
      </w:r>
      <w:proofErr w:type="spellStart"/>
      <w:r w:rsidR="00CA0DE7" w:rsidRPr="00CA0DE7">
        <w:rPr>
          <w:lang w:val="en-US"/>
        </w:rPr>
        <w:t>ABContactSummary</w:t>
      </w:r>
      <w:r w:rsidRPr="00CA0DE7">
        <w:rPr>
          <w:lang w:val="en-US"/>
        </w:rPr>
        <w:t>DV</w:t>
      </w:r>
      <w:proofErr w:type="spellEnd"/>
      <w:r w:rsidRPr="00CA0DE7">
        <w:rPr>
          <w:lang w:val="en-US"/>
        </w:rPr>
        <w:t xml:space="preserve"> to</w:t>
      </w:r>
      <w:r w:rsidR="00CA0DE7" w:rsidRPr="00CA0DE7">
        <w:t xml:space="preserve"> </w:t>
      </w:r>
      <w:proofErr w:type="spellStart"/>
      <w:r w:rsidR="00CA0DE7" w:rsidRPr="00CA0DE7">
        <w:rPr>
          <w:lang w:val="en-US"/>
        </w:rPr>
        <w:t>ABContactAnalysisDV</w:t>
      </w:r>
      <w:proofErr w:type="spellEnd"/>
      <w:r w:rsidR="00CA0DE7" w:rsidRPr="00CA0DE7">
        <w:rPr>
          <w:lang w:val="en-US"/>
        </w:rPr>
        <w:t>:</w:t>
      </w:r>
    </w:p>
    <w:p w:rsidR="00CA0DE7" w:rsidRPr="00CA0DE7" w:rsidRDefault="00CA0DE7" w:rsidP="00CA0DE7">
      <w:pPr>
        <w:pStyle w:val="ListLettera"/>
        <w:numPr>
          <w:ilvl w:val="1"/>
          <w:numId w:val="3"/>
        </w:numPr>
      </w:pPr>
      <w:r>
        <w:rPr>
          <w:lang w:val="en-US"/>
        </w:rPr>
        <w:t>Contact</w:t>
      </w:r>
      <w:r w:rsidR="00A01756">
        <w:rPr>
          <w:lang w:val="en-US"/>
        </w:rPr>
        <w:t xml:space="preserve"> </w:t>
      </w:r>
      <w:r>
        <w:rPr>
          <w:lang w:val="en-US"/>
        </w:rPr>
        <w:t xml:space="preserve"> Analysis</w:t>
      </w:r>
      <w:r w:rsidR="00A01756">
        <w:rPr>
          <w:lang w:val="en-US"/>
        </w:rPr>
        <w:t xml:space="preserve"> label</w:t>
      </w:r>
    </w:p>
    <w:p w:rsidR="00CA0DE7" w:rsidRDefault="00CA0DE7" w:rsidP="00CA0DE7">
      <w:pPr>
        <w:pStyle w:val="ListLettera"/>
        <w:numPr>
          <w:ilvl w:val="1"/>
          <w:numId w:val="3"/>
        </w:numPr>
        <w:rPr>
          <w:lang w:val="en-US"/>
        </w:rPr>
      </w:pPr>
      <w:r w:rsidRPr="00CA0DE7">
        <w:rPr>
          <w:lang w:val="en-US"/>
        </w:rPr>
        <w:t>Contact</w:t>
      </w:r>
      <w:r w:rsidR="00A01756">
        <w:rPr>
          <w:lang w:val="en-US"/>
        </w:rPr>
        <w:t xml:space="preserve"> </w:t>
      </w:r>
      <w:r w:rsidRPr="00CA0DE7">
        <w:rPr>
          <w:lang w:val="en-US"/>
        </w:rPr>
        <w:t>Tier</w:t>
      </w:r>
      <w:r w:rsidR="00A01756">
        <w:rPr>
          <w:lang w:val="en-US"/>
        </w:rPr>
        <w:t xml:space="preserve"> input widget</w:t>
      </w:r>
    </w:p>
    <w:p w:rsidR="00A01756" w:rsidRDefault="00CA0DE7" w:rsidP="00A01756">
      <w:pPr>
        <w:pStyle w:val="ListLettera"/>
        <w:numPr>
          <w:ilvl w:val="1"/>
          <w:numId w:val="3"/>
        </w:numPr>
        <w:rPr>
          <w:lang w:val="en-US"/>
        </w:rPr>
      </w:pPr>
      <w:r w:rsidRPr="00CA0DE7">
        <w:rPr>
          <w:lang w:val="en-US"/>
        </w:rPr>
        <w:t>Customer</w:t>
      </w:r>
      <w:r w:rsidR="00A01756">
        <w:rPr>
          <w:lang w:val="en-US"/>
        </w:rPr>
        <w:t xml:space="preserve"> </w:t>
      </w:r>
      <w:r w:rsidRPr="00CA0DE7">
        <w:rPr>
          <w:lang w:val="en-US"/>
        </w:rPr>
        <w:t>Rating</w:t>
      </w:r>
      <w:r w:rsidR="00A01756">
        <w:rPr>
          <w:lang w:val="en-US"/>
        </w:rPr>
        <w:t xml:space="preserve"> input widget</w:t>
      </w:r>
    </w:p>
    <w:p w:rsidR="00A01756" w:rsidRDefault="00CA0DE7" w:rsidP="00A01756">
      <w:pPr>
        <w:pStyle w:val="ListLettera"/>
        <w:numPr>
          <w:ilvl w:val="1"/>
          <w:numId w:val="3"/>
        </w:numPr>
        <w:rPr>
          <w:lang w:val="en-US"/>
        </w:rPr>
      </w:pPr>
      <w:r w:rsidRPr="00CA0DE7">
        <w:rPr>
          <w:lang w:val="en-US"/>
        </w:rPr>
        <w:t>Strategic</w:t>
      </w:r>
      <w:r w:rsidR="00A01756">
        <w:rPr>
          <w:lang w:val="en-US"/>
        </w:rPr>
        <w:t xml:space="preserve"> </w:t>
      </w:r>
      <w:r w:rsidRPr="00CA0DE7">
        <w:rPr>
          <w:lang w:val="en-US"/>
        </w:rPr>
        <w:t>Partner</w:t>
      </w:r>
      <w:r w:rsidR="00A01756">
        <w:rPr>
          <w:lang w:val="en-US"/>
        </w:rPr>
        <w:t xml:space="preserve"> input widget</w:t>
      </w:r>
    </w:p>
    <w:p w:rsidR="00CA0DE7" w:rsidRDefault="00CA0DE7" w:rsidP="00CA0DE7">
      <w:pPr>
        <w:pStyle w:val="ListLettera"/>
        <w:numPr>
          <w:ilvl w:val="1"/>
          <w:numId w:val="3"/>
        </w:numPr>
        <w:rPr>
          <w:lang w:val="en-US"/>
        </w:rPr>
      </w:pPr>
      <w:r w:rsidRPr="00CA0DE7">
        <w:rPr>
          <w:lang w:val="en-US"/>
        </w:rPr>
        <w:t>Last</w:t>
      </w:r>
      <w:r w:rsidR="00A01756">
        <w:rPr>
          <w:lang w:val="en-US"/>
        </w:rPr>
        <w:t xml:space="preserve"> </w:t>
      </w:r>
      <w:r w:rsidRPr="00CA0DE7">
        <w:rPr>
          <w:lang w:val="en-US"/>
        </w:rPr>
        <w:t>Courtesy</w:t>
      </w:r>
      <w:r w:rsidR="00A01756">
        <w:rPr>
          <w:lang w:val="en-US"/>
        </w:rPr>
        <w:t xml:space="preserve"> </w:t>
      </w:r>
      <w:r w:rsidRPr="00CA0DE7">
        <w:rPr>
          <w:lang w:val="en-US"/>
        </w:rPr>
        <w:t>Contact</w:t>
      </w:r>
      <w:r w:rsidR="00A01756">
        <w:rPr>
          <w:lang w:val="en-US"/>
        </w:rPr>
        <w:t xml:space="preserve"> input widget</w:t>
      </w:r>
    </w:p>
    <w:p w:rsidR="00CA0DE7" w:rsidRDefault="00CA0DE7" w:rsidP="00CA0DE7">
      <w:pPr>
        <w:pStyle w:val="ListLettera"/>
        <w:numPr>
          <w:ilvl w:val="1"/>
          <w:numId w:val="3"/>
        </w:numPr>
        <w:rPr>
          <w:lang w:val="en-US"/>
        </w:rPr>
      </w:pPr>
      <w:r w:rsidRPr="00CA0DE7">
        <w:rPr>
          <w:lang w:val="en-US"/>
        </w:rPr>
        <w:t>Fraud</w:t>
      </w:r>
      <w:r w:rsidR="00A01756">
        <w:rPr>
          <w:lang w:val="en-US"/>
        </w:rPr>
        <w:t xml:space="preserve"> </w:t>
      </w:r>
      <w:r w:rsidRPr="00CA0DE7">
        <w:rPr>
          <w:lang w:val="en-US"/>
        </w:rPr>
        <w:t>Investigations</w:t>
      </w:r>
      <w:r w:rsidR="00A01756">
        <w:rPr>
          <w:lang w:val="en-US"/>
        </w:rPr>
        <w:t xml:space="preserve"> input widget</w:t>
      </w:r>
    </w:p>
    <w:p w:rsidR="00CA0DE7" w:rsidRDefault="00CA0DE7" w:rsidP="00CA0DE7">
      <w:pPr>
        <w:pStyle w:val="ListLettera"/>
        <w:numPr>
          <w:ilvl w:val="1"/>
          <w:numId w:val="3"/>
        </w:numPr>
        <w:rPr>
          <w:lang w:val="en-US"/>
        </w:rPr>
      </w:pPr>
      <w:r w:rsidRPr="00CA0DE7">
        <w:rPr>
          <w:lang w:val="en-US"/>
        </w:rPr>
        <w:t>Web</w:t>
      </w:r>
      <w:r w:rsidR="00A01756">
        <w:rPr>
          <w:lang w:val="en-US"/>
        </w:rPr>
        <w:t xml:space="preserve"> </w:t>
      </w:r>
      <w:r w:rsidRPr="00CA0DE7">
        <w:rPr>
          <w:lang w:val="en-US"/>
        </w:rPr>
        <w:t>Address</w:t>
      </w:r>
      <w:r w:rsidR="00A01756">
        <w:rPr>
          <w:lang w:val="en-US"/>
        </w:rPr>
        <w:t xml:space="preserve"> input widget</w:t>
      </w:r>
    </w:p>
    <w:p w:rsidR="00BB07F7" w:rsidRDefault="00BB07F7" w:rsidP="00BB07F7">
      <w:pPr>
        <w:pStyle w:val="Paragraph"/>
        <w:ind w:left="720"/>
      </w:pPr>
      <w:r w:rsidRPr="00246AEC">
        <w:rPr>
          <w:highlight w:val="yellow"/>
        </w:rPr>
        <w:t xml:space="preserve">For each widget, copy the widget from </w:t>
      </w:r>
      <w:proofErr w:type="spellStart"/>
      <w:r w:rsidRPr="00246AEC">
        <w:rPr>
          <w:highlight w:val="yellow"/>
        </w:rPr>
        <w:t>ABContactSummaryDV</w:t>
      </w:r>
      <w:proofErr w:type="spellEnd"/>
      <w:r w:rsidRPr="00246AEC">
        <w:rPr>
          <w:highlight w:val="yellow"/>
        </w:rPr>
        <w:t xml:space="preserve">, </w:t>
      </w:r>
      <w:r w:rsidR="00246AEC">
        <w:rPr>
          <w:highlight w:val="yellow"/>
        </w:rPr>
        <w:t>cut</w:t>
      </w:r>
      <w:r w:rsidRPr="00246AEC">
        <w:rPr>
          <w:highlight w:val="yellow"/>
        </w:rPr>
        <w:t xml:space="preserve"> </w:t>
      </w:r>
      <w:r w:rsidR="00246AEC" w:rsidRPr="00246AEC">
        <w:rPr>
          <w:highlight w:val="yellow"/>
        </w:rPr>
        <w:t xml:space="preserve">it in </w:t>
      </w:r>
      <w:proofErr w:type="spellStart"/>
      <w:r w:rsidR="00246AEC" w:rsidRPr="00246AEC">
        <w:rPr>
          <w:highlight w:val="yellow"/>
        </w:rPr>
        <w:t>ABContactAnalysisDV</w:t>
      </w:r>
      <w:proofErr w:type="spellEnd"/>
      <w:r w:rsidR="00246AEC" w:rsidRPr="00246AEC">
        <w:rPr>
          <w:highlight w:val="yellow"/>
        </w:rPr>
        <w:t>, and click the intended location for the widget. (Contact Analysis widget is shown</w:t>
      </w:r>
      <w:r w:rsidR="00246AEC">
        <w:rPr>
          <w:highlight w:val="yellow"/>
        </w:rPr>
        <w:t xml:space="preserve"> below</w:t>
      </w:r>
      <w:r w:rsidR="00246AEC" w:rsidRPr="00246AEC">
        <w:rPr>
          <w:highlight w:val="yellow"/>
        </w:rPr>
        <w:t xml:space="preserve"> as an example)</w:t>
      </w:r>
    </w:p>
    <w:p w:rsidR="00246AEC" w:rsidRDefault="00246AEC" w:rsidP="00BB07F7">
      <w:pPr>
        <w:pStyle w:val="Paragraph"/>
        <w:ind w:left="720"/>
      </w:pPr>
      <w:r>
        <w:rPr>
          <w:noProof/>
        </w:rPr>
        <w:drawing>
          <wp:inline distT="0" distB="0" distL="0" distR="0" wp14:anchorId="67ED8064" wp14:editId="0A3A9B46">
            <wp:extent cx="3104762" cy="1257143"/>
            <wp:effectExtent l="57150" t="57150" r="57785" b="577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257143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246AEC" w:rsidRDefault="00246AEC" w:rsidP="00BB07F7">
      <w:pPr>
        <w:pStyle w:val="Paragraph"/>
        <w:ind w:left="720"/>
      </w:pPr>
      <w:r>
        <w:rPr>
          <w:noProof/>
        </w:rPr>
        <w:lastRenderedPageBreak/>
        <w:drawing>
          <wp:inline distT="0" distB="0" distL="0" distR="0" wp14:anchorId="46E41DB2" wp14:editId="0CA430E0">
            <wp:extent cx="2980953" cy="1733333"/>
            <wp:effectExtent l="57150" t="57150" r="48260" b="577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1733333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246AEC" w:rsidRDefault="00246AEC" w:rsidP="00BB07F7">
      <w:pPr>
        <w:pStyle w:val="Paragraph"/>
        <w:ind w:left="720"/>
      </w:pPr>
      <w:r>
        <w:rPr>
          <w:noProof/>
        </w:rPr>
        <w:drawing>
          <wp:inline distT="0" distB="0" distL="0" distR="0" wp14:anchorId="7C028E29" wp14:editId="783B63C7">
            <wp:extent cx="3352381" cy="1200000"/>
            <wp:effectExtent l="57150" t="57150" r="57785" b="577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20000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246AEC" w:rsidRDefault="00246AEC" w:rsidP="00BB07F7">
      <w:pPr>
        <w:pStyle w:val="Paragraph"/>
        <w:ind w:left="720"/>
      </w:pPr>
      <w:r>
        <w:rPr>
          <w:noProof/>
        </w:rPr>
        <w:drawing>
          <wp:inline distT="0" distB="0" distL="0" distR="0" wp14:anchorId="6A85B686" wp14:editId="03F214DD">
            <wp:extent cx="3371429" cy="1019048"/>
            <wp:effectExtent l="57150" t="57150" r="57785" b="482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019048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AA0D5D" w:rsidRPr="00E44D9A" w:rsidRDefault="00AA0D5D" w:rsidP="00AA0D5D">
      <w:pPr>
        <w:pStyle w:val="H3"/>
      </w:pPr>
      <w:r w:rsidRPr="00E44D9A">
        <w:t xml:space="preserve">Part </w:t>
      </w:r>
      <w:r>
        <w:t>C</w:t>
      </w:r>
    </w:p>
    <w:p w:rsidR="00AA0D5D" w:rsidRDefault="00AA0D5D" w:rsidP="00AA0D5D">
      <w:r w:rsidRPr="00E44D9A">
        <w:t xml:space="preserve">In Part </w:t>
      </w:r>
      <w:r w:rsidR="002E3D49">
        <w:t>C</w:t>
      </w:r>
      <w:r w:rsidRPr="00E44D9A">
        <w:t xml:space="preserve"> of this exercise, you will </w:t>
      </w:r>
      <w:r>
        <w:t xml:space="preserve">add </w:t>
      </w:r>
      <w:r w:rsidR="00CA0DE7">
        <w:t>the</w:t>
      </w:r>
      <w:r w:rsidR="00CA0DE7" w:rsidRPr="00CA0DE7">
        <w:t xml:space="preserve"> </w:t>
      </w:r>
      <w:proofErr w:type="spellStart"/>
      <w:r w:rsidR="00CA0DE7" w:rsidRPr="00CA0DE7">
        <w:t>ABContactAnalysisDV</w:t>
      </w:r>
      <w:proofErr w:type="spellEnd"/>
      <w:r>
        <w:t xml:space="preserve"> to</w:t>
      </w:r>
      <w:r w:rsidR="002E3D49">
        <w:t xml:space="preserve"> </w:t>
      </w:r>
      <w:r w:rsidR="00CA0DE7">
        <w:t xml:space="preserve">the </w:t>
      </w:r>
      <w:proofErr w:type="spellStart"/>
      <w:r w:rsidR="00CA0DE7">
        <w:t>ABContactAnalysisPage</w:t>
      </w:r>
      <w:proofErr w:type="spellEnd"/>
      <w:r w:rsidR="00CA0DE7">
        <w:t xml:space="preserve"> </w:t>
      </w:r>
      <w:r w:rsidR="002E3D49">
        <w:t>file.</w:t>
      </w:r>
      <w:r w:rsidR="008D12A6">
        <w:t xml:space="preserve">  </w:t>
      </w:r>
    </w:p>
    <w:p w:rsidR="00AA0D5D" w:rsidRDefault="00AA0D5D" w:rsidP="00AA0D5D">
      <w:pPr>
        <w:pStyle w:val="H3"/>
      </w:pPr>
      <w:r>
        <w:t>Configuration</w:t>
      </w:r>
    </w:p>
    <w:p w:rsidR="00AA0D5D" w:rsidRPr="00E50CE0" w:rsidRDefault="00AA0D5D" w:rsidP="00AA0D5D">
      <w:pPr>
        <w:pStyle w:val="ListNumber1"/>
      </w:pPr>
      <w:r>
        <w:rPr>
          <w:lang w:val="en-US"/>
        </w:rPr>
        <w:t xml:space="preserve">Navigate to </w:t>
      </w:r>
      <w:proofErr w:type="spellStart"/>
      <w:r w:rsidR="00CA0DE7">
        <w:t>ABContactAnalysisPage</w:t>
      </w:r>
      <w:proofErr w:type="spellEnd"/>
    </w:p>
    <w:p w:rsidR="00AA0D5D" w:rsidRPr="00E6670E" w:rsidRDefault="00AA0D5D" w:rsidP="00BC6898">
      <w:pPr>
        <w:pStyle w:val="ListLettera"/>
        <w:numPr>
          <w:ilvl w:val="0"/>
          <w:numId w:val="9"/>
        </w:numPr>
      </w:pPr>
      <w:r w:rsidRPr="002E3D49">
        <w:rPr>
          <w:lang w:val="en-US"/>
        </w:rPr>
        <w:t>In the canvas, hide included sections.</w:t>
      </w:r>
    </w:p>
    <w:p w:rsidR="00AA0D5D" w:rsidRPr="00E50CE0" w:rsidRDefault="0066764C" w:rsidP="00AA0D5D">
      <w:pPr>
        <w:pStyle w:val="ListNumber1"/>
      </w:pPr>
      <w:r>
        <w:rPr>
          <w:lang w:val="en-US"/>
        </w:rPr>
        <w:t xml:space="preserve">Delete the </w:t>
      </w:r>
      <w:r w:rsidR="002458A9">
        <w:rPr>
          <w:lang w:val="en-US"/>
        </w:rPr>
        <w:t xml:space="preserve">existing </w:t>
      </w:r>
      <w:proofErr w:type="spellStart"/>
      <w:r w:rsidR="002458A9">
        <w:rPr>
          <w:lang w:val="en-US"/>
        </w:rPr>
        <w:t>DetailViewPanel</w:t>
      </w:r>
      <w:proofErr w:type="spellEnd"/>
      <w:r w:rsidR="002458A9">
        <w:rPr>
          <w:lang w:val="en-US"/>
        </w:rPr>
        <w:t xml:space="preserve"> widget</w:t>
      </w:r>
    </w:p>
    <w:p w:rsidR="0066764C" w:rsidRPr="0066764C" w:rsidRDefault="0066764C" w:rsidP="00BC6898">
      <w:pPr>
        <w:pStyle w:val="ListLettera"/>
        <w:numPr>
          <w:ilvl w:val="0"/>
          <w:numId w:val="17"/>
        </w:numPr>
      </w:pPr>
      <w:r w:rsidRPr="0066764C">
        <w:rPr>
          <w:lang w:val="en-US"/>
        </w:rPr>
        <w:lastRenderedPageBreak/>
        <w:t>In the canvas, delete the</w:t>
      </w:r>
      <w:r>
        <w:rPr>
          <w:lang w:val="en-US"/>
        </w:rPr>
        <w:t xml:space="preserve"> existing</w:t>
      </w:r>
      <w:r w:rsidRPr="0066764C">
        <w:rPr>
          <w:lang w:val="en-US"/>
        </w:rPr>
        <w:t xml:space="preserve"> detail view panel. </w:t>
      </w:r>
      <w:r w:rsidR="00246AEC">
        <w:rPr>
          <w:lang w:val="en-US"/>
        </w:rPr>
        <w:br/>
      </w:r>
      <w:r w:rsidR="00246AEC">
        <w:rPr>
          <w:noProof/>
        </w:rPr>
        <w:drawing>
          <wp:inline distT="0" distB="0" distL="0" distR="0" wp14:anchorId="22B50FDB" wp14:editId="5EDB2607">
            <wp:extent cx="3428572" cy="2495238"/>
            <wp:effectExtent l="57150" t="57150" r="57785" b="577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2495238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 w:rsidRPr="0066764C">
        <w:rPr>
          <w:lang w:val="en-US"/>
        </w:rPr>
        <w:t xml:space="preserve"> </w:t>
      </w:r>
    </w:p>
    <w:p w:rsidR="00007C6B" w:rsidRPr="00E50CE0" w:rsidRDefault="002D7F1D" w:rsidP="00007C6B">
      <w:pPr>
        <w:pStyle w:val="ListNumber1"/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Panel</w:t>
      </w:r>
      <w:r w:rsidR="0066764C">
        <w:rPr>
          <w:lang w:val="en-US"/>
        </w:rPr>
        <w:t>Ref</w:t>
      </w:r>
      <w:proofErr w:type="spellEnd"/>
      <w:r w:rsidR="0066764C">
        <w:rPr>
          <w:lang w:val="en-US"/>
        </w:rPr>
        <w:t xml:space="preserve"> widget</w:t>
      </w:r>
    </w:p>
    <w:p w:rsidR="00007C6B" w:rsidRPr="00E6670E" w:rsidRDefault="00007C6B" w:rsidP="00BC6898">
      <w:pPr>
        <w:pStyle w:val="ListLettera"/>
        <w:numPr>
          <w:ilvl w:val="0"/>
          <w:numId w:val="11"/>
        </w:numPr>
      </w:pPr>
      <w:r w:rsidRPr="00007C6B">
        <w:rPr>
          <w:lang w:val="en-US"/>
        </w:rPr>
        <w:t xml:space="preserve">In </w:t>
      </w:r>
      <w:r w:rsidR="002D7F1D">
        <w:rPr>
          <w:lang w:val="en-US"/>
        </w:rPr>
        <w:t xml:space="preserve">the Toolbox, select the </w:t>
      </w:r>
      <w:proofErr w:type="spellStart"/>
      <w:r w:rsidR="002D7F1D">
        <w:rPr>
          <w:lang w:val="en-US"/>
        </w:rPr>
        <w:t>Panel</w:t>
      </w:r>
      <w:r w:rsidR="0066764C">
        <w:rPr>
          <w:lang w:val="en-US"/>
        </w:rPr>
        <w:t>Ref</w:t>
      </w:r>
      <w:proofErr w:type="spellEnd"/>
      <w:r w:rsidR="0066764C">
        <w:rPr>
          <w:lang w:val="en-US"/>
        </w:rPr>
        <w:t xml:space="preserve"> widget</w:t>
      </w:r>
      <w:r w:rsidRPr="00007C6B">
        <w:rPr>
          <w:lang w:val="en-US"/>
        </w:rPr>
        <w:t>.</w:t>
      </w:r>
    </w:p>
    <w:p w:rsidR="00E6670E" w:rsidRPr="00650593" w:rsidRDefault="0066764C" w:rsidP="00BC6898">
      <w:pPr>
        <w:pStyle w:val="ListLettera"/>
        <w:numPr>
          <w:ilvl w:val="0"/>
          <w:numId w:val="11"/>
        </w:numPr>
      </w:pPr>
      <w:r>
        <w:rPr>
          <w:lang w:val="en-US"/>
        </w:rPr>
        <w:t xml:space="preserve">Add the Panel Ref widget to the </w:t>
      </w:r>
      <w:proofErr w:type="spellStart"/>
      <w:r>
        <w:rPr>
          <w:lang w:val="en-US"/>
        </w:rPr>
        <w:t>ABContactAnalysisPage</w:t>
      </w:r>
      <w:proofErr w:type="spellEnd"/>
      <w:r>
        <w:rPr>
          <w:lang w:val="en-US"/>
        </w:rPr>
        <w:t>.</w:t>
      </w:r>
      <w:r w:rsidR="00332853" w:rsidRPr="00332853">
        <w:rPr>
          <w:noProof/>
        </w:rPr>
        <w:t xml:space="preserve"> </w:t>
      </w:r>
      <w:r w:rsidR="00332853">
        <w:rPr>
          <w:noProof/>
        </w:rPr>
        <w:drawing>
          <wp:inline distT="0" distB="0" distL="0" distR="0" wp14:anchorId="4BFE6242" wp14:editId="6BBF6582">
            <wp:extent cx="3457143" cy="1809524"/>
            <wp:effectExtent l="57150" t="57150" r="48260" b="577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809524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2E3D49" w:rsidRPr="00E50CE0" w:rsidRDefault="002D7F1D" w:rsidP="002E3D49">
      <w:pPr>
        <w:pStyle w:val="ListNumber1"/>
      </w:pPr>
      <w:r>
        <w:rPr>
          <w:lang w:val="en-US"/>
        </w:rPr>
        <w:t xml:space="preserve">Configure the </w:t>
      </w:r>
      <w:proofErr w:type="spellStart"/>
      <w:r>
        <w:rPr>
          <w:lang w:val="en-US"/>
        </w:rPr>
        <w:t>Panel</w:t>
      </w:r>
      <w:r w:rsidR="0066764C">
        <w:rPr>
          <w:lang w:val="en-US"/>
        </w:rPr>
        <w:t>Ref</w:t>
      </w:r>
      <w:proofErr w:type="spellEnd"/>
      <w:r w:rsidR="0066764C">
        <w:rPr>
          <w:lang w:val="en-US"/>
        </w:rPr>
        <w:t xml:space="preserve"> widget</w:t>
      </w:r>
    </w:p>
    <w:p w:rsidR="00007C6B" w:rsidRDefault="002E3D49" w:rsidP="00BC6898">
      <w:pPr>
        <w:pStyle w:val="ListLettera"/>
        <w:numPr>
          <w:ilvl w:val="0"/>
          <w:numId w:val="13"/>
        </w:numPr>
        <w:rPr>
          <w:lang w:val="en-US"/>
        </w:rPr>
      </w:pPr>
      <w:r w:rsidRPr="00F16046">
        <w:rPr>
          <w:lang w:val="en-US"/>
        </w:rPr>
        <w:t xml:space="preserve">Reference the </w:t>
      </w:r>
      <w:proofErr w:type="spellStart"/>
      <w:r w:rsidR="0066764C">
        <w:rPr>
          <w:lang w:val="en-US"/>
        </w:rPr>
        <w:t>ABContactAnalysisDV</w:t>
      </w:r>
      <w:proofErr w:type="spellEnd"/>
      <w:r w:rsidR="0066764C">
        <w:rPr>
          <w:lang w:val="en-US"/>
        </w:rPr>
        <w:t xml:space="preserve"> in the Panel Ref.</w:t>
      </w:r>
      <w:r w:rsidR="00FB6110">
        <w:rPr>
          <w:lang w:val="en-US"/>
        </w:rPr>
        <w:br/>
      </w:r>
      <w:r w:rsidR="00C71D6A">
        <w:rPr>
          <w:noProof/>
        </w:rPr>
        <w:drawing>
          <wp:inline distT="0" distB="0" distL="0" distR="0" wp14:anchorId="11ACEA83" wp14:editId="60AA4797">
            <wp:extent cx="4114286" cy="2371429"/>
            <wp:effectExtent l="57150" t="57150" r="57785" b="482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371429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8F6E15" w:rsidRPr="008F6E15" w:rsidRDefault="008F6E15" w:rsidP="00BC6898">
      <w:pPr>
        <w:pStyle w:val="ListLettera"/>
        <w:numPr>
          <w:ilvl w:val="0"/>
          <w:numId w:val="13"/>
        </w:numPr>
      </w:pPr>
      <w:r w:rsidRPr="008F6E15">
        <w:rPr>
          <w:lang w:val="en-US"/>
        </w:rPr>
        <w:lastRenderedPageBreak/>
        <w:t>In the canvas, show included sections.</w:t>
      </w:r>
      <w:r>
        <w:t xml:space="preserve"> </w:t>
      </w:r>
    </w:p>
    <w:p w:rsidR="008F6E15" w:rsidRPr="00E44D9A" w:rsidRDefault="008F6E15" w:rsidP="008F6E15">
      <w:pPr>
        <w:pStyle w:val="H3"/>
      </w:pPr>
      <w:r w:rsidRPr="00E44D9A">
        <w:t xml:space="preserve">Part </w:t>
      </w:r>
      <w:r>
        <w:t>D</w:t>
      </w:r>
    </w:p>
    <w:p w:rsidR="008F6E15" w:rsidRDefault="008F6E15" w:rsidP="008F6E15">
      <w:r w:rsidRPr="00E44D9A">
        <w:t xml:space="preserve">In Part </w:t>
      </w:r>
      <w:r>
        <w:t>D</w:t>
      </w:r>
      <w:r w:rsidRPr="00E44D9A">
        <w:t xml:space="preserve"> of this exercise, you will </w:t>
      </w:r>
      <w:r>
        <w:t>add the</w:t>
      </w:r>
      <w:r w:rsidRPr="00CA0DE7">
        <w:t xml:space="preserve"> </w:t>
      </w:r>
      <w:proofErr w:type="spellStart"/>
      <w:r w:rsidRPr="00CA0DE7">
        <w:t>ABContactAnalysisDV</w:t>
      </w:r>
      <w:proofErr w:type="spellEnd"/>
      <w:r>
        <w:t xml:space="preserve"> to both the </w:t>
      </w:r>
      <w:proofErr w:type="spellStart"/>
      <w:r w:rsidRPr="008D12A6">
        <w:t>ABContactDetailsCV.ABCompany</w:t>
      </w:r>
      <w:proofErr w:type="spellEnd"/>
      <w:r w:rsidRPr="008D12A6">
        <w:t xml:space="preserve"> </w:t>
      </w:r>
      <w:r>
        <w:t xml:space="preserve">and </w:t>
      </w:r>
      <w:proofErr w:type="spellStart"/>
      <w:r w:rsidRPr="008D12A6">
        <w:t>ABContactDetailsCV.ABPerson</w:t>
      </w:r>
      <w:proofErr w:type="spellEnd"/>
      <w:r>
        <w:t xml:space="preserve"> files. </w:t>
      </w:r>
    </w:p>
    <w:p w:rsidR="008F6E15" w:rsidRDefault="008F6E15" w:rsidP="008F6E15">
      <w:pPr>
        <w:pStyle w:val="H3"/>
      </w:pPr>
      <w:r>
        <w:t>Configuration</w:t>
      </w:r>
    </w:p>
    <w:p w:rsidR="008D12A6" w:rsidRPr="00E50CE0" w:rsidRDefault="008D12A6" w:rsidP="008D12A6">
      <w:pPr>
        <w:pStyle w:val="ListNumber1"/>
      </w:pPr>
      <w:r>
        <w:rPr>
          <w:lang w:val="en-US"/>
        </w:rPr>
        <w:t xml:space="preserve">Navigate to </w:t>
      </w:r>
      <w:proofErr w:type="spellStart"/>
      <w:r w:rsidRPr="008D12A6">
        <w:t>ABContactDetailsCV.ABCompany</w:t>
      </w:r>
      <w:proofErr w:type="spellEnd"/>
    </w:p>
    <w:p w:rsidR="008D12A6" w:rsidRPr="008D12A6" w:rsidRDefault="008D12A6" w:rsidP="00BC6898">
      <w:pPr>
        <w:pStyle w:val="ListLettera"/>
        <w:numPr>
          <w:ilvl w:val="0"/>
          <w:numId w:val="24"/>
        </w:numPr>
      </w:pPr>
      <w:r w:rsidRPr="00946B50">
        <w:rPr>
          <w:lang w:val="en-US"/>
        </w:rPr>
        <w:t>In the canvas, hide included sections.</w:t>
      </w:r>
    </w:p>
    <w:p w:rsidR="008D12A6" w:rsidRPr="00E6670E" w:rsidRDefault="008D12A6" w:rsidP="00BC6898">
      <w:pPr>
        <w:pStyle w:val="ListLettera"/>
        <w:numPr>
          <w:ilvl w:val="0"/>
          <w:numId w:val="19"/>
        </w:numPr>
      </w:pPr>
      <w:r>
        <w:rPr>
          <w:lang w:val="en-US"/>
        </w:rPr>
        <w:t>Select the Analysis card.</w:t>
      </w:r>
    </w:p>
    <w:p w:rsidR="00946B50" w:rsidRDefault="008D12A6" w:rsidP="00946B50">
      <w:pPr>
        <w:pStyle w:val="ListLettera"/>
        <w:rPr>
          <w:lang w:val="en-US"/>
        </w:rPr>
      </w:pPr>
      <w:r w:rsidRPr="00946B50">
        <w:rPr>
          <w:lang w:val="en-US"/>
        </w:rPr>
        <w:t>In the Analysis card canvas, delete</w:t>
      </w:r>
      <w:r w:rsidR="002D7F1D">
        <w:rPr>
          <w:lang w:val="en-US"/>
        </w:rPr>
        <w:t xml:space="preserve"> the existing detail view panel.</w:t>
      </w:r>
      <w:r w:rsidR="00153F8B">
        <w:rPr>
          <w:lang w:val="en-US"/>
        </w:rPr>
        <w:br/>
      </w:r>
      <w:r w:rsidR="00153F8B">
        <w:rPr>
          <w:noProof/>
        </w:rPr>
        <w:drawing>
          <wp:inline distT="0" distB="0" distL="0" distR="0" wp14:anchorId="2AB4E5A4" wp14:editId="73C31A26">
            <wp:extent cx="3903260" cy="1837785"/>
            <wp:effectExtent l="57150" t="57150" r="59690" b="482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8452" cy="1840229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946B50" w:rsidRDefault="008F6E15" w:rsidP="00946B50">
      <w:pPr>
        <w:pStyle w:val="ListLettera"/>
        <w:rPr>
          <w:lang w:val="en-US"/>
        </w:rPr>
      </w:pPr>
      <w:r w:rsidRPr="00946B50">
        <w:rPr>
          <w:lang w:val="en-US"/>
        </w:rPr>
        <w:t>A</w:t>
      </w:r>
      <w:r w:rsidR="008D12A6" w:rsidRPr="00946B50">
        <w:rPr>
          <w:lang w:val="en-US"/>
        </w:rPr>
        <w:t xml:space="preserve">dd the </w:t>
      </w:r>
      <w:proofErr w:type="spellStart"/>
      <w:r w:rsidRPr="00946B50">
        <w:rPr>
          <w:lang w:val="en-US"/>
        </w:rPr>
        <w:t>ABContactAnalysisDV</w:t>
      </w:r>
      <w:proofErr w:type="spellEnd"/>
      <w:r w:rsidRPr="00946B50">
        <w:rPr>
          <w:lang w:val="en-US"/>
        </w:rPr>
        <w:t xml:space="preserve"> </w:t>
      </w:r>
      <w:r w:rsidR="008D12A6" w:rsidRPr="00946B50">
        <w:rPr>
          <w:lang w:val="en-US"/>
        </w:rPr>
        <w:t>to the Analysis card.</w:t>
      </w:r>
      <w:r w:rsidR="00153F8B">
        <w:rPr>
          <w:lang w:val="en-US"/>
        </w:rPr>
        <w:br/>
      </w:r>
      <w:r w:rsidR="00153F8B">
        <w:rPr>
          <w:noProof/>
        </w:rPr>
        <w:drawing>
          <wp:inline distT="0" distB="0" distL="0" distR="0" wp14:anchorId="12FFDC7B" wp14:editId="0BC349C8">
            <wp:extent cx="5771429" cy="990476"/>
            <wp:effectExtent l="57150" t="57150" r="58420" b="577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990476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153F8B" w:rsidRDefault="00153F8B" w:rsidP="00153F8B">
      <w:pPr>
        <w:pStyle w:val="Paragraph"/>
        <w:ind w:left="720"/>
      </w:pPr>
      <w:r>
        <w:rPr>
          <w:noProof/>
        </w:rPr>
        <w:drawing>
          <wp:inline distT="0" distB="0" distL="0" distR="0" wp14:anchorId="1BB8D91A" wp14:editId="1D6D6814">
            <wp:extent cx="3780953" cy="838095"/>
            <wp:effectExtent l="57150" t="57150" r="48260" b="577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0953" cy="83809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946B50" w:rsidRPr="00946B50" w:rsidRDefault="00946B50" w:rsidP="00BC6898">
      <w:pPr>
        <w:pStyle w:val="ListLettera"/>
        <w:numPr>
          <w:ilvl w:val="0"/>
          <w:numId w:val="19"/>
        </w:numPr>
        <w:rPr>
          <w:lang w:val="en-US"/>
        </w:rPr>
      </w:pPr>
      <w:r>
        <w:rPr>
          <w:lang w:val="en-US"/>
        </w:rPr>
        <w:t>I</w:t>
      </w:r>
      <w:r w:rsidRPr="00946B50">
        <w:rPr>
          <w:lang w:val="en-US"/>
        </w:rPr>
        <w:t xml:space="preserve">n the canvas, show included sections. </w:t>
      </w:r>
    </w:p>
    <w:p w:rsidR="008D12A6" w:rsidRPr="00E50CE0" w:rsidRDefault="008D12A6" w:rsidP="008D12A6">
      <w:pPr>
        <w:pStyle w:val="ListNumber1"/>
      </w:pPr>
      <w:r>
        <w:rPr>
          <w:lang w:val="en-US"/>
        </w:rPr>
        <w:t xml:space="preserve">Navigate to </w:t>
      </w:r>
      <w:proofErr w:type="spellStart"/>
      <w:r w:rsidRPr="008D12A6">
        <w:t>ABContactDetailsCV.A</w:t>
      </w:r>
      <w:r>
        <w:rPr>
          <w:lang w:val="en-US"/>
        </w:rPr>
        <w:t>BPerson</w:t>
      </w:r>
      <w:proofErr w:type="spellEnd"/>
    </w:p>
    <w:p w:rsidR="00F772C9" w:rsidRPr="00F772C9" w:rsidRDefault="008D12A6" w:rsidP="00BC6898">
      <w:pPr>
        <w:pStyle w:val="ListLettera"/>
        <w:numPr>
          <w:ilvl w:val="0"/>
          <w:numId w:val="25"/>
        </w:numPr>
      </w:pPr>
      <w:r w:rsidRPr="00F772C9">
        <w:t>Select the Analysis card.</w:t>
      </w:r>
    </w:p>
    <w:p w:rsidR="00F772C9" w:rsidRPr="00F772C9" w:rsidRDefault="008D12A6" w:rsidP="00F772C9">
      <w:pPr>
        <w:pStyle w:val="ListLettera"/>
      </w:pPr>
      <w:r w:rsidRPr="00F772C9">
        <w:t>In the Analysis card canvas, delete</w:t>
      </w:r>
      <w:r w:rsidR="002D7F1D">
        <w:t xml:space="preserve"> the existing detail view panel</w:t>
      </w:r>
      <w:r w:rsidR="00F772C9">
        <w:t xml:space="preserve">. </w:t>
      </w:r>
    </w:p>
    <w:p w:rsidR="008D12A6" w:rsidRPr="00650593" w:rsidRDefault="008F6E15" w:rsidP="00F772C9">
      <w:pPr>
        <w:pStyle w:val="ListLettera"/>
      </w:pPr>
      <w:r w:rsidRPr="00F772C9">
        <w:lastRenderedPageBreak/>
        <w:t>A</w:t>
      </w:r>
      <w:r w:rsidR="008D12A6" w:rsidRPr="00F772C9">
        <w:t>dd the</w:t>
      </w:r>
      <w:r w:rsidRPr="00F772C9">
        <w:t xml:space="preserve"> </w:t>
      </w:r>
      <w:proofErr w:type="spellStart"/>
      <w:r w:rsidRPr="00F772C9">
        <w:t>ABContactAnalysisDV</w:t>
      </w:r>
      <w:proofErr w:type="spellEnd"/>
      <w:r w:rsidR="008D12A6" w:rsidRPr="00F772C9">
        <w:t xml:space="preserve"> to the Analysis card.</w:t>
      </w:r>
      <w:r w:rsidR="00153F8B">
        <w:rPr>
          <w:lang w:val="en-US"/>
        </w:rPr>
        <w:br/>
      </w:r>
      <w:bookmarkStart w:id="0" w:name="_GoBack"/>
      <w:r w:rsidR="00153F8B">
        <w:rPr>
          <w:noProof/>
        </w:rPr>
        <w:drawing>
          <wp:inline distT="0" distB="0" distL="0" distR="0" wp14:anchorId="201BF83F" wp14:editId="6C0F55C3">
            <wp:extent cx="4523810" cy="2295238"/>
            <wp:effectExtent l="57150" t="57150" r="48260" b="482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2295238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F370DF" w:rsidRDefault="00007C6B" w:rsidP="00F370DF">
      <w:pPr>
        <w:pStyle w:val="H3"/>
      </w:pPr>
      <w:r>
        <w:t>Verification</w:t>
      </w:r>
    </w:p>
    <w:p w:rsidR="00F370DF" w:rsidRPr="00E50CE0" w:rsidRDefault="00F370DF" w:rsidP="00F370DF">
      <w:pPr>
        <w:pStyle w:val="ListNumber1"/>
      </w:pPr>
      <w:r>
        <w:t>Log in to TrainingApp</w:t>
      </w:r>
    </w:p>
    <w:p w:rsidR="00F370DF" w:rsidRPr="00F370DF" w:rsidRDefault="00F370DF" w:rsidP="00BC6898">
      <w:pPr>
        <w:pStyle w:val="ListLettera"/>
        <w:numPr>
          <w:ilvl w:val="0"/>
          <w:numId w:val="10"/>
        </w:numPr>
      </w:pPr>
      <w:r>
        <w:t>Log in as Alice Applegate.</w:t>
      </w:r>
    </w:p>
    <w:p w:rsidR="00F370DF" w:rsidRPr="001F1DD5" w:rsidRDefault="00F370DF" w:rsidP="00BC6898">
      <w:pPr>
        <w:pStyle w:val="ListNumber1"/>
        <w:numPr>
          <w:ilvl w:val="0"/>
          <w:numId w:val="6"/>
        </w:numPr>
        <w:rPr>
          <w:lang w:val="en-US"/>
        </w:rPr>
      </w:pPr>
      <w:r>
        <w:rPr>
          <w:lang w:val="en-US"/>
        </w:rPr>
        <w:t>Reload the PCF changes</w:t>
      </w:r>
    </w:p>
    <w:p w:rsidR="00F370DF" w:rsidRPr="00796506" w:rsidRDefault="00F370DF" w:rsidP="00BC6898">
      <w:pPr>
        <w:pStyle w:val="ListLettera"/>
        <w:numPr>
          <w:ilvl w:val="0"/>
          <w:numId w:val="14"/>
        </w:numPr>
      </w:pPr>
      <w:r w:rsidRPr="00F16046">
        <w:rPr>
          <w:lang w:val="en-US"/>
        </w:rPr>
        <w:t>In TrainingApp, reload the changes to the PCF file(s).</w:t>
      </w:r>
    </w:p>
    <w:p w:rsidR="00502EB1" w:rsidRPr="00E50CE0" w:rsidRDefault="00502EB1" w:rsidP="00502EB1">
      <w:pPr>
        <w:pStyle w:val="ListNumber1"/>
      </w:pPr>
      <w:r>
        <w:rPr>
          <w:lang w:val="en-US"/>
        </w:rPr>
        <w:t xml:space="preserve">View the Analysis </w:t>
      </w:r>
      <w:r w:rsidR="008F6E15">
        <w:rPr>
          <w:lang w:val="en-US"/>
        </w:rPr>
        <w:t>card for William Andy</w:t>
      </w:r>
    </w:p>
    <w:p w:rsidR="00F370DF" w:rsidRPr="00CD5C47" w:rsidRDefault="00F370DF" w:rsidP="00BC6898">
      <w:pPr>
        <w:pStyle w:val="ListLettera"/>
        <w:numPr>
          <w:ilvl w:val="0"/>
          <w:numId w:val="15"/>
        </w:numPr>
      </w:pPr>
      <w:r w:rsidRPr="00F16046">
        <w:rPr>
          <w:lang w:val="en-US"/>
        </w:rPr>
        <w:t>Search for William Andy.</w:t>
      </w:r>
    </w:p>
    <w:p w:rsidR="00F370DF" w:rsidRPr="00007C6B" w:rsidRDefault="00F370DF" w:rsidP="00F370DF">
      <w:pPr>
        <w:pStyle w:val="ListLettera"/>
        <w:numPr>
          <w:ilvl w:val="0"/>
          <w:numId w:val="3"/>
        </w:numPr>
      </w:pPr>
      <w:r>
        <w:rPr>
          <w:lang w:val="en-US"/>
        </w:rPr>
        <w:t>In the search results list view, navigate to the William Andy</w:t>
      </w:r>
      <w:r>
        <w:t xml:space="preserve"> </w:t>
      </w:r>
      <w:r>
        <w:rPr>
          <w:lang w:val="en-US"/>
        </w:rPr>
        <w:t>contact.</w:t>
      </w:r>
    </w:p>
    <w:p w:rsidR="00007C6B" w:rsidRPr="00007C6B" w:rsidRDefault="006C2058" w:rsidP="00502EB1">
      <w:pPr>
        <w:pStyle w:val="ListLettera"/>
      </w:pPr>
      <w:r>
        <w:t xml:space="preserve">In the sidebar menu, click </w:t>
      </w:r>
      <w:r w:rsidR="008F6E15">
        <w:rPr>
          <w:lang w:val="en-US"/>
        </w:rPr>
        <w:t>Details.</w:t>
      </w:r>
    </w:p>
    <w:p w:rsidR="008F6E15" w:rsidRPr="008F6E15" w:rsidRDefault="008F6E15" w:rsidP="00007C6B">
      <w:pPr>
        <w:pStyle w:val="ListLettera"/>
      </w:pPr>
      <w:r>
        <w:rPr>
          <w:lang w:val="en-US"/>
        </w:rPr>
        <w:t>Click the Analysis card tab.</w:t>
      </w:r>
    </w:p>
    <w:p w:rsidR="00007C6B" w:rsidRPr="009F62F0" w:rsidRDefault="00007C6B" w:rsidP="00007C6B">
      <w:pPr>
        <w:pStyle w:val="ListLettera"/>
        <w:numPr>
          <w:ilvl w:val="0"/>
          <w:numId w:val="3"/>
        </w:numPr>
      </w:pPr>
      <w:r>
        <w:rPr>
          <w:lang w:val="en-US"/>
        </w:rPr>
        <w:t xml:space="preserve">Verify that you see the </w:t>
      </w:r>
      <w:r w:rsidR="006C2058">
        <w:rPr>
          <w:lang w:val="en-US"/>
        </w:rPr>
        <w:t>Contact Analysis detail view panel.</w:t>
      </w:r>
      <w:r>
        <w:t xml:space="preserve"> </w:t>
      </w:r>
    </w:p>
    <w:p w:rsidR="009F62F0" w:rsidRDefault="009F62F0" w:rsidP="009F62F0"/>
    <w:p w:rsidR="009F62F0" w:rsidRDefault="009F62F0" w:rsidP="009F62F0">
      <w:r>
        <w:rPr>
          <w:noProof/>
        </w:rPr>
        <w:lastRenderedPageBreak/>
        <w:drawing>
          <wp:inline distT="0" distB="0" distL="0" distR="0" wp14:anchorId="5037B209" wp14:editId="73C22366">
            <wp:extent cx="4809524" cy="2819048"/>
            <wp:effectExtent l="57150" t="57150" r="105410" b="1149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819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6E15" w:rsidRPr="00E50CE0" w:rsidRDefault="008F6E15" w:rsidP="008F6E15">
      <w:pPr>
        <w:pStyle w:val="ListNumber1"/>
      </w:pPr>
      <w:r>
        <w:t xml:space="preserve">View the Analysis card for </w:t>
      </w:r>
      <w:r w:rsidRPr="008F6E15">
        <w:rPr>
          <w:lang w:val="en-US"/>
        </w:rPr>
        <w:t>Burlingame Saab</w:t>
      </w:r>
    </w:p>
    <w:p w:rsidR="008F6E15" w:rsidRPr="00CD5C47" w:rsidRDefault="008F6E15" w:rsidP="00BC6898">
      <w:pPr>
        <w:pStyle w:val="ListLettera"/>
        <w:numPr>
          <w:ilvl w:val="0"/>
          <w:numId w:val="22"/>
        </w:numPr>
      </w:pPr>
      <w:r w:rsidRPr="008F6E15">
        <w:rPr>
          <w:lang w:val="en-US"/>
        </w:rPr>
        <w:t>Search for Burlingame Saab.</w:t>
      </w:r>
    </w:p>
    <w:p w:rsidR="008F6E15" w:rsidRPr="00007C6B" w:rsidRDefault="008F6E15" w:rsidP="008F6E15">
      <w:pPr>
        <w:pStyle w:val="ListLettera"/>
      </w:pPr>
      <w:r>
        <w:t xml:space="preserve">In the search results list view, navigate to the </w:t>
      </w:r>
      <w:r w:rsidRPr="008F6E15">
        <w:rPr>
          <w:lang w:val="en-US"/>
        </w:rPr>
        <w:t>Burlingame Saab</w:t>
      </w:r>
      <w:r>
        <w:rPr>
          <w:lang w:val="en-US"/>
        </w:rPr>
        <w:t xml:space="preserve"> </w:t>
      </w:r>
      <w:r>
        <w:t>contact.</w:t>
      </w:r>
    </w:p>
    <w:p w:rsidR="008F6E15" w:rsidRPr="00007C6B" w:rsidRDefault="008F6E15" w:rsidP="008F6E15">
      <w:pPr>
        <w:pStyle w:val="ListLettera"/>
      </w:pPr>
      <w:r>
        <w:t xml:space="preserve">In the sidebar menu, click </w:t>
      </w:r>
      <w:r>
        <w:rPr>
          <w:lang w:val="en-US"/>
        </w:rPr>
        <w:t>Details.</w:t>
      </w:r>
    </w:p>
    <w:p w:rsidR="008F6E15" w:rsidRPr="008F6E15" w:rsidRDefault="008F6E15" w:rsidP="008F6E15">
      <w:pPr>
        <w:pStyle w:val="ListLettera"/>
      </w:pPr>
      <w:r>
        <w:rPr>
          <w:lang w:val="en-US"/>
        </w:rPr>
        <w:t>Click the Analysis card tab.</w:t>
      </w:r>
    </w:p>
    <w:p w:rsidR="008F6E15" w:rsidRPr="009F62F0" w:rsidRDefault="008F6E15" w:rsidP="008F6E15">
      <w:pPr>
        <w:pStyle w:val="ListLettera"/>
        <w:numPr>
          <w:ilvl w:val="0"/>
          <w:numId w:val="3"/>
        </w:numPr>
      </w:pPr>
      <w:r>
        <w:rPr>
          <w:lang w:val="en-US"/>
        </w:rPr>
        <w:t>Verify that you see the Contact Analysis detail view panel.</w:t>
      </w:r>
      <w:r>
        <w:t xml:space="preserve"> </w:t>
      </w:r>
    </w:p>
    <w:p w:rsidR="009F62F0" w:rsidRDefault="009F62F0" w:rsidP="009F62F0">
      <w:r>
        <w:rPr>
          <w:noProof/>
        </w:rPr>
        <w:drawing>
          <wp:inline distT="0" distB="0" distL="0" distR="0" wp14:anchorId="3BD355E0" wp14:editId="35925894">
            <wp:extent cx="5723810" cy="2828572"/>
            <wp:effectExtent l="57150" t="57150" r="106045" b="1054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3810" cy="2828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62F0" w:rsidRDefault="009F62F0" w:rsidP="009F62F0"/>
    <w:p w:rsidR="008F6E15" w:rsidRPr="00E50CE0" w:rsidRDefault="008F6E15" w:rsidP="008F6E15">
      <w:pPr>
        <w:pStyle w:val="ListNumber1"/>
      </w:pPr>
      <w:r>
        <w:t xml:space="preserve">View the Analysis page for </w:t>
      </w:r>
      <w:r w:rsidRPr="008F6E15">
        <w:rPr>
          <w:lang w:val="en-US"/>
        </w:rPr>
        <w:t>Burlingame Saab</w:t>
      </w:r>
    </w:p>
    <w:p w:rsidR="008F6E15" w:rsidRPr="00007C6B" w:rsidRDefault="008F6E15" w:rsidP="00BC6898">
      <w:pPr>
        <w:pStyle w:val="ListLettera"/>
        <w:numPr>
          <w:ilvl w:val="0"/>
          <w:numId w:val="23"/>
        </w:numPr>
      </w:pPr>
      <w:r>
        <w:t>In the sidebar menu, click Analysis</w:t>
      </w:r>
      <w:r w:rsidRPr="002458A9">
        <w:t>.</w:t>
      </w:r>
    </w:p>
    <w:p w:rsidR="008F6E15" w:rsidRPr="009F62F0" w:rsidRDefault="008F6E15" w:rsidP="008F6E15">
      <w:pPr>
        <w:pStyle w:val="ListLettera"/>
        <w:numPr>
          <w:ilvl w:val="0"/>
          <w:numId w:val="3"/>
        </w:numPr>
      </w:pPr>
      <w:r>
        <w:rPr>
          <w:lang w:val="en-US"/>
        </w:rPr>
        <w:t>Verify that you see the Contact Analysis detail view panel.</w:t>
      </w:r>
      <w:r>
        <w:t xml:space="preserve"> </w:t>
      </w:r>
    </w:p>
    <w:p w:rsidR="009F62F0" w:rsidRDefault="009F62F0" w:rsidP="009F62F0">
      <w:r>
        <w:rPr>
          <w:noProof/>
        </w:rPr>
        <w:lastRenderedPageBreak/>
        <w:drawing>
          <wp:inline distT="0" distB="0" distL="0" distR="0" wp14:anchorId="6EBB1835" wp14:editId="051B4D42">
            <wp:extent cx="4552381" cy="2885714"/>
            <wp:effectExtent l="57150" t="57150" r="114935" b="1054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88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0C9C" w:rsidRDefault="00D30C9C" w:rsidP="00945EBE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D30C9C" w:rsidP="008B5861">
            <w:r w:rsidRPr="004F7EF2">
              <w:rPr>
                <w:noProof/>
              </w:rPr>
              <w:drawing>
                <wp:inline distT="0" distB="0" distL="0" distR="0" wp14:anchorId="35E82113" wp14:editId="2549A4E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945EBE" w:rsidRDefault="00945EBE" w:rsidP="00945EBE">
      <w:pPr>
        <w:pStyle w:val="Paragraph"/>
      </w:pPr>
    </w:p>
    <w:sectPr w:rsidR="00945EBE" w:rsidSect="007E2895">
      <w:headerReference w:type="default" r:id="rId30"/>
      <w:footerReference w:type="default" r:id="rId31"/>
      <w:headerReference w:type="first" r:id="rId32"/>
      <w:footerReference w:type="first" r:id="rId33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EFC" w:rsidRDefault="00594EFC" w:rsidP="004E1325">
      <w:pPr>
        <w:spacing w:after="0" w:line="240" w:lineRule="auto"/>
      </w:pPr>
      <w:r>
        <w:separator/>
      </w:r>
    </w:p>
  </w:endnote>
  <w:endnote w:type="continuationSeparator" w:id="0">
    <w:p w:rsidR="00594EFC" w:rsidRDefault="00594EFC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153F8B">
      <w:rPr>
        <w:rFonts w:cs="Calibri"/>
        <w:noProof/>
        <w:sz w:val="16"/>
      </w:rPr>
      <w:t>7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332853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EFC" w:rsidRDefault="00594EFC" w:rsidP="004E1325">
      <w:pPr>
        <w:spacing w:after="0" w:line="240" w:lineRule="auto"/>
      </w:pPr>
      <w:r>
        <w:separator/>
      </w:r>
    </w:p>
  </w:footnote>
  <w:footnote w:type="continuationSeparator" w:id="0">
    <w:p w:rsidR="00594EFC" w:rsidRDefault="00594EFC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594EFC" w:rsidP="00A26A28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86E3C">
          <w:t>Detail Views</w:t>
        </w:r>
      </w:sdtContent>
    </w:sdt>
    <w:r w:rsidR="00230A33">
      <w:rPr>
        <w:noProof/>
      </w:rPr>
      <w:drawing>
        <wp:anchor distT="0" distB="0" distL="114300" distR="114300" simplePos="0" relativeHeight="251662336" behindDoc="1" locked="0" layoutInCell="0" allowOverlap="1" wp14:anchorId="0E21773E" wp14:editId="34E84810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2752CCA2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E61"/>
    <w:rsid w:val="00006168"/>
    <w:rsid w:val="00007C6B"/>
    <w:rsid w:val="00011A01"/>
    <w:rsid w:val="00042602"/>
    <w:rsid w:val="00060356"/>
    <w:rsid w:val="00060ABA"/>
    <w:rsid w:val="0006622E"/>
    <w:rsid w:val="000714B3"/>
    <w:rsid w:val="000C49D1"/>
    <w:rsid w:val="000D4F9B"/>
    <w:rsid w:val="000D6A33"/>
    <w:rsid w:val="000E5C4B"/>
    <w:rsid w:val="00102BF2"/>
    <w:rsid w:val="00125932"/>
    <w:rsid w:val="00140F14"/>
    <w:rsid w:val="00145C1F"/>
    <w:rsid w:val="00153F8B"/>
    <w:rsid w:val="00180742"/>
    <w:rsid w:val="001878A0"/>
    <w:rsid w:val="00187D0B"/>
    <w:rsid w:val="001954D6"/>
    <w:rsid w:val="001A2417"/>
    <w:rsid w:val="001B709C"/>
    <w:rsid w:val="001C5BF9"/>
    <w:rsid w:val="001D0763"/>
    <w:rsid w:val="001D31E7"/>
    <w:rsid w:val="001D7A29"/>
    <w:rsid w:val="00210642"/>
    <w:rsid w:val="00230A33"/>
    <w:rsid w:val="0023264F"/>
    <w:rsid w:val="002458A9"/>
    <w:rsid w:val="0024629B"/>
    <w:rsid w:val="00246AEC"/>
    <w:rsid w:val="002520CC"/>
    <w:rsid w:val="002632B9"/>
    <w:rsid w:val="0026454A"/>
    <w:rsid w:val="002822A0"/>
    <w:rsid w:val="00283D94"/>
    <w:rsid w:val="00286E3C"/>
    <w:rsid w:val="002A7409"/>
    <w:rsid w:val="002B1B7E"/>
    <w:rsid w:val="002B2B70"/>
    <w:rsid w:val="002B34A8"/>
    <w:rsid w:val="002C534A"/>
    <w:rsid w:val="002D7F1D"/>
    <w:rsid w:val="002E3D49"/>
    <w:rsid w:val="002E5C72"/>
    <w:rsid w:val="002F3C13"/>
    <w:rsid w:val="00314E55"/>
    <w:rsid w:val="0032253E"/>
    <w:rsid w:val="00323A88"/>
    <w:rsid w:val="00324B26"/>
    <w:rsid w:val="00332853"/>
    <w:rsid w:val="003459F5"/>
    <w:rsid w:val="00353189"/>
    <w:rsid w:val="003B3EEC"/>
    <w:rsid w:val="003C1B17"/>
    <w:rsid w:val="003E00EF"/>
    <w:rsid w:val="003E3A6B"/>
    <w:rsid w:val="003E5FB4"/>
    <w:rsid w:val="003E74A0"/>
    <w:rsid w:val="0041203D"/>
    <w:rsid w:val="00447CF8"/>
    <w:rsid w:val="004605C2"/>
    <w:rsid w:val="00486139"/>
    <w:rsid w:val="00490E61"/>
    <w:rsid w:val="004967F0"/>
    <w:rsid w:val="004D7F50"/>
    <w:rsid w:val="004E0E3D"/>
    <w:rsid w:val="004E1325"/>
    <w:rsid w:val="004E74EB"/>
    <w:rsid w:val="004E7C7F"/>
    <w:rsid w:val="004F633D"/>
    <w:rsid w:val="004F7EF2"/>
    <w:rsid w:val="00502EB1"/>
    <w:rsid w:val="005045E5"/>
    <w:rsid w:val="0050488F"/>
    <w:rsid w:val="00510084"/>
    <w:rsid w:val="005102E8"/>
    <w:rsid w:val="00511502"/>
    <w:rsid w:val="005122C0"/>
    <w:rsid w:val="00513509"/>
    <w:rsid w:val="0053797D"/>
    <w:rsid w:val="0058255A"/>
    <w:rsid w:val="00594EFC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0593"/>
    <w:rsid w:val="00654634"/>
    <w:rsid w:val="0066468E"/>
    <w:rsid w:val="0066764C"/>
    <w:rsid w:val="00681334"/>
    <w:rsid w:val="00690ADA"/>
    <w:rsid w:val="006C2058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7698B"/>
    <w:rsid w:val="00795F98"/>
    <w:rsid w:val="007A0C5A"/>
    <w:rsid w:val="007A40A8"/>
    <w:rsid w:val="007B3890"/>
    <w:rsid w:val="007C3407"/>
    <w:rsid w:val="007E2895"/>
    <w:rsid w:val="007F0B8E"/>
    <w:rsid w:val="007F0F5F"/>
    <w:rsid w:val="007F32F4"/>
    <w:rsid w:val="008048BC"/>
    <w:rsid w:val="0080527B"/>
    <w:rsid w:val="008111A9"/>
    <w:rsid w:val="00813361"/>
    <w:rsid w:val="00834C52"/>
    <w:rsid w:val="00896F25"/>
    <w:rsid w:val="008B5861"/>
    <w:rsid w:val="008D0F57"/>
    <w:rsid w:val="008D12A6"/>
    <w:rsid w:val="008E440E"/>
    <w:rsid w:val="008F6E15"/>
    <w:rsid w:val="009069C4"/>
    <w:rsid w:val="00912CE6"/>
    <w:rsid w:val="00921482"/>
    <w:rsid w:val="00940E36"/>
    <w:rsid w:val="00945EBE"/>
    <w:rsid w:val="00946B50"/>
    <w:rsid w:val="00962CF9"/>
    <w:rsid w:val="009A3F70"/>
    <w:rsid w:val="009C1562"/>
    <w:rsid w:val="009D276F"/>
    <w:rsid w:val="009D617E"/>
    <w:rsid w:val="009F62F0"/>
    <w:rsid w:val="00A00A29"/>
    <w:rsid w:val="00A01756"/>
    <w:rsid w:val="00A1100D"/>
    <w:rsid w:val="00A16929"/>
    <w:rsid w:val="00A172F1"/>
    <w:rsid w:val="00A17E90"/>
    <w:rsid w:val="00A26A28"/>
    <w:rsid w:val="00A52852"/>
    <w:rsid w:val="00A571A6"/>
    <w:rsid w:val="00A626A9"/>
    <w:rsid w:val="00AA0D5D"/>
    <w:rsid w:val="00B01628"/>
    <w:rsid w:val="00B30DE8"/>
    <w:rsid w:val="00B403FB"/>
    <w:rsid w:val="00B5199A"/>
    <w:rsid w:val="00B5434A"/>
    <w:rsid w:val="00B62C9E"/>
    <w:rsid w:val="00B71EF3"/>
    <w:rsid w:val="00B74A73"/>
    <w:rsid w:val="00BA18CE"/>
    <w:rsid w:val="00BA439A"/>
    <w:rsid w:val="00BB07F7"/>
    <w:rsid w:val="00BC0A09"/>
    <w:rsid w:val="00BC6898"/>
    <w:rsid w:val="00BD17A4"/>
    <w:rsid w:val="00BF7219"/>
    <w:rsid w:val="00C0236C"/>
    <w:rsid w:val="00C128F9"/>
    <w:rsid w:val="00C22114"/>
    <w:rsid w:val="00C24298"/>
    <w:rsid w:val="00C258E5"/>
    <w:rsid w:val="00C447A9"/>
    <w:rsid w:val="00C71D6A"/>
    <w:rsid w:val="00C778C6"/>
    <w:rsid w:val="00C8248E"/>
    <w:rsid w:val="00C8487B"/>
    <w:rsid w:val="00C919B1"/>
    <w:rsid w:val="00CA0DE7"/>
    <w:rsid w:val="00CC2EC9"/>
    <w:rsid w:val="00CD5B25"/>
    <w:rsid w:val="00CE6048"/>
    <w:rsid w:val="00CE7CAA"/>
    <w:rsid w:val="00D05011"/>
    <w:rsid w:val="00D1394D"/>
    <w:rsid w:val="00D30C9C"/>
    <w:rsid w:val="00D747B5"/>
    <w:rsid w:val="00D835C9"/>
    <w:rsid w:val="00D9090E"/>
    <w:rsid w:val="00D917CD"/>
    <w:rsid w:val="00D9184D"/>
    <w:rsid w:val="00DA6BFD"/>
    <w:rsid w:val="00DD3AC7"/>
    <w:rsid w:val="00DE6CE2"/>
    <w:rsid w:val="00E066AC"/>
    <w:rsid w:val="00E2678E"/>
    <w:rsid w:val="00E37584"/>
    <w:rsid w:val="00E44D9A"/>
    <w:rsid w:val="00E50CE0"/>
    <w:rsid w:val="00E60A87"/>
    <w:rsid w:val="00E61C94"/>
    <w:rsid w:val="00E62E5D"/>
    <w:rsid w:val="00E6417F"/>
    <w:rsid w:val="00E6670E"/>
    <w:rsid w:val="00E72BF3"/>
    <w:rsid w:val="00E92147"/>
    <w:rsid w:val="00EA1C2C"/>
    <w:rsid w:val="00ED3BA3"/>
    <w:rsid w:val="00EE2D14"/>
    <w:rsid w:val="00EF2585"/>
    <w:rsid w:val="00F16046"/>
    <w:rsid w:val="00F30D05"/>
    <w:rsid w:val="00F32050"/>
    <w:rsid w:val="00F370DF"/>
    <w:rsid w:val="00F549C9"/>
    <w:rsid w:val="00F72F03"/>
    <w:rsid w:val="00F772C9"/>
    <w:rsid w:val="00F8160D"/>
    <w:rsid w:val="00F85A2F"/>
    <w:rsid w:val="00F864E5"/>
    <w:rsid w:val="00FA78CA"/>
    <w:rsid w:val="00FB6110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5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CE7CA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CE7CA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Normal"/>
    <w:link w:val="BulletTextChar"/>
    <w:qFormat/>
    <w:rsid w:val="004D7F50"/>
    <w:pPr>
      <w:numPr>
        <w:numId w:val="7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BulletTextChar">
    <w:name w:val="BulletText Char"/>
    <w:basedOn w:val="DefaultParagraphFont"/>
    <w:link w:val="BulletText"/>
    <w:rsid w:val="004D7F50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5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CE7CAA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CE7CAA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Normal"/>
    <w:link w:val="BulletTextChar"/>
    <w:qFormat/>
    <w:rsid w:val="004D7F50"/>
    <w:pPr>
      <w:numPr>
        <w:numId w:val="7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BulletTextChar">
    <w:name w:val="BulletText Char"/>
    <w:basedOn w:val="DefaultParagraphFont"/>
    <w:link w:val="BulletText"/>
    <w:rsid w:val="004D7F50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2.xml"/><Relationship Id="rId38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customXml" Target="../customXml/item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customXml" Target="../customXml/item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ower\AppData\Roaming\Microsoft\Templates\Emerald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528BC49E-B088-462C-8DAD-05989D92C1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27575D-64CA-4771-8AFA-51D5F1AE3188}"/>
</file>

<file path=customXml/itemProps3.xml><?xml version="1.0" encoding="utf-8"?>
<ds:datastoreItem xmlns:ds="http://schemas.openxmlformats.org/officeDocument/2006/customXml" ds:itemID="{1DEFD03E-B858-4EC7-B062-FF6587B6F024}"/>
</file>

<file path=customXml/itemProps4.xml><?xml version="1.0" encoding="utf-8"?>
<ds:datastoreItem xmlns:ds="http://schemas.openxmlformats.org/officeDocument/2006/customXml" ds:itemID="{4347BEC5-044A-415E-8A9C-DE7A76FA1859}"/>
</file>

<file path=docProps/app.xml><?xml version="1.0" encoding="utf-8"?>
<Properties xmlns="http://schemas.openxmlformats.org/officeDocument/2006/extended-properties" xmlns:vt="http://schemas.openxmlformats.org/officeDocument/2006/docPropsVTypes">
  <Template>Emerald_WordTemplate.dotx</Template>
  <TotalTime>132</TotalTime>
  <Pages>9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Detail Views</vt:lpstr>
    </vt:vector>
  </TitlesOfParts>
  <Manager>Peter Niemeyer</Manager>
  <Company>Guidewire, Inc.</Company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Detail Views</dc:subject>
  <dc:creator>Seth Luersen</dc:creator>
  <cp:keywords>Emerald;Configuration Fundamentals</cp:keywords>
  <dc:description>Drop 3</dc:description>
  <cp:lastModifiedBy>Julie Tower</cp:lastModifiedBy>
  <cp:revision>8</cp:revision>
  <dcterms:created xsi:type="dcterms:W3CDTF">2014-11-25T17:35:00Z</dcterms:created>
  <dcterms:modified xsi:type="dcterms:W3CDTF">2014-11-25T19:47:00Z</dcterms:modified>
  <cp:category>Configuration Fundamentals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1481500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
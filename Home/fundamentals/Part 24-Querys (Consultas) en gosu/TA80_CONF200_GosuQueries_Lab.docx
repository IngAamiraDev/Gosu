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0B7A9F">
        <w:rPr>
          <w:sz w:val="48"/>
        </w:rPr>
        <w:t>Queries</w:t>
      </w:r>
    </w:p>
    <w:p w:rsidR="000B7A9F" w:rsidRDefault="001F4CBB" w:rsidP="002C4803">
      <w:pPr>
        <w:pStyle w:val="Paragraph"/>
      </w:pPr>
      <w:r>
        <w:t>In this lab, you will write queries using the Guidewire API and Gosu.</w:t>
      </w:r>
    </w:p>
    <w:p w:rsidR="002C4803" w:rsidRDefault="002C4803" w:rsidP="002C4803">
      <w:pPr>
        <w:pStyle w:val="H3"/>
      </w:pPr>
      <w:r>
        <w:t>Requirements</w:t>
      </w:r>
    </w:p>
    <w:p w:rsidR="002C4803" w:rsidRDefault="002C4803" w:rsidP="002C4803">
      <w:pPr>
        <w:pStyle w:val="Paragraph"/>
      </w:pPr>
      <w:r>
        <w:t xml:space="preserve">This lab requires that </w:t>
      </w:r>
      <w:r w:rsidR="001F4CBB">
        <w:t>you use TrainingApp 8.0, Guidewire Studio 8.0, and Gosu Scratchpad.</w:t>
      </w:r>
    </w:p>
    <w:p w:rsidR="001F4CBB" w:rsidRDefault="001F4CBB" w:rsidP="001F4CBB">
      <w:pPr>
        <w:pStyle w:val="E1"/>
      </w:pPr>
      <w:r>
        <w:t>Write Queries</w:t>
      </w:r>
    </w:p>
    <w:p w:rsidR="001F4CBB" w:rsidRDefault="001F4CBB" w:rsidP="001F4CBB">
      <w:r>
        <w:t>In this exercise, you will write queries using the Guidewire API and G</w:t>
      </w:r>
      <w:r w:rsidRPr="001D69AF">
        <w:t xml:space="preserve">osu </w:t>
      </w:r>
      <w:r>
        <w:t>Scratchpad to retrieve specific TrainingApp data.</w:t>
      </w:r>
    </w:p>
    <w:p w:rsidR="00896F25" w:rsidRDefault="00A378F2" w:rsidP="00EA1C2C">
      <w:pPr>
        <w:pStyle w:val="H3"/>
      </w:pPr>
      <w:r>
        <w:t>Tasks</w:t>
      </w:r>
    </w:p>
    <w:p w:rsidR="001F4CBB" w:rsidRDefault="001F4CBB" w:rsidP="001F4CBB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1F4CBB" w:rsidRPr="00357350" w:rsidRDefault="001F4CBB" w:rsidP="001F4CBB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1F4CBB" w:rsidRPr="00B00EBC" w:rsidRDefault="001F4CBB" w:rsidP="001F4CBB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</w:p>
    <w:p w:rsidR="00B00EBC" w:rsidRPr="001F4CBB" w:rsidRDefault="00B00EBC" w:rsidP="001F4CBB">
      <w:pPr>
        <w:pStyle w:val="ListLettera"/>
        <w:numPr>
          <w:ilvl w:val="0"/>
          <w:numId w:val="2"/>
        </w:numPr>
      </w:pPr>
      <w:r>
        <w:rPr>
          <w:lang w:val="en-US"/>
        </w:rPr>
        <w:t>Open Gosu Scratchpad.</w:t>
      </w:r>
    </w:p>
    <w:p w:rsidR="001F4CBB" w:rsidRDefault="001F4CBB" w:rsidP="001F4CBB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Print results to the Debug console window for each of the following tasks:</w:t>
      </w:r>
    </w:p>
    <w:p w:rsidR="001F4CBB" w:rsidRPr="001F4CBB" w:rsidRDefault="001F4CBB" w:rsidP="001F4CBB">
      <w:pPr>
        <w:pStyle w:val="ListLettera"/>
        <w:numPr>
          <w:ilvl w:val="0"/>
          <w:numId w:val="32"/>
        </w:numPr>
      </w:pPr>
      <w:r w:rsidRPr="001F4CBB">
        <w:rPr>
          <w:lang w:val="en-US"/>
        </w:rPr>
        <w:t xml:space="preserve">The </w:t>
      </w:r>
      <w:r w:rsidR="00A378F2" w:rsidRPr="001D69AF">
        <w:t xml:space="preserve">first and last name of </w:t>
      </w:r>
      <w:r>
        <w:t>all the ABAttorneys</w:t>
      </w:r>
      <w:r w:rsidRPr="001F4CBB">
        <w:rPr>
          <w:lang w:val="en-US"/>
        </w:rPr>
        <w:t>.</w:t>
      </w:r>
    </w:p>
    <w:p w:rsidR="001F4CBB" w:rsidRPr="001F4CBB" w:rsidRDefault="00A378F2" w:rsidP="00A378F2">
      <w:pPr>
        <w:pStyle w:val="ListLettera"/>
        <w:numPr>
          <w:ilvl w:val="0"/>
          <w:numId w:val="2"/>
        </w:numPr>
      </w:pPr>
      <w:r w:rsidRPr="001D69AF">
        <w:t xml:space="preserve">The last name of all ABPersons whose first name is Paul. </w:t>
      </w:r>
    </w:p>
    <w:p w:rsidR="001F4CBB" w:rsidRPr="001F4CBB" w:rsidRDefault="00A378F2" w:rsidP="00A378F2">
      <w:pPr>
        <w:pStyle w:val="ListLettera"/>
        <w:numPr>
          <w:ilvl w:val="0"/>
          <w:numId w:val="2"/>
        </w:numPr>
      </w:pPr>
      <w:r w:rsidRPr="001D69AF">
        <w:t>The name of all ABPersons whose first name is "James" and whose email address is not null.</w:t>
      </w:r>
    </w:p>
    <w:p w:rsidR="001F4CBB" w:rsidRPr="001F4CBB" w:rsidRDefault="00A378F2" w:rsidP="00A378F2">
      <w:pPr>
        <w:pStyle w:val="ListLettera"/>
        <w:numPr>
          <w:ilvl w:val="0"/>
          <w:numId w:val="2"/>
        </w:numPr>
      </w:pPr>
      <w:r w:rsidRPr="001D69AF">
        <w:t>The name of all ABPersons whose first name is "James" or whose email address is not null.</w:t>
      </w:r>
    </w:p>
    <w:p w:rsidR="001F4CBB" w:rsidRPr="001F4CBB" w:rsidRDefault="00A378F2" w:rsidP="00A378F2">
      <w:pPr>
        <w:pStyle w:val="ListLettera"/>
        <w:numPr>
          <w:ilvl w:val="0"/>
          <w:numId w:val="2"/>
        </w:numPr>
      </w:pPr>
      <w:r w:rsidRPr="001D69AF">
        <w:t xml:space="preserve">The number of ABCompanies. </w:t>
      </w:r>
    </w:p>
    <w:p w:rsidR="00A378F2" w:rsidRPr="001D69AF" w:rsidRDefault="00A378F2" w:rsidP="00A378F2">
      <w:pPr>
        <w:pStyle w:val="ListLettera"/>
        <w:numPr>
          <w:ilvl w:val="0"/>
          <w:numId w:val="2"/>
        </w:numPr>
      </w:pPr>
      <w:r w:rsidRPr="00A1257B">
        <w:t>The names of all ABCompanies whe</w:t>
      </w:r>
      <w:r w:rsidR="001F4CBB">
        <w:rPr>
          <w:lang w:val="en-US"/>
        </w:rPr>
        <w:t>re</w:t>
      </w:r>
      <w:r w:rsidRPr="00A1257B">
        <w:t xml:space="preserve"> the companies are ordered by name</w:t>
      </w:r>
      <w:r w:rsidRPr="001D69AF">
        <w:t xml:space="preserve">. </w:t>
      </w:r>
    </w:p>
    <w:p w:rsidR="00654634" w:rsidRDefault="00A378F2" w:rsidP="008B5861">
      <w:r>
        <w:t xml:space="preserve"> </w:t>
      </w:r>
    </w:p>
    <w:p w:rsidR="002E7D5C" w:rsidRDefault="002E7D5C" w:rsidP="008B5861"/>
    <w:p w:rsidR="002E7D5C" w:rsidRDefault="002E7D5C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A378F2">
              <w:t xml:space="preserve"> If needed, compare your code with the available solution set. </w:t>
            </w:r>
            <w:r w:rsidR="004F7EF2" w:rsidRPr="004F7EF2">
              <w:br/>
            </w:r>
          </w:p>
        </w:tc>
      </w:tr>
    </w:tbl>
    <w:p w:rsidR="00510084" w:rsidRDefault="00510084" w:rsidP="008B5861">
      <w:bookmarkStart w:id="0" w:name="_GoBack"/>
      <w:bookmarkEnd w:id="0"/>
    </w:p>
    <w:p w:rsidR="00125932" w:rsidRDefault="00125932" w:rsidP="00F30D05"/>
    <w:sectPr w:rsidR="00125932" w:rsidSect="007E28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904" w:rsidRDefault="00E61904" w:rsidP="004E1325">
      <w:pPr>
        <w:spacing w:after="0" w:line="240" w:lineRule="auto"/>
      </w:pPr>
      <w:r>
        <w:separator/>
      </w:r>
    </w:p>
  </w:endnote>
  <w:endnote w:type="continuationSeparator" w:id="0">
    <w:p w:rsidR="00E61904" w:rsidRDefault="00E61904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2E7D5C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F4CBB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2E7D5C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904" w:rsidRDefault="00E61904" w:rsidP="004E1325">
      <w:pPr>
        <w:spacing w:after="0" w:line="240" w:lineRule="auto"/>
      </w:pPr>
      <w:r>
        <w:separator/>
      </w:r>
    </w:p>
  </w:footnote>
  <w:footnote w:type="continuationSeparator" w:id="0">
    <w:p w:rsidR="00E61904" w:rsidRDefault="00E61904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B4989960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F"/>
    <w:rsid w:val="00006168"/>
    <w:rsid w:val="00011A01"/>
    <w:rsid w:val="0001583A"/>
    <w:rsid w:val="00060356"/>
    <w:rsid w:val="000714B3"/>
    <w:rsid w:val="000B7A9F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1F4CBB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4803"/>
    <w:rsid w:val="002C534A"/>
    <w:rsid w:val="002E5C72"/>
    <w:rsid w:val="002E7D5C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73DF0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17BB1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378F2"/>
    <w:rsid w:val="00A52852"/>
    <w:rsid w:val="00A571A6"/>
    <w:rsid w:val="00A626A9"/>
    <w:rsid w:val="00B00EBC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904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0B7A9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B7A9F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A378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378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378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0B7A9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B7A9F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A378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378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378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A89827FC-B710-4958-815F-AD6CC7BFA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DFB663-4967-479A-9427-2B8736743E8B}"/>
</file>

<file path=customXml/itemProps3.xml><?xml version="1.0" encoding="utf-8"?>
<ds:datastoreItem xmlns:ds="http://schemas.openxmlformats.org/officeDocument/2006/customXml" ds:itemID="{1DA8A437-E5D9-4C4C-AB7F-9E4CFF72E372}"/>
</file>

<file path=customXml/itemProps4.xml><?xml version="1.0" encoding="utf-8"?>
<ds:datastoreItem xmlns:ds="http://schemas.openxmlformats.org/officeDocument/2006/customXml" ds:itemID="{603CAE9D-1ADD-45DE-A4F0-54D27AE94D0B}"/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PL_EmeraldStyle_SLTemplate.dotx</Template>
  <TotalTime>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gwuser</dc:creator>
  <cp:lastModifiedBy>Guidewire Education</cp:lastModifiedBy>
  <cp:revision>5</cp:revision>
  <dcterms:created xsi:type="dcterms:W3CDTF">2014-03-03T01:44:00Z</dcterms:created>
  <dcterms:modified xsi:type="dcterms:W3CDTF">2014-06-06T21:52:00Z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1484200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
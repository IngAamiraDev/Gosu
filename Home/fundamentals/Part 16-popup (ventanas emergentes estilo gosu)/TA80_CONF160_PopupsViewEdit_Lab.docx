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6" w:rsidRDefault="00792966" w:rsidP="00792966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Lab: View/Edit Popups</w:t>
      </w:r>
    </w:p>
    <w:p w:rsidR="00792966" w:rsidRDefault="00792966" w:rsidP="00792966">
      <w:pPr>
        <w:pStyle w:val="Paragraph"/>
      </w:pPr>
      <w:r w:rsidRPr="006B7B0F">
        <w:t xml:space="preserve">Currently, </w:t>
      </w:r>
      <w:r>
        <w:t xml:space="preserve">users </w:t>
      </w:r>
      <w:r w:rsidRPr="006B7B0F">
        <w:t xml:space="preserve">can </w:t>
      </w:r>
      <w:r>
        <w:t>add, remove, and edit contact interactions on the Interactions page</w:t>
      </w:r>
      <w:r w:rsidR="00B7121F">
        <w:t xml:space="preserve"> in the Interactions list view panel</w:t>
      </w:r>
      <w:r>
        <w:t xml:space="preserve">.  However, the editable list view panel on the page only exposes some of the </w:t>
      </w:r>
      <w:r w:rsidR="006B0FE7">
        <w:t>I</w:t>
      </w:r>
      <w:r>
        <w:t xml:space="preserve">nteraction entity fields. </w:t>
      </w:r>
      <w:r w:rsidR="00B7121F">
        <w:t xml:space="preserve"> </w:t>
      </w:r>
      <w:r>
        <w:t xml:space="preserve">In this lab, you will extend how users can view and edit contact interactions using a popup location.  </w:t>
      </w:r>
    </w:p>
    <w:p w:rsidR="00792966" w:rsidRDefault="00792966" w:rsidP="00792966">
      <w:pPr>
        <w:pStyle w:val="H3"/>
      </w:pPr>
      <w:r>
        <w:t>Requirements</w:t>
      </w:r>
    </w:p>
    <w:p w:rsidR="00792966" w:rsidRDefault="00792966" w:rsidP="00792966">
      <w:pPr>
        <w:pStyle w:val="Paragraph"/>
      </w:pPr>
      <w:r>
        <w:t xml:space="preserve">This lab requires that you use TrainingApp 8.0, Guidewire Studio 8.0, </w:t>
      </w:r>
      <w:r w:rsidR="00580E59" w:rsidRPr="00580E59">
        <w:t>and a supported web browser.</w:t>
      </w:r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792966" w:rsidRDefault="00792966" w:rsidP="00792966">
      <w:pPr>
        <w:pStyle w:val="E1"/>
      </w:pPr>
      <w:r>
        <w:t>Create a Popup</w:t>
      </w:r>
    </w:p>
    <w:p w:rsidR="00792966" w:rsidRDefault="00792966" w:rsidP="00792966">
      <w:pPr>
        <w:pStyle w:val="Paragraph"/>
      </w:pPr>
      <w:r>
        <w:t>In this exercise, you will first create the Interactions Popup.  The popup will all users to edit and view an interaction.  Next, you will modify the InteractionsLV.  You will configure a cell widget in the list view panel to navigate to the popup.</w:t>
      </w:r>
    </w:p>
    <w:p w:rsidR="00792966" w:rsidRDefault="00792966" w:rsidP="00792966">
      <w:pPr>
        <w:pStyle w:val="H3"/>
      </w:pPr>
      <w:r>
        <w:t>Tasks</w:t>
      </w:r>
    </w:p>
    <w:p w:rsidR="00792966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792966" w:rsidRPr="00357350" w:rsidRDefault="00792966" w:rsidP="00792966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792966" w:rsidRDefault="00792966" w:rsidP="00792966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792966" w:rsidRPr="00900046" w:rsidRDefault="00792966" w:rsidP="00792966">
      <w:pPr>
        <w:pStyle w:val="ListNumber1"/>
      </w:pPr>
      <w:r w:rsidRPr="00A85E0F">
        <w:t>Create a popup location named InteractionPopup</w:t>
      </w:r>
    </w:p>
    <w:p w:rsidR="00792966" w:rsidRPr="006B0FE7" w:rsidRDefault="00792966" w:rsidP="006B0FE7">
      <w:pPr>
        <w:pStyle w:val="ListLettera"/>
        <w:numPr>
          <w:ilvl w:val="0"/>
          <w:numId w:val="37"/>
        </w:numPr>
        <w:rPr>
          <w:lang w:val="en-US"/>
        </w:rPr>
      </w:pPr>
      <w:r w:rsidRPr="006B0FE7">
        <w:rPr>
          <w:lang w:val="en-US"/>
        </w:rPr>
        <w:t>In Project View, create the InteractionPopup in the traininglabs PCF folder.</w:t>
      </w:r>
    </w:p>
    <w:p w:rsidR="00792966" w:rsidRDefault="005E0594" w:rsidP="00714ADF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popup, set the </w:t>
      </w:r>
      <w:r>
        <w:rPr>
          <w:color w:val="333333"/>
          <w:sz w:val="21"/>
          <w:szCs w:val="21"/>
          <w:shd w:val="clear" w:color="auto" w:fill="FFFFFF"/>
        </w:rPr>
        <w:t xml:space="preserve">shouldStartInEdit </w:t>
      </w:r>
      <w:r>
        <w:rPr>
          <w:color w:val="333333"/>
          <w:sz w:val="21"/>
          <w:szCs w:val="21"/>
          <w:shd w:val="clear" w:color="auto" w:fill="FFFFFF"/>
          <w:lang w:val="en-US"/>
        </w:rPr>
        <w:t xml:space="preserve">property to </w:t>
      </w:r>
      <w:r>
        <w:rPr>
          <w:color w:val="333333"/>
          <w:sz w:val="21"/>
          <w:szCs w:val="21"/>
          <w:shd w:val="clear" w:color="auto" w:fill="FFFFFF"/>
        </w:rPr>
        <w:t>true</w:t>
      </w:r>
      <w:r w:rsidR="00714ADF">
        <w:rPr>
          <w:color w:val="333333"/>
          <w:sz w:val="21"/>
          <w:szCs w:val="21"/>
          <w:shd w:val="clear" w:color="auto" w:fill="FFFFFF"/>
          <w:lang w:val="en-US"/>
        </w:rPr>
        <w:t xml:space="preserve">.  This </w:t>
      </w:r>
      <w:r w:rsidR="00792966">
        <w:rPr>
          <w:lang w:val="en-US"/>
        </w:rPr>
        <w:t>allow</w:t>
      </w:r>
      <w:r w:rsidR="00714ADF">
        <w:rPr>
          <w:lang w:val="en-US"/>
        </w:rPr>
        <w:t>s the</w:t>
      </w:r>
      <w:r w:rsidR="00792966">
        <w:rPr>
          <w:lang w:val="en-US"/>
        </w:rPr>
        <w:t xml:space="preserve"> user to edit interaction objects </w:t>
      </w:r>
      <w:r w:rsidR="00B7121F">
        <w:rPr>
          <w:lang w:val="en-US"/>
        </w:rPr>
        <w:t xml:space="preserve">that are passed </w:t>
      </w:r>
      <w:r w:rsidR="00792966">
        <w:rPr>
          <w:lang w:val="en-US"/>
        </w:rPr>
        <w:t>from the InteractionsLV.</w:t>
      </w:r>
    </w:p>
    <w:p w:rsidR="0079296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the popup, add an inline detail view panel.</w:t>
      </w:r>
    </w:p>
    <w:p w:rsidR="0079296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the inline detail view panel, add  editable widgets for the following Interaction_Ext entity fields: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Interaction Date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Initiated by Contact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Channel Type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Summary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792966" w:rsidRDefault="00792966" w:rsidP="00792966">
      <w:pPr>
        <w:pStyle w:val="ListLetter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Interaction Reason</w:t>
      </w:r>
    </w:p>
    <w:p w:rsidR="00792966" w:rsidRPr="002A4B26" w:rsidRDefault="00792966" w:rsidP="00792966">
      <w:pPr>
        <w:pStyle w:val="ListLettera"/>
        <w:numPr>
          <w:ilvl w:val="0"/>
          <w:numId w:val="3"/>
        </w:numPr>
        <w:rPr>
          <w:lang w:val="en-US"/>
        </w:rPr>
      </w:pPr>
      <w:r w:rsidRPr="002A4B26">
        <w:rPr>
          <w:lang w:val="en-US"/>
        </w:rPr>
        <w:t xml:space="preserve">Use your best judgment for field ordering, </w:t>
      </w:r>
      <w:r>
        <w:rPr>
          <w:lang w:val="en-US"/>
        </w:rPr>
        <w:t xml:space="preserve">display keys, and </w:t>
      </w:r>
      <w:r w:rsidRPr="002A4B26">
        <w:rPr>
          <w:lang w:val="en-US"/>
        </w:rPr>
        <w:t>input widget selection.</w:t>
      </w:r>
    </w:p>
    <w:p w:rsidR="00792966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Modify the InteractionsLV</w:t>
      </w:r>
    </w:p>
    <w:p w:rsidR="00792966" w:rsidRPr="008E55A7" w:rsidRDefault="00792966" w:rsidP="006B0FE7">
      <w:pPr>
        <w:pStyle w:val="ListLettera"/>
        <w:numPr>
          <w:ilvl w:val="0"/>
          <w:numId w:val="33"/>
        </w:numPr>
      </w:pPr>
      <w:r w:rsidRPr="006B0FE7">
        <w:rPr>
          <w:lang w:val="en-US"/>
        </w:rPr>
        <w:t>Modify the cell widget for the Reason field to be a navigable link to an editable Interactions popup.</w:t>
      </w:r>
      <w:r>
        <w:t xml:space="preserve"> </w:t>
      </w:r>
    </w:p>
    <w:p w:rsidR="00792966" w:rsidRDefault="00792966" w:rsidP="00792966">
      <w:pPr>
        <w:pStyle w:val="H3"/>
      </w:pPr>
      <w:r>
        <w:t>Verification</w:t>
      </w:r>
    </w:p>
    <w:p w:rsidR="00792966" w:rsidRPr="00E50CE0" w:rsidRDefault="00792966" w:rsidP="00792966">
      <w:pPr>
        <w:pStyle w:val="ListNumber1"/>
      </w:pPr>
      <w:r>
        <w:t>Log in to TrainingApp</w:t>
      </w:r>
    </w:p>
    <w:p w:rsidR="00792966" w:rsidRPr="00F370DF" w:rsidRDefault="00792966" w:rsidP="006B0FE7">
      <w:pPr>
        <w:pStyle w:val="ListLettera"/>
        <w:numPr>
          <w:ilvl w:val="0"/>
          <w:numId w:val="34"/>
        </w:numPr>
      </w:pPr>
      <w:r>
        <w:t>Log in as Alice Applegate.</w:t>
      </w:r>
    </w:p>
    <w:p w:rsidR="00792966" w:rsidRPr="001F1DD5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Reload the PCF changes</w:t>
      </w:r>
    </w:p>
    <w:p w:rsidR="00792966" w:rsidRPr="00796506" w:rsidRDefault="00792966" w:rsidP="006B0FE7">
      <w:pPr>
        <w:pStyle w:val="ListLettera"/>
        <w:numPr>
          <w:ilvl w:val="0"/>
          <w:numId w:val="35"/>
        </w:numPr>
      </w:pPr>
      <w:r w:rsidRPr="006B0FE7">
        <w:rPr>
          <w:lang w:val="en-US"/>
        </w:rPr>
        <w:t>In TrainingApp, reload the PCF file changes.</w:t>
      </w:r>
    </w:p>
    <w:p w:rsidR="00792966" w:rsidRPr="00E50CE0" w:rsidRDefault="00792966" w:rsidP="00792966">
      <w:pPr>
        <w:pStyle w:val="ListNumber1"/>
      </w:pPr>
      <w:r>
        <w:rPr>
          <w:lang w:val="en-US"/>
        </w:rPr>
        <w:t>Edit the Interactions page for William Andy</w:t>
      </w:r>
    </w:p>
    <w:p w:rsidR="00792966" w:rsidRPr="004438D7" w:rsidRDefault="00792966" w:rsidP="006B0FE7">
      <w:pPr>
        <w:pStyle w:val="ListLettera"/>
        <w:numPr>
          <w:ilvl w:val="0"/>
          <w:numId w:val="36"/>
        </w:numPr>
      </w:pPr>
      <w:r w:rsidRPr="006B0FE7">
        <w:rPr>
          <w:lang w:val="en-US"/>
        </w:rPr>
        <w:t xml:space="preserve">Open the William Andy contact.   </w:t>
      </w:r>
    </w:p>
    <w:p w:rsidR="00792966" w:rsidRPr="00912E3E" w:rsidRDefault="00792966" w:rsidP="00792966">
      <w:pPr>
        <w:pStyle w:val="ListLettera"/>
        <w:numPr>
          <w:ilvl w:val="0"/>
          <w:numId w:val="3"/>
        </w:numPr>
      </w:pPr>
      <w:r>
        <w:t xml:space="preserve">In the sidebar menu, click </w:t>
      </w:r>
      <w:r>
        <w:rPr>
          <w:lang w:val="en-US"/>
        </w:rPr>
        <w:t>Interactions.</w:t>
      </w:r>
    </w:p>
    <w:p w:rsidR="00792966" w:rsidRPr="00912E3E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If you previous did not create an interaction, </w:t>
      </w:r>
      <w:r w:rsidR="000B4F9A">
        <w:rPr>
          <w:lang w:val="en-US"/>
        </w:rPr>
        <w:t>create at least one interaction now in the list view panel</w:t>
      </w:r>
      <w:r>
        <w:rPr>
          <w:lang w:val="en-US"/>
        </w:rPr>
        <w:t>.</w:t>
      </w:r>
    </w:p>
    <w:p w:rsidR="00792966" w:rsidRPr="00912E3E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Click Edit then click Add</w:t>
      </w:r>
    </w:p>
    <w:p w:rsidR="00792966" w:rsidRPr="00912E3E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Enter a date, Reason, and select a user.</w:t>
      </w:r>
    </w:p>
    <w:p w:rsidR="00792966" w:rsidRPr="00B10907" w:rsidRDefault="00792966" w:rsidP="00792966">
      <w:pPr>
        <w:pStyle w:val="ListLettera"/>
        <w:numPr>
          <w:ilvl w:val="1"/>
          <w:numId w:val="3"/>
        </w:numPr>
      </w:pPr>
      <w:r>
        <w:rPr>
          <w:lang w:val="en-US"/>
        </w:rPr>
        <w:t>Click Update.</w:t>
      </w:r>
    </w:p>
    <w:p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>For an interaction row, click an interaction reason link.</w:t>
      </w:r>
    </w:p>
    <w:p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>Edit all editable fields in the Interaction Popup.</w:t>
      </w:r>
    </w:p>
    <w:p w:rsidR="00792966" w:rsidRPr="00B10907" w:rsidRDefault="00792966" w:rsidP="00792966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w:rsidR="00792966" w:rsidRDefault="00792966" w:rsidP="00792966">
      <w:pPr>
        <w:pStyle w:val="MajorStep"/>
        <w:numPr>
          <w:ilvl w:val="0"/>
          <w:numId w:val="0"/>
        </w:numPr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7E36717E" wp14:editId="09ACFD4A">
            <wp:extent cx="6108192" cy="358164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67" cy="359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966" w:rsidRDefault="00792966" w:rsidP="00792966">
      <w:pPr>
        <w:pStyle w:val="MajorStep"/>
        <w:numPr>
          <w:ilvl w:val="0"/>
          <w:numId w:val="0"/>
        </w:numPr>
      </w:pPr>
      <w:r>
        <w:rPr>
          <w:lang w:val="en-US"/>
        </w:rPr>
        <w:tab/>
      </w:r>
    </w:p>
    <w:p w:rsidR="00792966" w:rsidRDefault="00792966" w:rsidP="00792966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792966" w:rsidTr="004A70B4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 w:rsidRPr="004F7EF2">
              <w:rPr>
                <w:noProof/>
              </w:rPr>
              <w:drawing>
                <wp:inline distT="0" distB="0" distL="0" distR="0" wp14:anchorId="58EAAE47" wp14:editId="3E2CB595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4A70B4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792966" w:rsidRDefault="00792966" w:rsidP="00792966">
      <w:pPr>
        <w:pStyle w:val="Paragraph"/>
      </w:pPr>
    </w:p>
    <w:p w:rsidR="00125932" w:rsidRPr="00792966" w:rsidRDefault="00125932" w:rsidP="00792966"/>
    <w:sectPr w:rsidR="00125932" w:rsidRPr="00792966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F0" w:rsidRDefault="000C0DF0" w:rsidP="004E1325">
      <w:pPr>
        <w:spacing w:after="0" w:line="240" w:lineRule="auto"/>
      </w:pPr>
      <w:r>
        <w:separator/>
      </w:r>
    </w:p>
  </w:endnote>
  <w:endnote w:type="continuationSeparator" w:id="0">
    <w:p w:rsidR="000C0DF0" w:rsidRDefault="000C0DF0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433E5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433E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F0" w:rsidRDefault="000C0DF0" w:rsidP="004E1325">
      <w:pPr>
        <w:spacing w:after="0" w:line="240" w:lineRule="auto"/>
      </w:pPr>
      <w:r>
        <w:separator/>
      </w:r>
    </w:p>
  </w:footnote>
  <w:footnote w:type="continuationSeparator" w:id="0">
    <w:p w:rsidR="000C0DF0" w:rsidRDefault="000C0DF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5433E5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0FE7">
          <w:t>Lab: View/Edit Popups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7DE4FA5E" wp14:editId="5465E9A0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11A01"/>
    <w:rsid w:val="0005664F"/>
    <w:rsid w:val="00060356"/>
    <w:rsid w:val="0006622E"/>
    <w:rsid w:val="000714B3"/>
    <w:rsid w:val="000B4F9A"/>
    <w:rsid w:val="000C0DF0"/>
    <w:rsid w:val="000C49D1"/>
    <w:rsid w:val="000D3912"/>
    <w:rsid w:val="000D4F9B"/>
    <w:rsid w:val="000E37F8"/>
    <w:rsid w:val="000E5C4B"/>
    <w:rsid w:val="00102BF2"/>
    <w:rsid w:val="00125932"/>
    <w:rsid w:val="00155EA9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33E5"/>
    <w:rsid w:val="00580E59"/>
    <w:rsid w:val="0058255A"/>
    <w:rsid w:val="005A0751"/>
    <w:rsid w:val="005C0DCF"/>
    <w:rsid w:val="005D2B5D"/>
    <w:rsid w:val="005D7A4D"/>
    <w:rsid w:val="005E0594"/>
    <w:rsid w:val="005E1095"/>
    <w:rsid w:val="006006F6"/>
    <w:rsid w:val="006126BD"/>
    <w:rsid w:val="00612967"/>
    <w:rsid w:val="006145A0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4ADF"/>
    <w:rsid w:val="00723674"/>
    <w:rsid w:val="00723EE0"/>
    <w:rsid w:val="00737C71"/>
    <w:rsid w:val="00774499"/>
    <w:rsid w:val="00792966"/>
    <w:rsid w:val="00797A3F"/>
    <w:rsid w:val="007A0C5A"/>
    <w:rsid w:val="007A40A8"/>
    <w:rsid w:val="007B18CE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739F3"/>
    <w:rsid w:val="00896F25"/>
    <w:rsid w:val="008B5861"/>
    <w:rsid w:val="009069C4"/>
    <w:rsid w:val="00912CE6"/>
    <w:rsid w:val="00921482"/>
    <w:rsid w:val="00940E36"/>
    <w:rsid w:val="00945EBE"/>
    <w:rsid w:val="00962CF9"/>
    <w:rsid w:val="009D276F"/>
    <w:rsid w:val="00A00A29"/>
    <w:rsid w:val="00A1100D"/>
    <w:rsid w:val="00A16929"/>
    <w:rsid w:val="00A172F1"/>
    <w:rsid w:val="00A17E90"/>
    <w:rsid w:val="00A26A28"/>
    <w:rsid w:val="00A52852"/>
    <w:rsid w:val="00A571A6"/>
    <w:rsid w:val="00A626A9"/>
    <w:rsid w:val="00AC4A58"/>
    <w:rsid w:val="00B01628"/>
    <w:rsid w:val="00B04130"/>
    <w:rsid w:val="00B30DE8"/>
    <w:rsid w:val="00B403FB"/>
    <w:rsid w:val="00B5199A"/>
    <w:rsid w:val="00B5434A"/>
    <w:rsid w:val="00B62C9E"/>
    <w:rsid w:val="00B7121F"/>
    <w:rsid w:val="00B71EF3"/>
    <w:rsid w:val="00B74A73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BEC0B5C2-C20A-42C5-943D-D0C21B9E56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13EBF-961F-4046-8C43-E8B791044231}"/>
</file>

<file path=customXml/itemProps3.xml><?xml version="1.0" encoding="utf-8"?>
<ds:datastoreItem xmlns:ds="http://schemas.openxmlformats.org/officeDocument/2006/customXml" ds:itemID="{229215D0-1F1D-4068-A2F3-C3B9772C7011}"/>
</file>

<file path=customXml/itemProps4.xml><?xml version="1.0" encoding="utf-8"?>
<ds:datastoreItem xmlns:ds="http://schemas.openxmlformats.org/officeDocument/2006/customXml" ds:itemID="{4F91369A-8002-4BBE-A4E3-E0836E0953BE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View/Edit Popups</vt:lpstr>
    </vt:vector>
  </TitlesOfParts>
  <Manager>Peter Niemeyer</Manager>
  <Company>Guidewire, Inc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Fundamentals;User Interface</cp:keywords>
  <dc:description>Drop3</dc:description>
  <cp:lastModifiedBy>Guidewire Education</cp:lastModifiedBy>
  <cp:revision>8</cp:revision>
  <dcterms:created xsi:type="dcterms:W3CDTF">2014-10-06T23:16:00Z</dcterms:created>
  <dcterms:modified xsi:type="dcterms:W3CDTF">2014-10-25T01:04:00Z</dcterms:modified>
  <cp:category>Emerald;Configuration Fundamentals;User Interface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1500200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
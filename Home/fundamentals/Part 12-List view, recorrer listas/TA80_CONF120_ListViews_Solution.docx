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896F25" w:rsidP="00896F25" w:rsidRDefault="00644EE6" w14:paraId="75E81126" wp14:textId="77777777">
      <w:pPr>
        <w:pStyle w:val="H1"/>
        <w:rPr>
          <w:sz w:val="48"/>
        </w:rPr>
      </w:pPr>
      <w:r>
        <w:rPr>
          <w:sz w:val="48"/>
        </w:rPr>
        <w:t>Solution</w:t>
      </w:r>
      <w:r w:rsidR="00A571A6">
        <w:rPr>
          <w:sz w:val="48"/>
        </w:rPr>
        <w:t xml:space="preserve">: </w:t>
      </w:r>
      <w:r w:rsidR="008E2E29">
        <w:rPr>
          <w:sz w:val="48"/>
        </w:rPr>
        <w:t>List View</w:t>
      </w:r>
      <w:r w:rsidR="00C8487B">
        <w:rPr>
          <w:sz w:val="48"/>
        </w:rPr>
        <w:t>s</w:t>
      </w:r>
    </w:p>
    <w:p xmlns:wp14="http://schemas.microsoft.com/office/word/2010/wordml" w:rsidR="00896F25" w:rsidP="00F63A54" w:rsidRDefault="006A56F2" w14:paraId="3EBE7A74" wp14:textId="77777777">
      <w:pPr>
        <w:pStyle w:val="Paragraph"/>
      </w:pPr>
      <w:r>
        <w:t>In previous lab</w:t>
      </w:r>
      <w:r w:rsidR="00686586">
        <w:t>s</w:t>
      </w:r>
      <w:r>
        <w:t xml:space="preserve">, you created </w:t>
      </w:r>
      <w:r w:rsidR="00686586">
        <w:t xml:space="preserve">the Interaction_Ext entity and the </w:t>
      </w:r>
      <w:r w:rsidRPr="005A03A3" w:rsidR="00686586">
        <w:t xml:space="preserve">InteractionReason_Ext </w:t>
      </w:r>
      <w:r w:rsidR="00686586">
        <w:t xml:space="preserve"> typelist. </w:t>
      </w:r>
      <w:r w:rsidR="00756B9F">
        <w:t xml:space="preserve"> You also modified the ABContact entity to capture interactions.</w:t>
      </w:r>
      <w:r w:rsidR="00F63A54">
        <w:t xml:space="preserve">  </w:t>
      </w:r>
      <w:r w:rsidRPr="0041469E" w:rsidR="0041469E">
        <w:t xml:space="preserve">In this lab, you will </w:t>
      </w:r>
      <w:r w:rsidR="00F63A54">
        <w:t>modify</w:t>
      </w:r>
      <w:r w:rsidR="0041469E">
        <w:t xml:space="preserve"> the Interactions page</w:t>
      </w:r>
      <w:r w:rsidR="00F63A54">
        <w:t xml:space="preserve"> </w:t>
      </w:r>
      <w:r w:rsidR="0041469E">
        <w:t>to display a</w:t>
      </w:r>
      <w:r>
        <w:t xml:space="preserve"> list of contact interactions</w:t>
      </w:r>
      <w:r w:rsidR="00F63A54">
        <w:t xml:space="preserve"> with a reusable list view panel</w:t>
      </w:r>
      <w:r>
        <w:t xml:space="preserve">. </w:t>
      </w:r>
    </w:p>
    <w:p xmlns:wp14="http://schemas.microsoft.com/office/word/2010/wordml" w:rsidR="00CE7CAA" w:rsidP="00CE7CAA" w:rsidRDefault="00CE7CAA" w14:paraId="3A0E018C" wp14:textId="77777777">
      <w:pPr>
        <w:pStyle w:val="H3"/>
      </w:pPr>
      <w:r>
        <w:t>Requirements</w:t>
      </w:r>
    </w:p>
    <w:p xmlns:wp14="http://schemas.microsoft.com/office/word/2010/wordml" w:rsidR="0058255A" w:rsidP="00CE7CAA" w:rsidRDefault="00CE7CAA" w14:paraId="591ADA33" wp14:textId="77777777">
      <w:pPr>
        <w:pStyle w:val="Paragraph"/>
      </w:pPr>
      <w:r>
        <w:t xml:space="preserve">This lab requires that you use TrainingApp 8.0, Guidewire Studio 8.0, </w:t>
      </w:r>
      <w:r w:rsidRPr="002D1D93" w:rsidR="002D1D93">
        <w:t>and a supported web browser.</w:t>
      </w:r>
      <w:r>
        <w:t xml:space="preserve">  To view, edit, and delete various contacts, log in to TrainingApp as Alice Applegate.  The default URL for TrainingApp is </w:t>
      </w:r>
      <w:hyperlink w:history="1" r:id="rId9">
        <w:r w:rsidRPr="004F0543">
          <w:rPr>
            <w:rStyle w:val="Hyperlink"/>
          </w:rPr>
          <w:t>http://localhost:8880/ab/ContactManager.do</w:t>
        </w:r>
      </w:hyperlink>
      <w:r>
        <w:t xml:space="preserve">.  The login/password for Alice Applegate is aapplegate/gw.  </w:t>
      </w:r>
    </w:p>
    <w:p xmlns:wp14="http://schemas.microsoft.com/office/word/2010/wordml" w:rsidR="00686586" w:rsidP="00686586" w:rsidRDefault="00686586" w14:paraId="5949023C" wp14:textId="77777777">
      <w:pPr>
        <w:pStyle w:val="E1"/>
      </w:pPr>
      <w:r>
        <w:t>Create a</w:t>
      </w:r>
      <w:r w:rsidR="00F63A54">
        <w:t xml:space="preserve"> </w:t>
      </w:r>
      <w:r w:rsidR="00592A57">
        <w:t>List</w:t>
      </w:r>
      <w:r>
        <w:t xml:space="preserve"> View Panel</w:t>
      </w:r>
    </w:p>
    <w:p xmlns:wp14="http://schemas.microsoft.com/office/word/2010/wordml" w:rsidRPr="00D30C9C" w:rsidR="00686586" w:rsidP="00686586" w:rsidRDefault="00686586" w14:paraId="66C3CE85" wp14:textId="77777777">
      <w:pPr>
        <w:pStyle w:val="Paragraph"/>
      </w:pPr>
      <w:r>
        <w:t xml:space="preserve">In this exercise, you will create a reusable </w:t>
      </w:r>
      <w:r w:rsidR="00F63A54">
        <w:t>l</w:t>
      </w:r>
      <w:r>
        <w:t xml:space="preserve">ist </w:t>
      </w:r>
      <w:r w:rsidR="00F63A54">
        <w:t>v</w:t>
      </w:r>
      <w:r>
        <w:t xml:space="preserve">iew </w:t>
      </w:r>
      <w:r w:rsidR="00F63A54">
        <w:t>p</w:t>
      </w:r>
      <w:r>
        <w:t>anel</w:t>
      </w:r>
      <w:r w:rsidR="008730A4">
        <w:t xml:space="preserve"> for contact interactions</w:t>
      </w:r>
      <w:r>
        <w:t xml:space="preserve">.  </w:t>
      </w:r>
    </w:p>
    <w:p xmlns:wp14="http://schemas.microsoft.com/office/word/2010/wordml" w:rsidR="00B403FB" w:rsidP="00B403FB" w:rsidRDefault="00B403FB" w14:paraId="2BEBC012" wp14:textId="77777777">
      <w:pPr>
        <w:pStyle w:val="H3"/>
      </w:pPr>
      <w:r>
        <w:t>Configuration</w:t>
      </w:r>
    </w:p>
    <w:p xmlns:wp14="http://schemas.microsoft.com/office/word/2010/wordml" w:rsidR="00CE7CAA" w:rsidP="00BC6898" w:rsidRDefault="00CE7CAA" w14:paraId="04763403" wp14:textId="77777777">
      <w:pPr>
        <w:pStyle w:val="ListNumber1"/>
        <w:numPr>
          <w:ilvl w:val="0"/>
          <w:numId w:val="6"/>
        </w:numPr>
        <w:rPr>
          <w:lang w:val="en-US"/>
        </w:rPr>
      </w:pPr>
      <w:r w:rsidRPr="00C3346C">
        <w:rPr>
          <w:lang w:val="en-US"/>
        </w:rPr>
        <w:t>Open Guidewire Studio</w:t>
      </w:r>
      <w:r>
        <w:rPr>
          <w:lang w:val="en-US"/>
        </w:rPr>
        <w:t xml:space="preserve"> for TrainingApp</w:t>
      </w:r>
    </w:p>
    <w:p xmlns:wp14="http://schemas.microsoft.com/office/word/2010/wordml" w:rsidRPr="00357350" w:rsidR="00124868" w:rsidP="00124868" w:rsidRDefault="00124868" w14:paraId="2E7BB390" wp14:textId="77777777">
      <w:pPr>
        <w:pStyle w:val="ListLettera"/>
        <w:numPr>
          <w:ilvl w:val="0"/>
          <w:numId w:val="12"/>
        </w:numPr>
      </w:pPr>
      <w:r w:rsidRPr="00F16046">
        <w:rPr>
          <w:lang w:val="en-US"/>
        </w:rPr>
        <w:t xml:space="preserve">From Studio, </w:t>
      </w:r>
      <w:r>
        <w:rPr>
          <w:lang w:val="en-US"/>
        </w:rPr>
        <w:t>if your server is not already running, start</w:t>
      </w:r>
      <w:r w:rsidRPr="00F16046">
        <w:rPr>
          <w:lang w:val="en-US"/>
        </w:rPr>
        <w:t xml:space="preserve"> the server using Debug 'Server'.</w:t>
      </w:r>
    </w:p>
    <w:p xmlns:wp14="http://schemas.microsoft.com/office/word/2010/wordml" w:rsidR="00124868" w:rsidP="00124868" w:rsidRDefault="00124868" w14:paraId="7884C9D8" wp14:textId="77777777">
      <w:pPr>
        <w:pStyle w:val="ListLettera"/>
        <w:numPr>
          <w:ilvl w:val="0"/>
          <w:numId w:val="2"/>
        </w:numPr>
      </w:pPr>
      <w:r w:rsidRPr="001C77CD">
        <w:rPr>
          <w:lang w:val="en-US"/>
        </w:rPr>
        <w:t>Verify that the application is running in the Debug console</w:t>
      </w:r>
      <w:r w:rsidR="008730A4">
        <w:rPr>
          <w:lang w:val="en-US"/>
        </w:rPr>
        <w:t xml:space="preserve"> without errors</w:t>
      </w:r>
      <w:r w:rsidRPr="001C77CD">
        <w:rPr>
          <w:lang w:val="en-US"/>
        </w:rPr>
        <w:t>.</w:t>
      </w:r>
      <w:r>
        <w:t xml:space="preserve"> </w:t>
      </w:r>
    </w:p>
    <w:p xmlns:wp14="http://schemas.microsoft.com/office/word/2010/wordml" w:rsidRPr="00E50CE0" w:rsidR="00124868" w:rsidP="00124868" w:rsidRDefault="00686586" w14:paraId="30218DA4" wp14:textId="77777777">
      <w:pPr>
        <w:pStyle w:val="ListNumber1"/>
      </w:pPr>
      <w:r>
        <w:rPr>
          <w:lang w:val="en-US"/>
        </w:rPr>
        <w:t xml:space="preserve">Create the </w:t>
      </w:r>
      <w:r w:rsidR="00592A57">
        <w:rPr>
          <w:lang w:val="en-US"/>
        </w:rPr>
        <w:t>InteractionsLV PCF File</w:t>
      </w:r>
    </w:p>
    <w:p xmlns:wp14="http://schemas.microsoft.com/office/word/2010/wordml" w:rsidRPr="00592A57" w:rsidR="00592A57" w:rsidP="6D797D14" w:rsidRDefault="00686586" w14:paraId="71B87FAC" wp14:textId="59379861">
      <w:pPr>
        <w:pStyle w:val="ListLettera"/>
        <w:numPr>
          <w:ilvl w:val="0"/>
          <w:numId w:val="9"/>
        </w:numPr>
        <w:bidi w:val="0"/>
        <w:spacing w:before="0" w:beforeAutospacing="off" w:after="0" w:afterAutospacing="off" w:line="360" w:lineRule="auto"/>
        <w:ind w:left="720" w:right="0" w:hanging="36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6D797D14" w:rsidR="00686586">
        <w:rPr>
          <w:lang w:val="en-US"/>
        </w:rPr>
        <w:t xml:space="preserve">Create the </w:t>
      </w:r>
      <w:r w:rsidRPr="6D797D14" w:rsidR="00686586">
        <w:rPr>
          <w:lang w:val="en-US"/>
        </w:rPr>
        <w:t xml:space="preserve">list </w:t>
      </w:r>
      <w:r w:rsidRPr="6D797D14" w:rsidR="00686586">
        <w:rPr>
          <w:lang w:val="en-US"/>
        </w:rPr>
        <w:t xml:space="preserve">view panel </w:t>
      </w:r>
      <w:r w:rsidRPr="6D797D14" w:rsidR="00686586">
        <w:rPr>
          <w:lang w:val="en-US"/>
        </w:rPr>
        <w:t xml:space="preserve">in </w:t>
      </w:r>
      <w:r w:rsidRPr="6D797D14" w:rsidR="00686586">
        <w:rPr>
          <w:lang w:val="en-US"/>
        </w:rPr>
        <w:t xml:space="preserve">the </w:t>
      </w:r>
      <w:proofErr w:type="spellStart"/>
      <w:r w:rsidRPr="6D797D14" w:rsidR="00686586">
        <w:rPr>
          <w:lang w:val="en-US"/>
        </w:rPr>
        <w:t>traininglabs</w:t>
      </w:r>
      <w:proofErr w:type="spellEnd"/>
      <w:r w:rsidRPr="6D797D14" w:rsidR="00686586">
        <w:rPr>
          <w:lang w:val="en-US"/>
        </w:rPr>
        <w:t xml:space="preserve"> PCF folder</w:t>
      </w:r>
      <w:r w:rsidRPr="6D797D14" w:rsidR="00592A57">
        <w:rPr>
          <w:lang w:val="en-US"/>
        </w:rPr>
        <w:t>.</w:t>
      </w:r>
      <w:r>
        <w:br/>
      </w:r>
      <w:r w:rsidRPr="6D797D14" w:rsidR="6D797D14">
        <w:rPr>
          <w:lang w:val="en-US"/>
        </w:rPr>
        <w:t>i</w:t>
      </w:r>
      <w:r w:rsidR="00644EE6">
        <w:drawing>
          <wp:inline xmlns:wp14="http://schemas.microsoft.com/office/word/2010/wordprocessingDrawing" wp14:editId="026AFF88" wp14:anchorId="5CC41F13">
            <wp:extent cx="3962400" cy="2790825"/>
            <wp:effectExtent l="57150" t="57150" r="57150" b="66675"/>
            <wp:docPr id="3" name="Picture 3" descr="C:\Users\jtower\AppData\Local\Temp\SNAGHTML7ab137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bd511405d1aa438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62400" cy="2790825"/>
                    </a:xfrm>
                    <a:prstGeom prst="rect">
                      <a:avLst/>
                    </a:prstGeom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4D7F50" w:rsidR="00592A57" w:rsidP="00592A57" w:rsidRDefault="00592A57" w14:paraId="08430ECA" wp14:textId="77777777">
      <w:pPr>
        <w:pStyle w:val="ListLettera"/>
        <w:numPr>
          <w:ilvl w:val="0"/>
          <w:numId w:val="9"/>
        </w:numPr>
        <w:rPr/>
      </w:pPr>
      <w:r w:rsidRPr="6D797D14" w:rsidR="00592A57">
        <w:rPr>
          <w:lang w:val="en-US"/>
        </w:rPr>
        <w:t>Specify a root object of the type ABContact.</w:t>
      </w:r>
      <w:r>
        <w:br/>
      </w:r>
      <w:r w:rsidR="00F74254">
        <w:drawing>
          <wp:inline xmlns:wp14="http://schemas.microsoft.com/office/word/2010/wordprocessingDrawing" wp14:editId="6BCB15A2" wp14:anchorId="2A00004B">
            <wp:extent cx="3695238" cy="761905"/>
            <wp:effectExtent l="57150" t="57150" r="57785" b="57785"/>
            <wp:docPr id="4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3fedcddcf41549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95238" cy="761905"/>
                    </a:xfrm>
                    <a:prstGeom prst="rect">
                      <a:avLst/>
                    </a:prstGeom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E50CE0" w:rsidR="00592A57" w:rsidP="00592A57" w:rsidRDefault="001C77CD" w14:paraId="339629E2" wp14:textId="77777777">
      <w:pPr>
        <w:pStyle w:val="ListNumber1"/>
      </w:pPr>
      <w:r>
        <w:rPr>
          <w:lang w:val="en-US"/>
        </w:rPr>
        <w:t>Configure the list view panel</w:t>
      </w:r>
    </w:p>
    <w:p xmlns:wp14="http://schemas.microsoft.com/office/word/2010/wordml" w:rsidRPr="001C77CD" w:rsidR="00592A57" w:rsidP="00592A57" w:rsidRDefault="001C77CD" w14:paraId="7273D364" wp14:textId="77777777">
      <w:pPr>
        <w:pStyle w:val="ListLettera"/>
        <w:numPr>
          <w:ilvl w:val="0"/>
          <w:numId w:val="4"/>
        </w:numPr>
      </w:pPr>
      <w:r>
        <w:rPr>
          <w:lang w:val="en-US"/>
        </w:rPr>
        <w:t>Each row of the list view must display the following:</w:t>
      </w:r>
    </w:p>
    <w:p xmlns:wp14="http://schemas.microsoft.com/office/word/2010/wordml" w:rsidRPr="001C77CD" w:rsidR="001C77CD" w:rsidP="001C77CD" w:rsidRDefault="001C77CD" w14:paraId="56F5DC56" wp14:textId="77777777">
      <w:pPr>
        <w:pStyle w:val="ListLettera"/>
        <w:numPr>
          <w:ilvl w:val="1"/>
          <w:numId w:val="4"/>
        </w:numPr>
      </w:pPr>
      <w:r>
        <w:rPr>
          <w:lang w:val="en-US"/>
        </w:rPr>
        <w:t>Interaction Date labeled as Date</w:t>
      </w:r>
    </w:p>
    <w:p xmlns:wp14="http://schemas.microsoft.com/office/word/2010/wordml" w:rsidRPr="001C77CD" w:rsidR="001C77CD" w:rsidP="001C77CD" w:rsidRDefault="001C77CD" w14:paraId="515ACC2B" wp14:textId="77777777">
      <w:pPr>
        <w:pStyle w:val="ListLettera"/>
        <w:numPr>
          <w:ilvl w:val="1"/>
          <w:numId w:val="4"/>
        </w:numPr>
      </w:pPr>
      <w:r>
        <w:rPr>
          <w:lang w:val="en-US"/>
        </w:rPr>
        <w:t>Interaction Reason labeled as Reason</w:t>
      </w:r>
    </w:p>
    <w:p xmlns:wp14="http://schemas.microsoft.com/office/word/2010/wordml" w:rsidRPr="00DE6CE2" w:rsidR="001C77CD" w:rsidP="001C77CD" w:rsidRDefault="001C77CD" w14:paraId="4E9045EC" wp14:textId="77777777">
      <w:pPr>
        <w:pStyle w:val="ListLettera"/>
        <w:numPr>
          <w:ilvl w:val="1"/>
          <w:numId w:val="4"/>
        </w:numPr>
      </w:pPr>
      <w:r>
        <w:rPr>
          <w:lang w:val="en-US"/>
        </w:rPr>
        <w:t>Associated User labeled as User</w:t>
      </w:r>
    </w:p>
    <w:p xmlns:wp14="http://schemas.microsoft.com/office/word/2010/wordml" w:rsidR="00F63A54" w:rsidP="00F63A54" w:rsidRDefault="00F63A54" w14:paraId="71B6D0D0" wp14:textId="77777777">
      <w:pPr>
        <w:pStyle w:val="E1"/>
      </w:pPr>
      <w:r>
        <w:t>Modify the Interactions Page</w:t>
      </w:r>
    </w:p>
    <w:p xmlns:wp14="http://schemas.microsoft.com/office/word/2010/wordml" w:rsidR="00686586" w:rsidP="003C1E7F" w:rsidRDefault="00F63A54" w14:paraId="29629CFA" wp14:textId="77777777">
      <w:pPr>
        <w:pStyle w:val="Paragraph"/>
      </w:pPr>
      <w:r>
        <w:t>In this exercise, you</w:t>
      </w:r>
      <w:r w:rsidRPr="00E44D9A" w:rsidR="00686586">
        <w:t xml:space="preserve"> will </w:t>
      </w:r>
      <w:r w:rsidR="00686586">
        <w:t>add the</w:t>
      </w:r>
      <w:r w:rsidRPr="00CA0DE7" w:rsidR="00686586">
        <w:t xml:space="preserve"> </w:t>
      </w:r>
      <w:r w:rsidR="001C77CD">
        <w:t>InteractionsLV t</w:t>
      </w:r>
      <w:r w:rsidR="00686586">
        <w:t>o the ABContact</w:t>
      </w:r>
      <w:r w:rsidR="001C77CD">
        <w:t>Interactions</w:t>
      </w:r>
      <w:r w:rsidR="00686586">
        <w:t xml:space="preserve">Page </w:t>
      </w:r>
      <w:r w:rsidR="00183DFC">
        <w:t xml:space="preserve">PCF </w:t>
      </w:r>
      <w:r w:rsidR="00686586">
        <w:t xml:space="preserve">file.  </w:t>
      </w:r>
    </w:p>
    <w:p xmlns:wp14="http://schemas.microsoft.com/office/word/2010/wordml" w:rsidR="00686586" w:rsidP="00686586" w:rsidRDefault="00686586" w14:paraId="28AECD2F" wp14:textId="77777777">
      <w:pPr>
        <w:pStyle w:val="H3"/>
      </w:pPr>
      <w:r>
        <w:t>Configuration</w:t>
      </w:r>
    </w:p>
    <w:p xmlns:wp14="http://schemas.microsoft.com/office/word/2010/wordml" w:rsidRPr="00E50CE0" w:rsidR="00686586" w:rsidP="00686586" w:rsidRDefault="00686586" w14:paraId="3F5D0C3A" wp14:textId="77777777">
      <w:pPr>
        <w:pStyle w:val="ListNumber1"/>
      </w:pPr>
      <w:r>
        <w:rPr>
          <w:lang w:val="en-US"/>
        </w:rPr>
        <w:t xml:space="preserve">Navigate to </w:t>
      </w:r>
      <w:r>
        <w:t>ABContact</w:t>
      </w:r>
      <w:r w:rsidR="001C77CD">
        <w:rPr>
          <w:lang w:val="en-US"/>
        </w:rPr>
        <w:t>Interactions</w:t>
      </w:r>
      <w:r>
        <w:t>Page</w:t>
      </w:r>
    </w:p>
    <w:p xmlns:wp14="http://schemas.microsoft.com/office/word/2010/wordml" w:rsidRPr="00E6670E" w:rsidR="00686586" w:rsidP="001C77CD" w:rsidRDefault="00686586" w14:paraId="01FD8384" wp14:textId="77777777">
      <w:pPr>
        <w:pStyle w:val="ListLettera"/>
        <w:numPr>
          <w:ilvl w:val="0"/>
          <w:numId w:val="28"/>
        </w:numPr>
      </w:pPr>
      <w:r w:rsidRPr="001C77CD">
        <w:rPr>
          <w:lang w:val="en-US"/>
        </w:rPr>
        <w:t>In the canvas, hide included sections.</w:t>
      </w:r>
    </w:p>
    <w:p xmlns:wp14="http://schemas.microsoft.com/office/word/2010/wordml" w:rsidRPr="00E50CE0" w:rsidR="00686586" w:rsidP="00686586" w:rsidRDefault="008730A4" w14:paraId="6C797B53" wp14:textId="77777777">
      <w:pPr>
        <w:pStyle w:val="ListNumber1"/>
      </w:pPr>
      <w:r>
        <w:rPr>
          <w:lang w:val="en-US"/>
        </w:rPr>
        <w:t>Replace the inline detail view panel</w:t>
      </w:r>
    </w:p>
    <w:p xmlns:wp14="http://schemas.microsoft.com/office/word/2010/wordml" w:rsidRPr="008730A4" w:rsidR="008730A4" w:rsidP="005E6743" w:rsidRDefault="008730A4" w14:paraId="2923F6B5" wp14:textId="77777777">
      <w:pPr>
        <w:pStyle w:val="ListLettera"/>
        <w:numPr>
          <w:ilvl w:val="0"/>
          <w:numId w:val="33"/>
        </w:numPr>
      </w:pPr>
      <w:r w:rsidRPr="005E6743">
        <w:rPr>
          <w:lang w:val="en-US"/>
        </w:rPr>
        <w:t>Delete the detail view panel</w:t>
      </w:r>
      <w:r w:rsidR="00F63A54">
        <w:rPr>
          <w:lang w:val="en-US"/>
        </w:rPr>
        <w:t>.</w:t>
      </w:r>
    </w:p>
    <w:p xmlns:wp14="http://schemas.microsoft.com/office/word/2010/wordml" w:rsidRPr="00E50CE0" w:rsidR="00686586" w:rsidP="00686586" w:rsidRDefault="008730A4" w14:paraId="6AE1545B" wp14:textId="77777777">
      <w:pPr>
        <w:pStyle w:val="ListLettera"/>
      </w:pPr>
      <w:r w:rsidRPr="005E6743">
        <w:rPr>
          <w:lang w:val="en-US"/>
        </w:rPr>
        <w:t>Add a reference to the InteractionsLV</w:t>
      </w:r>
      <w:r w:rsidRPr="005E6743" w:rsidR="005E6743">
        <w:rPr>
          <w:lang w:val="en-US"/>
        </w:rPr>
        <w:t>.</w:t>
      </w:r>
      <w:r w:rsidR="005D0D66">
        <w:rPr>
          <w:lang w:val="en-US"/>
        </w:rPr>
        <w:br/>
      </w:r>
      <w:r w:rsidR="005D0D66">
        <w:rPr>
          <w:noProof/>
        </w:rPr>
        <w:drawing>
          <wp:inline xmlns:wp14="http://schemas.microsoft.com/office/word/2010/wordprocessingDrawing" distT="0" distB="0" distL="0" distR="0" wp14:anchorId="30080F3B" wp14:editId="403D1ECE">
            <wp:extent cx="3514286" cy="2733334"/>
            <wp:effectExtent l="57150" t="57150" r="48260" b="482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2733334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650593" w:rsidR="00686586" w:rsidP="005E6743" w:rsidRDefault="008730A4" w14:paraId="087A94A9" wp14:textId="77777777">
      <w:pPr>
        <w:pStyle w:val="ListLettera"/>
      </w:pPr>
      <w:r>
        <w:lastRenderedPageBreak/>
        <w:t>Add a toolbar to support paging of the list view panel.</w:t>
      </w:r>
      <w:r w:rsidR="005D0D66">
        <w:rPr>
          <w:lang w:val="en-US"/>
        </w:rPr>
        <w:br/>
      </w:r>
      <w:bookmarkStart w:name="_GoBack" w:id="0"/>
      <w:r w:rsidR="005D0D66">
        <w:rPr>
          <w:noProof/>
        </w:rPr>
        <w:drawing>
          <wp:inline xmlns:wp14="http://schemas.microsoft.com/office/word/2010/wordprocessingDrawing" distT="0" distB="0" distL="0" distR="0" wp14:anchorId="00C36A94" wp14:editId="63DC712D">
            <wp:extent cx="3666667" cy="1552381"/>
            <wp:effectExtent l="57150" t="57150" r="48260" b="482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1552381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xmlns:wp14="http://schemas.microsoft.com/office/word/2010/wordml" w:rsidR="00686586" w:rsidP="00686586" w:rsidRDefault="008730A4" w14:paraId="69B49F0C" wp14:textId="77777777">
      <w:pPr>
        <w:pStyle w:val="H3"/>
      </w:pPr>
      <w:r>
        <w:t>Deployment</w:t>
      </w:r>
    </w:p>
    <w:p xmlns:wp14="http://schemas.microsoft.com/office/word/2010/wordml" w:rsidRPr="00E50CE0" w:rsidR="00686586" w:rsidP="00686586" w:rsidRDefault="00686586" w14:paraId="6029D261" wp14:textId="77777777">
      <w:pPr>
        <w:pStyle w:val="ListNumber1"/>
      </w:pPr>
      <w:r>
        <w:t>Log in to TrainingApp</w:t>
      </w:r>
    </w:p>
    <w:p xmlns:wp14="http://schemas.microsoft.com/office/word/2010/wordml" w:rsidRPr="00F370DF" w:rsidR="00686586" w:rsidP="008730A4" w:rsidRDefault="00686586" w14:paraId="7E3063EE" wp14:textId="77777777">
      <w:pPr>
        <w:pStyle w:val="ListLettera"/>
        <w:numPr>
          <w:ilvl w:val="0"/>
          <w:numId w:val="31"/>
        </w:numPr>
      </w:pPr>
      <w:r>
        <w:t>Log in as Alice Applegate.</w:t>
      </w:r>
    </w:p>
    <w:p xmlns:wp14="http://schemas.microsoft.com/office/word/2010/wordml" w:rsidRPr="001F1DD5" w:rsidR="00686586" w:rsidP="00686586" w:rsidRDefault="00686586" w14:paraId="3BE3AA7E" wp14:textId="77777777">
      <w:pPr>
        <w:pStyle w:val="ListNumber1"/>
        <w:numPr>
          <w:ilvl w:val="0"/>
          <w:numId w:val="6"/>
        </w:numPr>
        <w:rPr>
          <w:lang w:val="en-US"/>
        </w:rPr>
      </w:pPr>
      <w:r>
        <w:rPr>
          <w:lang w:val="en-US"/>
        </w:rPr>
        <w:t>Reload the PCF changes</w:t>
      </w:r>
    </w:p>
    <w:p xmlns:wp14="http://schemas.microsoft.com/office/word/2010/wordml" w:rsidRPr="008730A4" w:rsidR="00686586" w:rsidP="008730A4" w:rsidRDefault="00686586" w14:paraId="59C385BA" wp14:textId="77777777">
      <w:pPr>
        <w:pStyle w:val="ListLettera"/>
        <w:numPr>
          <w:ilvl w:val="0"/>
          <w:numId w:val="32"/>
        </w:numPr>
      </w:pPr>
      <w:r w:rsidRPr="008730A4">
        <w:rPr>
          <w:lang w:val="en-US"/>
        </w:rPr>
        <w:t>In TrainingApp, reload the changes to the PCF file(s).</w:t>
      </w:r>
    </w:p>
    <w:p xmlns:wp14="http://schemas.microsoft.com/office/word/2010/wordml" w:rsidR="008730A4" w:rsidP="008730A4" w:rsidRDefault="008730A4" w14:paraId="58353EEA" wp14:textId="77777777">
      <w:pPr>
        <w:pStyle w:val="H3"/>
      </w:pPr>
      <w:r>
        <w:t>Verification</w:t>
      </w:r>
    </w:p>
    <w:p xmlns:wp14="http://schemas.microsoft.com/office/word/2010/wordml" w:rsidRPr="00E50CE0" w:rsidR="00686586" w:rsidP="00686586" w:rsidRDefault="00686586" w14:paraId="4C7ECF28" wp14:textId="77777777">
      <w:pPr>
        <w:pStyle w:val="ListNumber1"/>
      </w:pPr>
      <w:r>
        <w:rPr>
          <w:lang w:val="en-US"/>
        </w:rPr>
        <w:t xml:space="preserve">View the </w:t>
      </w:r>
      <w:r w:rsidR="008730A4">
        <w:rPr>
          <w:lang w:val="en-US"/>
        </w:rPr>
        <w:t xml:space="preserve">Interactions page </w:t>
      </w:r>
      <w:r>
        <w:rPr>
          <w:lang w:val="en-US"/>
        </w:rPr>
        <w:t>for William Andy</w:t>
      </w:r>
    </w:p>
    <w:p xmlns:wp14="http://schemas.microsoft.com/office/word/2010/wordml" w:rsidRPr="00CD5C47" w:rsidR="00686586" w:rsidP="005E6743" w:rsidRDefault="00686586" w14:paraId="35EF31A6" wp14:textId="77777777">
      <w:pPr>
        <w:pStyle w:val="ListLettera"/>
        <w:numPr>
          <w:ilvl w:val="0"/>
          <w:numId w:val="34"/>
        </w:numPr>
      </w:pPr>
      <w:r w:rsidRPr="005E6743">
        <w:rPr>
          <w:lang w:val="en-US"/>
        </w:rPr>
        <w:t>Search for William Andy.</w:t>
      </w:r>
    </w:p>
    <w:p xmlns:wp14="http://schemas.microsoft.com/office/word/2010/wordml" w:rsidRPr="00007C6B" w:rsidR="00686586" w:rsidP="00686586" w:rsidRDefault="00686586" w14:paraId="3D673B64" wp14:textId="77777777">
      <w:pPr>
        <w:pStyle w:val="ListLettera"/>
        <w:numPr>
          <w:ilvl w:val="0"/>
          <w:numId w:val="2"/>
        </w:numPr>
      </w:pPr>
      <w:r>
        <w:rPr>
          <w:lang w:val="en-US"/>
        </w:rPr>
        <w:t>In the search results list view, navigate to the William Andy</w:t>
      </w:r>
      <w:r>
        <w:t xml:space="preserve"> </w:t>
      </w:r>
      <w:r>
        <w:rPr>
          <w:lang w:val="en-US"/>
        </w:rPr>
        <w:t>contact.</w:t>
      </w:r>
    </w:p>
    <w:p xmlns:wp14="http://schemas.microsoft.com/office/word/2010/wordml" w:rsidRPr="00007C6B" w:rsidR="00686586" w:rsidP="00686586" w:rsidRDefault="00686586" w14:paraId="08D5C5D3" wp14:textId="77777777">
      <w:pPr>
        <w:pStyle w:val="ListLettera"/>
        <w:numPr>
          <w:ilvl w:val="0"/>
          <w:numId w:val="2"/>
        </w:numPr>
      </w:pPr>
      <w:r>
        <w:t xml:space="preserve">In the sidebar menu, click </w:t>
      </w:r>
      <w:r w:rsidR="008730A4">
        <w:rPr>
          <w:lang w:val="en-US"/>
        </w:rPr>
        <w:t>Interactions</w:t>
      </w:r>
      <w:r>
        <w:rPr>
          <w:lang w:val="en-US"/>
        </w:rPr>
        <w:t>.</w:t>
      </w:r>
    </w:p>
    <w:p xmlns:wp14="http://schemas.microsoft.com/office/word/2010/wordml" w:rsidR="008730A4" w:rsidP="008730A4" w:rsidRDefault="00686586" w14:paraId="7B2E2FF3" wp14:textId="77777777">
      <w:pPr>
        <w:pStyle w:val="ListLettera"/>
        <w:numPr>
          <w:ilvl w:val="0"/>
          <w:numId w:val="2"/>
        </w:numPr>
      </w:pPr>
      <w:r>
        <w:rPr>
          <w:lang w:val="en-US"/>
        </w:rPr>
        <w:t xml:space="preserve">Verify that you see the </w:t>
      </w:r>
      <w:r w:rsidR="008730A4">
        <w:rPr>
          <w:lang w:val="en-US"/>
        </w:rPr>
        <w:t>Interactions list view panel</w:t>
      </w:r>
      <w:r w:rsidR="003C1E7F">
        <w:rPr>
          <w:lang w:val="en-US"/>
        </w:rPr>
        <w:t xml:space="preserve"> on the Interactions page</w:t>
      </w:r>
      <w:r w:rsidR="008730A4">
        <w:rPr>
          <w:lang w:val="en-US"/>
        </w:rPr>
        <w:t>.</w:t>
      </w:r>
    </w:p>
    <w:p xmlns:wp14="http://schemas.microsoft.com/office/word/2010/wordml" w:rsidR="00686586" w:rsidP="008730A4" w:rsidRDefault="00686586" w14:paraId="672A6659" wp14:textId="77777777"/>
    <w:p xmlns:wp14="http://schemas.microsoft.com/office/word/2010/wordml" w:rsidR="00686586" w:rsidP="00686586" w:rsidRDefault="00FC11BE" w14:paraId="0A37501D" wp14:textId="77777777">
      <w:r>
        <w:rPr>
          <w:noProof/>
        </w:rPr>
        <w:drawing>
          <wp:inline xmlns:wp14="http://schemas.microsoft.com/office/word/2010/wordprocessingDrawing" distT="0" distB="0" distL="0" distR="0" wp14:anchorId="4FD06C1A" wp14:editId="0AE7F132">
            <wp:extent cx="5904762" cy="3161905"/>
            <wp:effectExtent l="19050" t="19050" r="20320" b="196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4762" cy="31619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CF293D" w:rsidP="00686586" w:rsidRDefault="00CF293D" w14:paraId="5DAB6C7B" wp14:textId="77777777"/>
    <w:p xmlns:wp14="http://schemas.microsoft.com/office/word/2010/wordml" w:rsidR="00BC6820" w:rsidP="00686586" w:rsidRDefault="00BC6820" w14:paraId="02EB378F" wp14:textId="77777777"/>
    <w:p xmlns:wp14="http://schemas.microsoft.com/office/word/2010/wordml" w:rsidR="00BC6820" w:rsidP="00686586" w:rsidRDefault="00BC6820" w14:paraId="6A05A809" wp14:textId="77777777"/>
    <w:tbl>
      <w:tblPr>
        <w:tblStyle w:val="TableGrid"/>
        <w:tblW w:w="0" w:type="auto"/>
        <w:tblBorders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15"/>
        <w:gridCol w:w="9281"/>
      </w:tblGrid>
      <w:tr xmlns:wp14="http://schemas.microsoft.com/office/word/2010/wordml" w:rsidR="00686586" w:rsidTr="005F4238" w14:paraId="1E6B1286" wp14:textId="77777777">
        <w:tc>
          <w:tcPr>
            <w:tcW w:w="101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Pr="004F7EF2" w:rsidR="00686586" w:rsidP="005F4238" w:rsidRDefault="00686586" w14:paraId="5A39BBE3" wp14:textId="77777777">
            <w:r w:rsidRPr="004F7EF2">
              <w:rPr>
                <w:noProof/>
              </w:rPr>
              <w:drawing>
                <wp:inline xmlns:wp14="http://schemas.microsoft.com/office/word/2010/wordprocessingDrawing" distT="0" distB="0" distL="0" distR="0" wp14:anchorId="6443D6A7" wp14:editId="198EA9E6">
                  <wp:extent cx="482669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6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1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Pr="004F7EF2" w:rsidR="00686586" w:rsidP="005F4238" w:rsidRDefault="00686586" w14:paraId="476A8002" wp14:textId="77777777">
            <w:r>
              <w:t>Stop and a</w:t>
            </w:r>
            <w:r w:rsidRPr="004F7EF2">
              <w:t>sk your instructor to review your completed lab.</w:t>
            </w:r>
            <w:r w:rsidRPr="004F7EF2">
              <w:br/>
            </w:r>
          </w:p>
        </w:tc>
      </w:tr>
    </w:tbl>
    <w:p xmlns:wp14="http://schemas.microsoft.com/office/word/2010/wordml" w:rsidR="00686586" w:rsidP="00686586" w:rsidRDefault="00686586" w14:paraId="41C8F396" wp14:textId="77777777">
      <w:pPr>
        <w:pStyle w:val="Paragraph"/>
      </w:pPr>
    </w:p>
    <w:p xmlns:wp14="http://schemas.microsoft.com/office/word/2010/wordml" w:rsidR="00945EBE" w:rsidP="00686586" w:rsidRDefault="00945EBE" w14:paraId="72A3D3EC" wp14:textId="77777777"/>
    <w:sectPr w:rsidR="00945EBE" w:rsidSect="007E2895">
      <w:headerReference w:type="default" r:id="rId16"/>
      <w:footerReference w:type="default" r:id="rId17"/>
      <w:headerReference w:type="first" r:id="rId18"/>
      <w:footerReference w:type="first" r:id="rId19"/>
      <w:pgSz w:w="12240" w:h="15840" w:orient="portrait" w:code="1"/>
      <w:pgMar w:top="901" w:right="1080" w:bottom="907" w:left="1080" w:header="357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EE538D" w:rsidP="004E1325" w:rsidRDefault="00EE538D" w14:paraId="0D0B940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EE538D" w:rsidP="004E1325" w:rsidRDefault="00EE538D" w14:paraId="0E27B00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 Zapf 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2B1B7E" w:rsidP="001D7A29" w:rsidRDefault="009069C4" w14:paraId="7218763B" wp14:textId="77777777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</w:t>
    </w:r>
    <w:r w:rsidR="002B1B7E">
      <w:rPr>
        <w:rFonts w:cs="Calibri"/>
        <w:sz w:val="16"/>
      </w:rPr>
      <w:t>opyright ©2001-201</w:t>
    </w:r>
    <w:r w:rsidR="001C5BF9">
      <w:rPr>
        <w:rFonts w:cs="Calibri"/>
        <w:sz w:val="16"/>
      </w:rPr>
      <w:t>4</w:t>
    </w:r>
    <w:r w:rsidR="002B1B7E">
      <w:rPr>
        <w:rFonts w:cs="Calibri"/>
        <w:sz w:val="16"/>
      </w:rPr>
      <w:t xml:space="preserve">.  Guidewire Software, Inc.  All rights reserved. </w:t>
    </w:r>
    <w:r w:rsidR="002B1B7E">
      <w:rPr>
        <w:rFonts w:cs="Calibri"/>
        <w:sz w:val="16"/>
      </w:rPr>
      <w:tab/>
    </w:r>
    <w:r w:rsidR="002B1B7E">
      <w:rPr>
        <w:rFonts w:cs="Calibri"/>
        <w:sz w:val="16"/>
      </w:rPr>
      <w:t xml:space="preserve">Page </w:t>
    </w:r>
    <w:r w:rsidRPr="00B62C9E" w:rsidR="00B62C9E">
      <w:rPr>
        <w:rFonts w:cs="Calibri"/>
        <w:sz w:val="16"/>
      </w:rPr>
      <w:fldChar w:fldCharType="begin"/>
    </w:r>
    <w:r w:rsidRPr="00B62C9E" w:rsidR="00B62C9E">
      <w:rPr>
        <w:rFonts w:cs="Calibri"/>
        <w:sz w:val="16"/>
      </w:rPr>
      <w:instrText xml:space="preserve"> PAGE   \* MERGEFORMAT </w:instrText>
    </w:r>
    <w:r w:rsidRPr="00B62C9E" w:rsidR="00B62C9E">
      <w:rPr>
        <w:rFonts w:cs="Calibri"/>
        <w:sz w:val="16"/>
      </w:rPr>
      <w:fldChar w:fldCharType="separate"/>
    </w:r>
    <w:r w:rsidR="005D0D66">
      <w:rPr>
        <w:rFonts w:cs="Calibri"/>
        <w:noProof/>
        <w:sz w:val="16"/>
      </w:rPr>
      <w:t>4</w:t>
    </w:r>
    <w:r w:rsidRPr="00B62C9E" w:rsidR="00B62C9E">
      <w:rPr>
        <w:rFonts w:cs="Calibri"/>
        <w:noProof/>
        <w:sz w:val="16"/>
      </w:rPr>
      <w:fldChar w:fldCharType="end"/>
    </w:r>
    <w:r w:rsidR="002B1B7E">
      <w:rPr>
        <w:rFonts w:cs="Calibri"/>
        <w:sz w:val="16"/>
      </w:rPr>
      <w:br/>
    </w:r>
    <w:r w:rsidR="00C0236C">
      <w:rPr>
        <w:rFonts w:cs="Calibri"/>
        <w:sz w:val="16"/>
      </w:rPr>
      <w:t>Unauthorized d</w:t>
    </w:r>
    <w:r w:rsidR="002B1B7E">
      <w:rPr>
        <w:rFonts w:cs="Calibri"/>
        <w:sz w:val="16"/>
      </w:rPr>
      <w:t>istribution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6E4059" w:rsidP="00774499" w:rsidRDefault="006E4059" w14:paraId="0B6F8232" wp14:textId="77777777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Copyright ©2001-201</w:t>
    </w:r>
    <w:r w:rsidR="001C5BF9">
      <w:rPr>
        <w:rFonts w:cs="Calibri"/>
        <w:sz w:val="16"/>
      </w:rPr>
      <w:t>4</w:t>
    </w:r>
    <w:r>
      <w:rPr>
        <w:rFonts w:cs="Calibri"/>
        <w:sz w:val="16"/>
      </w:rPr>
      <w:t>.  Guidewire Softwa</w:t>
    </w:r>
    <w:r w:rsidR="00774499">
      <w:rPr>
        <w:rFonts w:cs="Calibri"/>
        <w:sz w:val="16"/>
      </w:rPr>
      <w:t xml:space="preserve">re, Inc.  All rights reserved. </w:t>
    </w:r>
    <w:r>
      <w:rPr>
        <w:rFonts w:cs="Calibri"/>
        <w:sz w:val="16"/>
      </w:rPr>
      <w:tab/>
    </w:r>
    <w:r>
      <w:rPr>
        <w:rFonts w:cs="Calibri"/>
        <w:sz w:val="16"/>
      </w:rPr>
      <w:t xml:space="preserve">Page </w:t>
    </w:r>
    <w:r w:rsidRPr="00B62C9E">
      <w:rPr>
        <w:rFonts w:cs="Calibri"/>
        <w:sz w:val="16"/>
      </w:rPr>
      <w:fldChar w:fldCharType="begin"/>
    </w:r>
    <w:r w:rsidRPr="00B62C9E">
      <w:rPr>
        <w:rFonts w:cs="Calibri"/>
        <w:sz w:val="16"/>
      </w:rPr>
      <w:instrText xml:space="preserve"> PAGE   \* MERGEFORMAT </w:instrText>
    </w:r>
    <w:r w:rsidRPr="00B62C9E">
      <w:rPr>
        <w:rFonts w:cs="Calibri"/>
        <w:sz w:val="16"/>
      </w:rPr>
      <w:fldChar w:fldCharType="separate"/>
    </w:r>
    <w:r w:rsidR="005D0D66">
      <w:rPr>
        <w:rFonts w:cs="Calibri"/>
        <w:noProof/>
        <w:sz w:val="16"/>
      </w:rPr>
      <w:t>1</w:t>
    </w:r>
    <w:r w:rsidRPr="00B62C9E">
      <w:rPr>
        <w:rFonts w:cs="Calibri"/>
        <w:noProof/>
        <w:sz w:val="16"/>
      </w:rPr>
      <w:fldChar w:fldCharType="end"/>
    </w:r>
    <w:r>
      <w:rPr>
        <w:rFonts w:cs="Calibri"/>
        <w:sz w:val="16"/>
      </w:rPr>
      <w:br/>
    </w:r>
    <w:r>
      <w:rPr>
        <w:rFonts w:cs="Calibri"/>
        <w:sz w:val="16"/>
      </w:rPr>
      <w:t>Distribution without permission is prohibited.</w:t>
    </w:r>
  </w:p>
  <w:p xmlns:wp14="http://schemas.microsoft.com/office/word/2010/wordml" w:rsidR="006E4059" w:rsidRDefault="006E4059" w14:paraId="4B94D5A5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EE538D" w:rsidP="004E1325" w:rsidRDefault="00EE538D" w14:paraId="60061E4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EE538D" w:rsidP="004E1325" w:rsidRDefault="00EE538D" w14:paraId="44EAFD9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p xmlns:wp14="http://schemas.microsoft.com/office/word/2010/wordml" w:rsidR="002B1B7E" w:rsidP="00A26A28" w:rsidRDefault="00EE538D" w14:paraId="359FFFCF" wp14:textId="77777777">
    <w:pPr>
      <w:pStyle w:val="NoSpacing"/>
      <w:jc w:val="right"/>
    </w:pPr>
    <w:sdt>
      <w:sdtPr>
        <w:alias w:val="Title"/>
        <w:tag w:val=""/>
        <w:id w:val="28902918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E2E29">
          <w:t>List Views</w:t>
        </w:r>
      </w:sdtContent>
    </w:sdt>
    <w:r w:rsidR="00230A33">
      <w:rPr>
        <w:noProof/>
      </w:rPr>
      <w:drawing>
        <wp:anchor xmlns:wp14="http://schemas.microsoft.com/office/word/2010/wordprocessingDrawing" distT="0" distB="0" distL="114300" distR="114300" simplePos="0" relativeHeight="251662336" behindDoc="1" locked="0" layoutInCell="0" allowOverlap="1" wp14:anchorId="5F85C865" wp14:editId="2A65A4AF">
          <wp:simplePos x="0" y="0"/>
          <wp:positionH relativeFrom="leftMargin">
            <wp:align>left</wp:align>
          </wp:positionH>
          <wp:positionV relativeFrom="page">
            <wp:align>top</wp:align>
          </wp:positionV>
          <wp:extent cx="7836408" cy="228600"/>
          <wp:effectExtent l="0" t="0" r="0" b="0"/>
          <wp:wrapTight wrapText="bothSides">
            <wp:wrapPolygon edited="0">
              <wp:start x="0" y="0"/>
              <wp:lineTo x="0" y="19800"/>
              <wp:lineTo x="21530" y="19800"/>
              <wp:lineTo x="21530" y="0"/>
              <wp:lineTo x="0" y="0"/>
            </wp:wrapPolygon>
          </wp:wrapTight>
          <wp:docPr id="6" name="Picture 6" descr="colorbar_horiz_18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lorbar_horiz_18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p xmlns:wp14="http://schemas.microsoft.com/office/word/2010/wordml" w:rsidR="00230A33" w:rsidP="001D0763" w:rsidRDefault="00230A33" w14:paraId="2F15A6E1" wp14:textId="77777777">
    <w:pPr>
      <w:pStyle w:val="NoSpacing"/>
    </w:pPr>
    <w:r>
      <w:rPr>
        <w:noProof/>
      </w:rPr>
      <w:drawing>
        <wp:anchor xmlns:wp14="http://schemas.microsoft.com/office/word/2010/wordprocessingDrawing" distT="0" distB="0" distL="114300" distR="114300" simplePos="0" relativeHeight="251660288" behindDoc="1" locked="0" layoutInCell="0" allowOverlap="1" wp14:anchorId="4762C44B" wp14:editId="3311458B">
          <wp:simplePos x="0" y="0"/>
          <wp:positionH relativeFrom="leftMargin">
            <wp:align>left</wp:align>
          </wp:positionH>
          <wp:positionV relativeFrom="topMargin">
            <wp:align>top</wp:align>
          </wp:positionV>
          <wp:extent cx="7772400" cy="768096"/>
          <wp:effectExtent l="0" t="0" r="0" b="0"/>
          <wp:wrapTight wrapText="bothSides">
            <wp:wrapPolygon edited="0">
              <wp:start x="0" y="0"/>
              <wp:lineTo x="0" y="20903"/>
              <wp:lineTo x="21547" y="20903"/>
              <wp:lineTo x="21547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68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CBC"/>
    <w:multiLevelType w:val="hybridMultilevel"/>
    <w:tmpl w:val="3F90D50A"/>
    <w:lvl w:ilvl="0" w:tplc="75CECDA0">
      <w:start w:val="1"/>
      <w:numFmt w:val="decimal"/>
      <w:pStyle w:val="E1"/>
      <w:lvlText w:val="Exercise %1:"/>
      <w:lvlJc w:val="left"/>
      <w:pPr>
        <w:ind w:left="4410" w:hanging="360"/>
      </w:pPr>
    </w:lvl>
    <w:lvl w:ilvl="1" w:tplc="04090019">
      <w:start w:val="1"/>
      <w:numFmt w:val="lowerLetter"/>
      <w:lvlText w:val="%2."/>
      <w:lvlJc w:val="left"/>
      <w:pPr>
        <w:ind w:left="3510" w:hanging="360"/>
      </w:pPr>
    </w:lvl>
    <w:lvl w:ilvl="2" w:tplc="0409001B">
      <w:start w:val="1"/>
      <w:numFmt w:val="lowerRoman"/>
      <w:lvlText w:val="%3."/>
      <w:lvlJc w:val="right"/>
      <w:pPr>
        <w:ind w:left="4230" w:hanging="180"/>
      </w:pPr>
    </w:lvl>
    <w:lvl w:ilvl="3" w:tplc="0409000F">
      <w:start w:val="1"/>
      <w:numFmt w:val="decimal"/>
      <w:lvlText w:val="%4."/>
      <w:lvlJc w:val="left"/>
      <w:pPr>
        <w:ind w:left="4950" w:hanging="360"/>
      </w:pPr>
    </w:lvl>
    <w:lvl w:ilvl="4" w:tplc="04090019">
      <w:start w:val="1"/>
      <w:numFmt w:val="lowerLetter"/>
      <w:lvlText w:val="%5."/>
      <w:lvlJc w:val="left"/>
      <w:pPr>
        <w:ind w:left="5670" w:hanging="360"/>
      </w:pPr>
    </w:lvl>
    <w:lvl w:ilvl="5" w:tplc="0409001B">
      <w:start w:val="1"/>
      <w:numFmt w:val="lowerRoman"/>
      <w:lvlText w:val="%6."/>
      <w:lvlJc w:val="right"/>
      <w:pPr>
        <w:ind w:left="6390" w:hanging="180"/>
      </w:pPr>
    </w:lvl>
    <w:lvl w:ilvl="6" w:tplc="0409000F">
      <w:start w:val="1"/>
      <w:numFmt w:val="decimal"/>
      <w:lvlText w:val="%7."/>
      <w:lvlJc w:val="left"/>
      <w:pPr>
        <w:ind w:left="7110" w:hanging="360"/>
      </w:pPr>
    </w:lvl>
    <w:lvl w:ilvl="7" w:tplc="04090019">
      <w:start w:val="1"/>
      <w:numFmt w:val="lowerLetter"/>
      <w:lvlText w:val="%8."/>
      <w:lvlJc w:val="left"/>
      <w:pPr>
        <w:ind w:left="7830" w:hanging="360"/>
      </w:pPr>
    </w:lvl>
    <w:lvl w:ilvl="8" w:tplc="0409001B">
      <w:start w:val="1"/>
      <w:numFmt w:val="lowerRoman"/>
      <w:lvlText w:val="%9."/>
      <w:lvlJc w:val="right"/>
      <w:pPr>
        <w:ind w:left="8550" w:hanging="180"/>
      </w:pPr>
    </w:lvl>
  </w:abstractNum>
  <w:abstractNum w:abstractNumId="1">
    <w:nsid w:val="1E4E5515"/>
    <w:multiLevelType w:val="hybridMultilevel"/>
    <w:tmpl w:val="25EAE236"/>
    <w:lvl w:ilvl="0" w:tplc="D8629FC0">
      <w:start w:val="1"/>
      <w:numFmt w:val="lowerLetter"/>
      <w:pStyle w:val="ListLettera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>
    <w:nsid w:val="27342351"/>
    <w:multiLevelType w:val="multilevel"/>
    <w:tmpl w:val="EB0CD0C2"/>
    <w:lvl w:ilvl="0">
      <w:start w:val="1"/>
      <w:numFmt w:val="bullet"/>
      <w:pStyle w:val="BulletTex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">
    <w:nsid w:val="4A013B9E"/>
    <w:multiLevelType w:val="hybridMultilevel"/>
    <w:tmpl w:val="ED38FB14"/>
    <w:lvl w:ilvl="0" w:tplc="CD9EA6D8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</w:rPr>
    </w:lvl>
    <w:lvl w:ilvl="1" w:tplc="D1F66204">
      <w:start w:val="1"/>
      <w:numFmt w:val="bullet"/>
      <w:lvlText w:val=""/>
      <w:lvlJc w:val="left"/>
      <w:pPr>
        <w:ind w:left="1080" w:hanging="360"/>
      </w:pPr>
      <w:rPr>
        <w:rFonts w:hint="default" w:ascii="ITC Zapf Dingbats" w:hAnsi="ITC Zapf Dingbats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3"/>
  </w:num>
  <w:num w:numId="6">
    <w:abstractNumId w:val="3"/>
    <w:lvlOverride w:ilvl="0">
      <w:startOverride w:val="1"/>
    </w:lvlOverride>
  </w:num>
  <w:num w:numId="7">
    <w:abstractNumId w:val="2"/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</w:num>
  <w:num w:numId="20">
    <w:abstractNumId w:val="1"/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1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1"/>
    <w:lvlOverride w:ilvl="0">
      <w:startOverride w:val="1"/>
    </w:lvlOverride>
  </w:num>
  <w:num w:numId="28">
    <w:abstractNumId w:val="1"/>
    <w:lvlOverride w:ilvl="0">
      <w:startOverride w:val="1"/>
    </w:lvlOverride>
  </w:num>
  <w:num w:numId="29">
    <w:abstractNumId w:val="1"/>
  </w:num>
  <w:num w:numId="30">
    <w:abstractNumId w:val="1"/>
    <w:lvlOverride w:ilvl="0">
      <w:startOverride w:val="1"/>
    </w:lvlOverride>
  </w:num>
  <w:num w:numId="31">
    <w:abstractNumId w:val="1"/>
    <w:lvlOverride w:ilvl="0">
      <w:startOverride w:val="1"/>
    </w:lvlOverride>
  </w:num>
  <w:num w:numId="32">
    <w:abstractNumId w:val="1"/>
    <w:lvlOverride w:ilvl="0">
      <w:startOverride w:val="1"/>
    </w:lvlOverride>
  </w:num>
  <w:num w:numId="33">
    <w:abstractNumId w:val="1"/>
    <w:lvlOverride w:ilvl="0">
      <w:startOverride w:val="1"/>
    </w:lvlOverride>
  </w:num>
  <w:num w:numId="34">
    <w:abstractNumId w:val="1"/>
    <w:lvlOverride w:ilvl="0">
      <w:startOverride w:val="1"/>
    </w:lvlOverride>
  </w:num>
  <w:numIdMacAtCleanup w:val="26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30"/>
  <w:attachedTemplate r:id="rId1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E61"/>
    <w:rsid w:val="00006168"/>
    <w:rsid w:val="00007C6B"/>
    <w:rsid w:val="00011A01"/>
    <w:rsid w:val="00042602"/>
    <w:rsid w:val="00060356"/>
    <w:rsid w:val="00060ABA"/>
    <w:rsid w:val="0006622E"/>
    <w:rsid w:val="000714B3"/>
    <w:rsid w:val="0009403B"/>
    <w:rsid w:val="000C49D1"/>
    <w:rsid w:val="000D4F9B"/>
    <w:rsid w:val="000E5C4B"/>
    <w:rsid w:val="00102BF2"/>
    <w:rsid w:val="00124868"/>
    <w:rsid w:val="00125932"/>
    <w:rsid w:val="00140F14"/>
    <w:rsid w:val="00145C1F"/>
    <w:rsid w:val="00183DFC"/>
    <w:rsid w:val="001866A3"/>
    <w:rsid w:val="001954D6"/>
    <w:rsid w:val="001972D8"/>
    <w:rsid w:val="001A2417"/>
    <w:rsid w:val="001B709C"/>
    <w:rsid w:val="001C5BF9"/>
    <w:rsid w:val="001C77CD"/>
    <w:rsid w:val="001D0763"/>
    <w:rsid w:val="001D31E7"/>
    <w:rsid w:val="001D7A29"/>
    <w:rsid w:val="00210642"/>
    <w:rsid w:val="00230A33"/>
    <w:rsid w:val="0023264F"/>
    <w:rsid w:val="002458A9"/>
    <w:rsid w:val="0024629B"/>
    <w:rsid w:val="002520CC"/>
    <w:rsid w:val="002632B9"/>
    <w:rsid w:val="0026454A"/>
    <w:rsid w:val="002822A0"/>
    <w:rsid w:val="00283D94"/>
    <w:rsid w:val="00286E3C"/>
    <w:rsid w:val="002A7409"/>
    <w:rsid w:val="002B1B7E"/>
    <w:rsid w:val="002B2B70"/>
    <w:rsid w:val="002B34A8"/>
    <w:rsid w:val="002C534A"/>
    <w:rsid w:val="002D1D93"/>
    <w:rsid w:val="002E3D49"/>
    <w:rsid w:val="002E5C72"/>
    <w:rsid w:val="002F3C13"/>
    <w:rsid w:val="00314E55"/>
    <w:rsid w:val="0032253E"/>
    <w:rsid w:val="00323A88"/>
    <w:rsid w:val="00324B26"/>
    <w:rsid w:val="003459F5"/>
    <w:rsid w:val="00353189"/>
    <w:rsid w:val="003B3EEC"/>
    <w:rsid w:val="003C1B17"/>
    <w:rsid w:val="003C1E7F"/>
    <w:rsid w:val="003E00EF"/>
    <w:rsid w:val="003E3A6B"/>
    <w:rsid w:val="003E5FB4"/>
    <w:rsid w:val="003E74A0"/>
    <w:rsid w:val="0041203D"/>
    <w:rsid w:val="0041469E"/>
    <w:rsid w:val="004148CC"/>
    <w:rsid w:val="004211DA"/>
    <w:rsid w:val="004438D7"/>
    <w:rsid w:val="00447CF8"/>
    <w:rsid w:val="00486139"/>
    <w:rsid w:val="00490E61"/>
    <w:rsid w:val="004967F0"/>
    <w:rsid w:val="004B12B2"/>
    <w:rsid w:val="004D7F50"/>
    <w:rsid w:val="004E0E3D"/>
    <w:rsid w:val="004E1325"/>
    <w:rsid w:val="004E74EB"/>
    <w:rsid w:val="004E7C7F"/>
    <w:rsid w:val="004F633D"/>
    <w:rsid w:val="004F7EF2"/>
    <w:rsid w:val="00502EB1"/>
    <w:rsid w:val="005045E5"/>
    <w:rsid w:val="00510084"/>
    <w:rsid w:val="00513509"/>
    <w:rsid w:val="0058255A"/>
    <w:rsid w:val="00592A57"/>
    <w:rsid w:val="005C0DCF"/>
    <w:rsid w:val="005D0D66"/>
    <w:rsid w:val="005D2B5D"/>
    <w:rsid w:val="005D7A4D"/>
    <w:rsid w:val="005E1095"/>
    <w:rsid w:val="005E6743"/>
    <w:rsid w:val="006006F6"/>
    <w:rsid w:val="006126BD"/>
    <w:rsid w:val="00612967"/>
    <w:rsid w:val="006145A0"/>
    <w:rsid w:val="00617088"/>
    <w:rsid w:val="00625DD9"/>
    <w:rsid w:val="00643D40"/>
    <w:rsid w:val="00644EE6"/>
    <w:rsid w:val="00650593"/>
    <w:rsid w:val="00654634"/>
    <w:rsid w:val="0066240D"/>
    <w:rsid w:val="0066468E"/>
    <w:rsid w:val="0066764C"/>
    <w:rsid w:val="00681334"/>
    <w:rsid w:val="00686586"/>
    <w:rsid w:val="006A56F2"/>
    <w:rsid w:val="006C2058"/>
    <w:rsid w:val="006C4F04"/>
    <w:rsid w:val="006D00DC"/>
    <w:rsid w:val="006E4059"/>
    <w:rsid w:val="00710273"/>
    <w:rsid w:val="00710F5E"/>
    <w:rsid w:val="00723674"/>
    <w:rsid w:val="00723EE0"/>
    <w:rsid w:val="00725348"/>
    <w:rsid w:val="00737C71"/>
    <w:rsid w:val="00756B9F"/>
    <w:rsid w:val="00774499"/>
    <w:rsid w:val="0077698B"/>
    <w:rsid w:val="00797347"/>
    <w:rsid w:val="007A0C5A"/>
    <w:rsid w:val="007A40A8"/>
    <w:rsid w:val="007B3890"/>
    <w:rsid w:val="007C3407"/>
    <w:rsid w:val="007D2329"/>
    <w:rsid w:val="007E2895"/>
    <w:rsid w:val="007F0B8E"/>
    <w:rsid w:val="007F0F5F"/>
    <w:rsid w:val="008048BC"/>
    <w:rsid w:val="0080527B"/>
    <w:rsid w:val="008111A9"/>
    <w:rsid w:val="00834C52"/>
    <w:rsid w:val="008730A4"/>
    <w:rsid w:val="00896F25"/>
    <w:rsid w:val="008B5861"/>
    <w:rsid w:val="008D12A6"/>
    <w:rsid w:val="008E2E29"/>
    <w:rsid w:val="008F6E15"/>
    <w:rsid w:val="009069C4"/>
    <w:rsid w:val="00912CE6"/>
    <w:rsid w:val="00921482"/>
    <w:rsid w:val="00940E36"/>
    <w:rsid w:val="00945EBE"/>
    <w:rsid w:val="00946B50"/>
    <w:rsid w:val="00962CF9"/>
    <w:rsid w:val="009A1895"/>
    <w:rsid w:val="009A3F70"/>
    <w:rsid w:val="009C1562"/>
    <w:rsid w:val="009D276F"/>
    <w:rsid w:val="009D617E"/>
    <w:rsid w:val="00A00A29"/>
    <w:rsid w:val="00A01756"/>
    <w:rsid w:val="00A1100D"/>
    <w:rsid w:val="00A16929"/>
    <w:rsid w:val="00A172F1"/>
    <w:rsid w:val="00A1733C"/>
    <w:rsid w:val="00A17E90"/>
    <w:rsid w:val="00A26A28"/>
    <w:rsid w:val="00A3631E"/>
    <w:rsid w:val="00A52852"/>
    <w:rsid w:val="00A571A6"/>
    <w:rsid w:val="00A626A9"/>
    <w:rsid w:val="00A80D41"/>
    <w:rsid w:val="00A97B3B"/>
    <w:rsid w:val="00AA0D5D"/>
    <w:rsid w:val="00B01628"/>
    <w:rsid w:val="00B30DE8"/>
    <w:rsid w:val="00B403FB"/>
    <w:rsid w:val="00B5199A"/>
    <w:rsid w:val="00B5434A"/>
    <w:rsid w:val="00B62C9E"/>
    <w:rsid w:val="00B71EF3"/>
    <w:rsid w:val="00B74A73"/>
    <w:rsid w:val="00BC6820"/>
    <w:rsid w:val="00BC6898"/>
    <w:rsid w:val="00BD17A4"/>
    <w:rsid w:val="00BF7219"/>
    <w:rsid w:val="00C0236C"/>
    <w:rsid w:val="00C128F9"/>
    <w:rsid w:val="00C154FA"/>
    <w:rsid w:val="00C22114"/>
    <w:rsid w:val="00C24298"/>
    <w:rsid w:val="00C258E5"/>
    <w:rsid w:val="00C32EEF"/>
    <w:rsid w:val="00C447A9"/>
    <w:rsid w:val="00C778C6"/>
    <w:rsid w:val="00C8248E"/>
    <w:rsid w:val="00C8487B"/>
    <w:rsid w:val="00C919B1"/>
    <w:rsid w:val="00CA0DE7"/>
    <w:rsid w:val="00CC2EC9"/>
    <w:rsid w:val="00CD5B25"/>
    <w:rsid w:val="00CE6048"/>
    <w:rsid w:val="00CE7CAA"/>
    <w:rsid w:val="00CF293D"/>
    <w:rsid w:val="00D1394D"/>
    <w:rsid w:val="00D30C9C"/>
    <w:rsid w:val="00D412C2"/>
    <w:rsid w:val="00D747B5"/>
    <w:rsid w:val="00D835C9"/>
    <w:rsid w:val="00D9090E"/>
    <w:rsid w:val="00D917CD"/>
    <w:rsid w:val="00D9184D"/>
    <w:rsid w:val="00DA6BFD"/>
    <w:rsid w:val="00DB758C"/>
    <w:rsid w:val="00DD3AC7"/>
    <w:rsid w:val="00E066AC"/>
    <w:rsid w:val="00E2678E"/>
    <w:rsid w:val="00E37584"/>
    <w:rsid w:val="00E44D9A"/>
    <w:rsid w:val="00E50CE0"/>
    <w:rsid w:val="00E60A87"/>
    <w:rsid w:val="00E61C94"/>
    <w:rsid w:val="00E62E5D"/>
    <w:rsid w:val="00E6417F"/>
    <w:rsid w:val="00E6670E"/>
    <w:rsid w:val="00E72BF3"/>
    <w:rsid w:val="00E92147"/>
    <w:rsid w:val="00E9475E"/>
    <w:rsid w:val="00EA1C2C"/>
    <w:rsid w:val="00ED3BA3"/>
    <w:rsid w:val="00EE2D14"/>
    <w:rsid w:val="00EE538D"/>
    <w:rsid w:val="00EF2585"/>
    <w:rsid w:val="00F16046"/>
    <w:rsid w:val="00F30D05"/>
    <w:rsid w:val="00F32050"/>
    <w:rsid w:val="00F370DF"/>
    <w:rsid w:val="00F63A54"/>
    <w:rsid w:val="00F72F03"/>
    <w:rsid w:val="00F74254"/>
    <w:rsid w:val="00F772C9"/>
    <w:rsid w:val="00F8160D"/>
    <w:rsid w:val="00F85A2F"/>
    <w:rsid w:val="00F864E5"/>
    <w:rsid w:val="00FA78CA"/>
    <w:rsid w:val="00FC0401"/>
    <w:rsid w:val="00FC11BE"/>
    <w:rsid w:val="00FC7AC0"/>
    <w:rsid w:val="6D79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BFEF58"/>
  <w15:docId w15:val="{490A4220-2A69-44CA-94C9-D3D6451F22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62E5D"/>
    <w:rPr>
      <w:rFonts w:ascii="Arial" w:hAnsi="Aria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hAnsi="Calibri" w:eastAsia="Calibri" w:cs="Times New Roman"/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896F25"/>
    <w:rPr>
      <w:rFonts w:ascii="Calibri" w:hAnsi="Calibri" w:eastAsia="Calibri" w:cs="Times New Roman"/>
      <w:sz w:val="20"/>
      <w:szCs w:val="20"/>
    </w:rPr>
  </w:style>
  <w:style w:type="character" w:styleId="H1Char" w:customStyle="1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styleId="Paragraph" w:customStyle="1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styleId="H1" w:customStyle="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styleId="H2Char" w:customStyle="1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styleId="H2" w:customStyle="1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styleId="ParagraphChar" w:customStyle="1">
    <w:name w:val="_Paragraph Char"/>
    <w:basedOn w:val="DefaultParagraphFont"/>
    <w:link w:val="Paragraph"/>
    <w:locked/>
    <w:rsid w:val="0066468E"/>
    <w:rPr>
      <w:rFonts w:ascii="Arial" w:hAnsi="Arial" w:eastAsia="Calibri" w:cs="Times New Roman"/>
      <w:szCs w:val="72"/>
    </w:rPr>
  </w:style>
  <w:style w:type="character" w:styleId="H3Char" w:customStyle="1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styleId="H3" w:customStyle="1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styleId="E1Char" w:customStyle="1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styleId="E1" w:customStyle="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styleId="ListNumber1Char" w:customStyle="1">
    <w:name w:val="_List_Number_1. Char"/>
    <w:basedOn w:val="DefaultParagraphFont"/>
    <w:link w:val="ListNumber1"/>
    <w:locked/>
    <w:rsid w:val="00E50CE0"/>
    <w:rPr>
      <w:rFonts w:ascii="Arial" w:hAnsi="Arial" w:eastAsia="Times New Roman" w:cs="Arial"/>
      <w:b/>
      <w:color w:val="000000"/>
      <w:lang w:val="x-none" w:eastAsia="x-none" w:bidi="en-US"/>
    </w:rPr>
  </w:style>
  <w:style w:type="paragraph" w:styleId="ListNumber1" w:customStyle="1">
    <w:name w:val="_List_Number_1."/>
    <w:basedOn w:val="List"/>
    <w:next w:val="ListLettera"/>
    <w:link w:val="ListNumber1Char"/>
    <w:qFormat/>
    <w:rsid w:val="00E50CE0"/>
    <w:pPr>
      <w:numPr>
        <w:numId w:val="5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styleId="ListLetteraChar" w:customStyle="1">
    <w:name w:val="_List_Letter_a) Char"/>
    <w:basedOn w:val="DefaultParagraphFont"/>
    <w:link w:val="ListLettera"/>
    <w:locked/>
    <w:rsid w:val="002A7409"/>
    <w:rPr>
      <w:rFonts w:ascii="Arial" w:hAnsi="Arial" w:eastAsia="Times New Roman" w:cs="Arial"/>
      <w:color w:val="000000"/>
      <w:lang w:val="x-none" w:eastAsia="x-none" w:bidi="en-US"/>
    </w:rPr>
  </w:style>
  <w:style w:type="paragraph" w:styleId="ListLettera" w:customStyle="1">
    <w:name w:val="_List_Letter_a)"/>
    <w:basedOn w:val="ListNumber1"/>
    <w:link w:val="ListLetteraChar"/>
    <w:qFormat/>
    <w:rsid w:val="002A7409"/>
    <w:pPr>
      <w:numPr>
        <w:numId w:val="29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styleId="HeaderChar" w:customStyle="1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styleId="HeaderSubTitle" w:customStyle="1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styleId="HeaderSubTitleChar" w:customStyle="1">
    <w:name w:val="_HeaderSubTitle Char"/>
    <w:basedOn w:val="DefaultParagraphFont"/>
    <w:link w:val="HeaderSubTitle"/>
    <w:rsid w:val="00CD5B25"/>
    <w:rPr>
      <w:b/>
      <w:sz w:val="24"/>
    </w:rPr>
  </w:style>
  <w:style w:type="character" w:styleId="AnswerBlockChar" w:customStyle="1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styleId="AnswerBlock" w:customStyle="1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hAnsi="Arial" w:eastAsiaTheme="minorHAnsi" w:cstheme="minorBidi"/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4967F0"/>
    <w:rPr>
      <w:rFonts w:ascii="Arial" w:hAnsi="Arial" w:eastAsia="Calibri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styleId="NormalText" w:customStyle="1">
    <w:name w:val="NormalText"/>
    <w:basedOn w:val="Normal"/>
    <w:link w:val="NormalTextChar"/>
    <w:qFormat/>
    <w:rsid w:val="00CE7CAA"/>
    <w:p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styleId="NormalTextChar" w:customStyle="1">
    <w:name w:val="NormalText Char"/>
    <w:link w:val="NormalText"/>
    <w:rsid w:val="00CE7CAA"/>
    <w:rPr>
      <w:rFonts w:ascii="Arial" w:hAnsi="Arial" w:eastAsia="Times New Roman" w:cs="Arial"/>
      <w:color w:val="000000"/>
      <w:sz w:val="20"/>
      <w:szCs w:val="20"/>
      <w:lang w:val="x-none" w:eastAsia="x-none" w:bidi="en-US"/>
    </w:rPr>
  </w:style>
  <w:style w:type="paragraph" w:styleId="BulletText" w:customStyle="1">
    <w:name w:val="BulletText"/>
    <w:basedOn w:val="Normal"/>
    <w:link w:val="BulletTextChar"/>
    <w:qFormat/>
    <w:rsid w:val="004D7F50"/>
    <w:pPr>
      <w:numPr>
        <w:numId w:val="7"/>
      </w:numPr>
      <w:spacing w:before="24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styleId="BulletTextChar" w:customStyle="1">
    <w:name w:val="BulletText Char"/>
    <w:basedOn w:val="DefaultParagraphFont"/>
    <w:link w:val="BulletText"/>
    <w:rsid w:val="004D7F50"/>
    <w:rPr>
      <w:rFonts w:ascii="Arial" w:hAnsi="Arial" w:eastAsia="Times New Roman" w:cs="Arial"/>
      <w:color w:val="000000"/>
      <w:sz w:val="20"/>
      <w:szCs w:val="20"/>
      <w:lang w:val="x-none" w:eastAsia="x-none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5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5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29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customStyle="1" w:styleId="NormalText">
    <w:name w:val="NormalText"/>
    <w:basedOn w:val="Normal"/>
    <w:link w:val="NormalTextChar"/>
    <w:qFormat/>
    <w:rsid w:val="00CE7CAA"/>
    <w:p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NormalTextChar">
    <w:name w:val="NormalText Char"/>
    <w:link w:val="NormalText"/>
    <w:rsid w:val="00CE7CAA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customStyle="1" w:styleId="BulletText">
    <w:name w:val="BulletText"/>
    <w:basedOn w:val="Normal"/>
    <w:link w:val="BulletTextChar"/>
    <w:qFormat/>
    <w:rsid w:val="004D7F50"/>
    <w:pPr>
      <w:numPr>
        <w:numId w:val="7"/>
      </w:numPr>
      <w:spacing w:before="24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BulletTextChar">
    <w:name w:val="BulletText Char"/>
    <w:basedOn w:val="DefaultParagraphFont"/>
    <w:link w:val="BulletText"/>
    <w:rsid w:val="004D7F50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image" Target="media/image4.png" Id="rId13" /><Relationship Type="http://schemas.openxmlformats.org/officeDocument/2006/relationships/header" Target="header2.xml" Id="rId18" /><Relationship Type="http://schemas.openxmlformats.org/officeDocument/2006/relationships/styles" Target="styles.xml" Id="rId3" /><Relationship Type="http://schemas.openxmlformats.org/officeDocument/2006/relationships/theme" Target="theme/theme1.xml" Id="rId21" /><Relationship Type="http://schemas.openxmlformats.org/officeDocument/2006/relationships/footnotes" Target="footnotes.xml" Id="rId7" /><Relationship Type="http://schemas.openxmlformats.org/officeDocument/2006/relationships/image" Target="media/image3.png" Id="rId12" /><Relationship Type="http://schemas.openxmlformats.org/officeDocument/2006/relationships/footer" Target="footer1.xml" Id="rId17" /><Relationship Type="http://schemas.openxmlformats.org/officeDocument/2006/relationships/numbering" Target="numbering.xml" Id="rId2" /><Relationship Type="http://schemas.openxmlformats.org/officeDocument/2006/relationships/header" Target="header1.xml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customXml" Target="../customXml/item4.xml" Id="rId24" /><Relationship Type="http://schemas.openxmlformats.org/officeDocument/2006/relationships/settings" Target="settings.xml" Id="rId5" /><Relationship Type="http://schemas.openxmlformats.org/officeDocument/2006/relationships/image" Target="media/image6.wmf" Id="rId15" /><Relationship Type="http://schemas.openxmlformats.org/officeDocument/2006/relationships/customXml" Target="../customXml/item3.xml" Id="rId23" /><Relationship Type="http://schemas.openxmlformats.org/officeDocument/2006/relationships/footer" Target="footer2.xml" Id="rId19" /><Relationship Type="http://schemas.microsoft.com/office/2007/relationships/stylesWithEffects" Target="stylesWithEffects.xml" Id="rId4" /><Relationship Type="http://schemas.openxmlformats.org/officeDocument/2006/relationships/hyperlink" Target="http://localhost:8880/ab/ContactManager.do" TargetMode="External" Id="rId9" /><Relationship Type="http://schemas.openxmlformats.org/officeDocument/2006/relationships/image" Target="media/image5.png" Id="rId14" /><Relationship Type="http://schemas.openxmlformats.org/officeDocument/2006/relationships/customXml" Target="../customXml/item2.xml" Id="rId22" /><Relationship Type="http://schemas.openxmlformats.org/officeDocument/2006/relationships/image" Target="/media/image8.png" Id="Rbd511405d1aa4383" /><Relationship Type="http://schemas.openxmlformats.org/officeDocument/2006/relationships/image" Target="/media/image9.png" Id="R3fedcddcf4154932" /><Relationship Type="http://schemas.openxmlformats.org/officeDocument/2006/relationships/glossaryDocument" Target="glossary/document.xml" Id="Rf9ce4b4a923a4b8e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ower\AppData\Roaming\Microsoft\Templates\Emerald_WordTemplate.dotx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092054-0ccb-406a-bf21-b7786aba1205}"/>
      </w:docPartPr>
      <w:docPartBody>
        <w:p w14:paraId="7361D65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FB29EADDD5C24B957691831FD266C3" ma:contentTypeVersion="21" ma:contentTypeDescription="Create a new document." ma:contentTypeScope="" ma:versionID="e03c0e4e201e76ee38d44cc5c5eec6aa">
  <xsd:schema xmlns:xsd="http://www.w3.org/2001/XMLSchema" xmlns:xs="http://www.w3.org/2001/XMLSchema" xmlns:p="http://schemas.microsoft.com/office/2006/metadata/properties" xmlns:ns1="http://schemas.microsoft.com/sharepoint/v3" xmlns:ns2="e5078fa1-82a5-4e8c-b2be-62dd9bc0bfe0" xmlns:ns3="22f6effe-36da-445d-a61d-dfc6432569d1" targetNamespace="http://schemas.microsoft.com/office/2006/metadata/properties" ma:root="true" ma:fieldsID="b574f926ffca8f1b3aa27ea98f5e7d87" ns1:_="" ns2:_="" ns3:_="">
    <xsd:import namespace="http://schemas.microsoft.com/sharepoint/v3"/>
    <xsd:import namespace="e5078fa1-82a5-4e8c-b2be-62dd9bc0bfe0"/>
    <xsd:import namespace="22f6effe-36da-445d-a61d-dfc6432569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ink" minOccurs="0"/>
                <xsd:element ref="ns3:TaxCatchAll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78fa1-82a5-4e8c-b2be-62dd9bc0bf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ink" ma:index="22" nillable="true" ma:displayName="Link" ma:format="Hyperlink" ma:internalName="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68ae7bf6-5ac9-4edb-a7e0-886d92fb71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f6effe-36da-445d-a61d-dfc6432569d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96855dc-5817-4482-9940-e1e5c3b83b8f}" ma:internalName="TaxCatchAll" ma:showField="CatchAllData" ma:web="22f6effe-36da-445d-a61d-dfc6432569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ink xmlns="e5078fa1-82a5-4e8c-b2be-62dd9bc0bfe0">
      <Url xsi:nil="true"/>
      <Description xsi:nil="true"/>
    </Link>
    <SharedWithUsers xmlns="22f6effe-36da-445d-a61d-dfc6432569d1">
      <UserInfo>
        <DisplayName/>
        <AccountId xsi:nil="true"/>
        <AccountType/>
      </UserInfo>
    </SharedWithUsers>
    <MediaLengthInSeconds xmlns="e5078fa1-82a5-4e8c-b2be-62dd9bc0bfe0" xsi:nil="true"/>
    <lcf76f155ced4ddcb4097134ff3c332f xmlns="e5078fa1-82a5-4e8c-b2be-62dd9bc0bfe0">
      <Terms xmlns="http://schemas.microsoft.com/office/infopath/2007/PartnerControls"/>
    </lcf76f155ced4ddcb4097134ff3c332f>
    <TaxCatchAll xmlns="22f6effe-36da-445d-a61d-dfc6432569d1" xsi:nil="true"/>
  </documentManagement>
</p:properties>
</file>

<file path=customXml/itemProps1.xml><?xml version="1.0" encoding="utf-8"?>
<ds:datastoreItem xmlns:ds="http://schemas.openxmlformats.org/officeDocument/2006/customXml" ds:itemID="{68E249AA-81DB-4B3B-B82B-9474E75833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5B5FE8-79EB-4997-A452-9C96A0A74216}"/>
</file>

<file path=customXml/itemProps3.xml><?xml version="1.0" encoding="utf-8"?>
<ds:datastoreItem xmlns:ds="http://schemas.openxmlformats.org/officeDocument/2006/customXml" ds:itemID="{80C46313-36DF-49AA-A786-EC2983B16BF1}"/>
</file>

<file path=customXml/itemProps4.xml><?xml version="1.0" encoding="utf-8"?>
<ds:datastoreItem xmlns:ds="http://schemas.openxmlformats.org/officeDocument/2006/customXml" ds:itemID="{94E12C64-D7C5-474D-B830-6DE3DC99418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Emerald_WordTemplate.dotx</ap:Template>
  <ap:Application>Microsoft Word for the web</ap:Application>
  <ap:DocSecurity>0</ap:DocSecurity>
  <ap:ScaleCrop>false</ap:ScaleCrop>
  <ap:Manager>Peter Niemeyer</ap:Manager>
  <ap:Company>Guidewire,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List View Panels</dc:subject>
  <dc:creator>Seth Luersen</dc:creator>
  <cp:keywords>Emerald;Configuration Fundamentals;8.0.1</cp:keywords>
  <cp:lastModifiedBy>yagudelo</cp:lastModifiedBy>
  <cp:revision>3</cp:revision>
  <dcterms:created xsi:type="dcterms:W3CDTF">2014-11-26T21:39:00Z</dcterms:created>
  <dcterms:modified xsi:type="dcterms:W3CDTF">2022-05-04T14:12:10Z</dcterms:modified>
  <cp:category>Configuration Fundamentals;8.0.1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0x0101007CFB29EADDD5C24B957691831FD266C3</vt:lpwstr>
  </property>
  <property fmtid="{D5CDD505-2E9C-101B-9397-08002B2CF9AE}" pid="3" name="Order">
    <vt:r8>1490200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
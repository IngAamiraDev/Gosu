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966" w:rsidRDefault="00B06B67" w:rsidP="00792966">
      <w:pPr>
        <w:pStyle w:val="H1"/>
        <w:rPr>
          <w:sz w:val="48"/>
        </w:rPr>
      </w:pPr>
      <w:bookmarkStart w:id="0" w:name="_GoBack"/>
      <w:bookmarkEnd w:id="0"/>
      <w:r>
        <w:rPr>
          <w:sz w:val="48"/>
        </w:rPr>
        <w:t>Solution</w:t>
      </w:r>
      <w:r w:rsidR="00792966">
        <w:rPr>
          <w:sz w:val="48"/>
        </w:rPr>
        <w:t xml:space="preserve">: </w:t>
      </w:r>
      <w:r w:rsidR="00C17994">
        <w:rPr>
          <w:sz w:val="48"/>
        </w:rPr>
        <w:t>Business Rules</w:t>
      </w:r>
    </w:p>
    <w:p w:rsidR="00792966" w:rsidRDefault="00792966" w:rsidP="00792966">
      <w:pPr>
        <w:pStyle w:val="Paragraph"/>
      </w:pPr>
      <w:r>
        <w:t xml:space="preserve">In this lab, you will </w:t>
      </w:r>
      <w:r w:rsidR="00FF4158">
        <w:t>write</w:t>
      </w:r>
      <w:r w:rsidR="00B113E7">
        <w:t xml:space="preserve"> and verify</w:t>
      </w:r>
      <w:r w:rsidR="00FF4158">
        <w:t xml:space="preserve"> </w:t>
      </w:r>
      <w:r w:rsidR="00DD7777">
        <w:t xml:space="preserve">a </w:t>
      </w:r>
      <w:proofErr w:type="spellStart"/>
      <w:r w:rsidR="00B113E7">
        <w:t>preupda</w:t>
      </w:r>
      <w:r w:rsidR="00DD7777">
        <w:t>te</w:t>
      </w:r>
      <w:proofErr w:type="spellEnd"/>
      <w:r w:rsidR="00DD7777">
        <w:t xml:space="preserve"> rule</w:t>
      </w:r>
      <w:r w:rsidR="00B113E7">
        <w:t xml:space="preserve"> for contact</w:t>
      </w:r>
      <w:r w:rsidR="00DD7777">
        <w:t>s</w:t>
      </w:r>
      <w:r w:rsidR="00B272FE">
        <w:t xml:space="preserve"> </w:t>
      </w:r>
      <w:r w:rsidR="00B113E7">
        <w:t xml:space="preserve">of the type </w:t>
      </w:r>
      <w:proofErr w:type="spellStart"/>
      <w:r w:rsidR="00B113E7">
        <w:t>ABDoctor</w:t>
      </w:r>
      <w:proofErr w:type="spellEnd"/>
      <w:r w:rsidR="00B113E7">
        <w:t xml:space="preserve"> that</w:t>
      </w:r>
      <w:r w:rsidR="00DD7777">
        <w:t xml:space="preserve"> do not have a defined doctor specialty.</w:t>
      </w:r>
    </w:p>
    <w:p w:rsidR="00792966" w:rsidRDefault="00792966" w:rsidP="00792966">
      <w:pPr>
        <w:pStyle w:val="H3"/>
      </w:pPr>
      <w:r>
        <w:t>Requirements</w:t>
      </w:r>
    </w:p>
    <w:p w:rsidR="00792966" w:rsidRDefault="00792966" w:rsidP="00792966">
      <w:pPr>
        <w:pStyle w:val="Paragraph"/>
      </w:pPr>
      <w:r>
        <w:t xml:space="preserve">This lab requires that you use TrainingApp 8.0, Guidewire Studio 8.0, </w:t>
      </w:r>
      <w:r w:rsidR="00C02C1A" w:rsidRPr="00C02C1A">
        <w:t xml:space="preserve">and a supported web browser. </w:t>
      </w:r>
      <w:r w:rsidR="00CC37D7">
        <w:t xml:space="preserve"> </w:t>
      </w:r>
      <w:r>
        <w:t xml:space="preserve">To view, edit, and delete various contacts, log in to TrainingApp as </w:t>
      </w:r>
      <w:r w:rsidR="00D77991">
        <w:t>Super User</w:t>
      </w:r>
      <w:r>
        <w:t xml:space="preserve">.  The default URL for TrainingApp is </w:t>
      </w:r>
      <w:hyperlink r:id="rId9" w:history="1">
        <w:r w:rsidRPr="004F0543">
          <w:rPr>
            <w:rStyle w:val="Hyperlink"/>
          </w:rPr>
          <w:t>http://localhost:8880/ab/ContactManager.do</w:t>
        </w:r>
      </w:hyperlink>
      <w:r>
        <w:t xml:space="preserve">.  The login/password for </w:t>
      </w:r>
      <w:r w:rsidR="00D77991">
        <w:t>Super User</w:t>
      </w:r>
      <w:r>
        <w:t xml:space="preserve"> is </w:t>
      </w:r>
      <w:r w:rsidR="00D77991">
        <w:t>su</w:t>
      </w:r>
      <w:r>
        <w:t xml:space="preserve">/gw.  </w:t>
      </w:r>
    </w:p>
    <w:p w:rsidR="00792966" w:rsidRDefault="00835B01" w:rsidP="00792966">
      <w:pPr>
        <w:pStyle w:val="E1"/>
      </w:pPr>
      <w:r>
        <w:t xml:space="preserve">Create a </w:t>
      </w:r>
      <w:proofErr w:type="spellStart"/>
      <w:r>
        <w:t>ABContact</w:t>
      </w:r>
      <w:proofErr w:type="spellEnd"/>
      <w:r>
        <w:t xml:space="preserve"> </w:t>
      </w:r>
      <w:proofErr w:type="spellStart"/>
      <w:r>
        <w:t>preupdate</w:t>
      </w:r>
      <w:proofErr w:type="spellEnd"/>
      <w:r>
        <w:t xml:space="preserve"> rule</w:t>
      </w:r>
    </w:p>
    <w:p w:rsidR="00FF4158" w:rsidRPr="00B46647" w:rsidRDefault="00792966" w:rsidP="00DD7777">
      <w:pPr>
        <w:pStyle w:val="Paragraph"/>
      </w:pPr>
      <w:r>
        <w:t>In this exe</w:t>
      </w:r>
      <w:r w:rsidR="00D01CC2">
        <w:t xml:space="preserve">rcise, </w:t>
      </w:r>
      <w:r w:rsidR="008424B5">
        <w:t>you</w:t>
      </w:r>
      <w:r w:rsidR="00DD7777">
        <w:t xml:space="preserve"> will first create a </w:t>
      </w:r>
      <w:proofErr w:type="spellStart"/>
      <w:r w:rsidR="00DD7777">
        <w:t>preupdate</w:t>
      </w:r>
      <w:proofErr w:type="spellEnd"/>
      <w:r w:rsidR="00DD7777">
        <w:t xml:space="preserve"> rule that creates a flag entry for a contact of the type </w:t>
      </w:r>
      <w:proofErr w:type="spellStart"/>
      <w:r w:rsidR="00DD7777">
        <w:t>ABDoctor</w:t>
      </w:r>
      <w:proofErr w:type="spellEnd"/>
      <w:r w:rsidR="00DD7777">
        <w:t xml:space="preserve"> that does not have a defined doctor specialty. </w:t>
      </w:r>
      <w:r w:rsidR="0011563B">
        <w:t xml:space="preserve"> Next, y</w:t>
      </w:r>
      <w:r w:rsidR="00DD7777">
        <w:t>ou will</w:t>
      </w:r>
      <w:r w:rsidR="0011563B">
        <w:t xml:space="preserve"> d</w:t>
      </w:r>
      <w:r w:rsidR="00896653">
        <w:t>ebug your rule using the debugger</w:t>
      </w:r>
      <w:r w:rsidR="0011563B">
        <w:t xml:space="preserve">.  Then, you will </w:t>
      </w:r>
      <w:r w:rsidR="00DD7777">
        <w:t>verify the execution of your rule.</w:t>
      </w:r>
      <w:r w:rsidR="00DD7777" w:rsidRPr="00B46647">
        <w:t xml:space="preserve"> </w:t>
      </w:r>
    </w:p>
    <w:p w:rsidR="00792966" w:rsidRDefault="00792966" w:rsidP="00792966">
      <w:pPr>
        <w:pStyle w:val="H3"/>
      </w:pPr>
      <w:r>
        <w:t>Tasks</w:t>
      </w:r>
    </w:p>
    <w:p w:rsidR="00DD7777" w:rsidRDefault="00DD7777" w:rsidP="00C27329">
      <w:pPr>
        <w:pStyle w:val="ListNumber1"/>
        <w:numPr>
          <w:ilvl w:val="0"/>
          <w:numId w:val="3"/>
        </w:numPr>
        <w:rPr>
          <w:lang w:val="en-US"/>
        </w:rPr>
      </w:pPr>
      <w:r w:rsidRPr="00C3346C">
        <w:rPr>
          <w:lang w:val="en-US"/>
        </w:rPr>
        <w:t>Open Guidewire Studio</w:t>
      </w:r>
      <w:r>
        <w:rPr>
          <w:lang w:val="en-US"/>
        </w:rPr>
        <w:t xml:space="preserve"> for TrainingApp</w:t>
      </w:r>
    </w:p>
    <w:p w:rsidR="00DD7777" w:rsidRPr="00DD7777" w:rsidRDefault="00DD7777" w:rsidP="00DD7777">
      <w:pPr>
        <w:pStyle w:val="NoSpacing"/>
      </w:pPr>
    </w:p>
    <w:p w:rsidR="00792966" w:rsidRDefault="00006A1F" w:rsidP="00470732">
      <w:pPr>
        <w:pStyle w:val="ListNumber1"/>
        <w:rPr>
          <w:lang w:val="en-US"/>
        </w:rPr>
      </w:pPr>
      <w:r>
        <w:rPr>
          <w:lang w:val="en-US"/>
        </w:rPr>
        <w:t xml:space="preserve">Create an </w:t>
      </w:r>
      <w:proofErr w:type="spellStart"/>
      <w:r>
        <w:rPr>
          <w:lang w:val="en-US"/>
        </w:rPr>
        <w:t>ABContact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preupdate</w:t>
      </w:r>
      <w:proofErr w:type="spellEnd"/>
      <w:r>
        <w:rPr>
          <w:lang w:val="en-US"/>
        </w:rPr>
        <w:t xml:space="preserve"> rule </w:t>
      </w:r>
      <w:r w:rsidR="00470732">
        <w:rPr>
          <w:lang w:val="en-US"/>
        </w:rPr>
        <w:t xml:space="preserve">for contacts of the subtype </w:t>
      </w:r>
      <w:proofErr w:type="spellStart"/>
      <w:r w:rsidR="00470732">
        <w:rPr>
          <w:lang w:val="en-US"/>
        </w:rPr>
        <w:t>ABDoctor</w:t>
      </w:r>
      <w:proofErr w:type="spellEnd"/>
      <w:r w:rsidR="00470732">
        <w:rPr>
          <w:lang w:val="en-US"/>
        </w:rPr>
        <w:t xml:space="preserve"> that </w:t>
      </w:r>
      <w:r w:rsidR="00470732" w:rsidRPr="00470732">
        <w:rPr>
          <w:lang w:val="en-US"/>
        </w:rPr>
        <w:t xml:space="preserve">creates a flag entry when a contact of the type </w:t>
      </w:r>
      <w:proofErr w:type="spellStart"/>
      <w:r w:rsidR="00470732" w:rsidRPr="00470732">
        <w:rPr>
          <w:lang w:val="en-US"/>
        </w:rPr>
        <w:t>ABDoctor</w:t>
      </w:r>
      <w:proofErr w:type="spellEnd"/>
      <w:r w:rsidR="00470732" w:rsidRPr="00470732">
        <w:rPr>
          <w:lang w:val="en-US"/>
        </w:rPr>
        <w:t xml:space="preserve"> does not have a defined specialty</w:t>
      </w:r>
      <w:r w:rsidR="0010051F">
        <w:rPr>
          <w:lang w:val="en-US"/>
        </w:rPr>
        <w:t xml:space="preserve"> </w:t>
      </w:r>
    </w:p>
    <w:p w:rsidR="00470732" w:rsidRPr="00470732" w:rsidRDefault="00470732" w:rsidP="00C27329">
      <w:pPr>
        <w:pStyle w:val="ListLettera"/>
        <w:rPr>
          <w:lang w:val="en-US"/>
        </w:rPr>
      </w:pPr>
      <w:r>
        <w:rPr>
          <w:lang w:val="en-US"/>
        </w:rPr>
        <w:t>Create the new r</w:t>
      </w:r>
      <w:r w:rsidR="00DD7777">
        <w:rPr>
          <w:lang w:val="en-US"/>
        </w:rPr>
        <w:t>ule using a naming convention</w:t>
      </w:r>
      <w:r>
        <w:rPr>
          <w:lang w:val="en-US"/>
        </w:rPr>
        <w:t xml:space="preserve"> that reflects its purpose </w:t>
      </w:r>
      <w:r w:rsidR="00DD7777">
        <w:rPr>
          <w:lang w:val="en-US"/>
        </w:rPr>
        <w:t>and execution order</w:t>
      </w:r>
      <w:r w:rsidR="00B06B67">
        <w:rPr>
          <w:lang w:val="en-US"/>
        </w:rPr>
        <w:t>.</w:t>
      </w:r>
      <w:r w:rsidR="00B06B67">
        <w:rPr>
          <w:lang w:val="en-US"/>
        </w:rPr>
        <w:br/>
      </w:r>
      <w:r w:rsidR="00B06B67">
        <w:rPr>
          <w:noProof/>
        </w:rPr>
        <w:drawing>
          <wp:inline distT="0" distB="0" distL="0" distR="0" wp14:anchorId="39D84E18" wp14:editId="3A38B826">
            <wp:extent cx="2340610" cy="1528445"/>
            <wp:effectExtent l="57150" t="57150" r="59690" b="52705"/>
            <wp:docPr id="5" name="Picture 5" descr="C:\Users\sluersen\AppData\Local\Temp\SNAGHTMLe1ec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uersen\AppData\Local\Temp\SNAGHTMLe1eca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152844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006A1F" w:rsidRDefault="00470732" w:rsidP="00DD7777">
      <w:pPr>
        <w:pStyle w:val="ListLettera"/>
      </w:pPr>
      <w:r>
        <w:t>In the Rule Set Editor, write Gosu code that meets the following condition criteria:</w:t>
      </w:r>
      <w:r w:rsidR="00006A1F">
        <w:t xml:space="preserve"> </w:t>
      </w:r>
    </w:p>
    <w:p w:rsidR="00006A1F" w:rsidRDefault="00006A1F" w:rsidP="00C27329">
      <w:pPr>
        <w:pStyle w:val="ListLetter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contact </w:t>
      </w:r>
      <w:r w:rsidRPr="00006A1F">
        <w:rPr>
          <w:lang w:val="en-US"/>
        </w:rPr>
        <w:t xml:space="preserve">is of the type </w:t>
      </w:r>
      <w:proofErr w:type="spellStart"/>
      <w:r w:rsidRPr="00006A1F">
        <w:rPr>
          <w:lang w:val="en-US"/>
        </w:rPr>
        <w:t>ABDoctor</w:t>
      </w:r>
      <w:proofErr w:type="spellEnd"/>
    </w:p>
    <w:p w:rsidR="00006A1F" w:rsidRDefault="00006A1F" w:rsidP="00C27329">
      <w:pPr>
        <w:pStyle w:val="ListLettera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Specialty</w:t>
      </w:r>
      <w:r w:rsidR="00470732">
        <w:rPr>
          <w:lang w:val="en-US"/>
        </w:rPr>
        <w:t xml:space="preserve"> field is null</w:t>
      </w:r>
    </w:p>
    <w:p w:rsidR="00470732" w:rsidRDefault="00470732" w:rsidP="00C27329">
      <w:pPr>
        <w:pStyle w:val="ListLettera"/>
        <w:rPr>
          <w:lang w:val="en-US"/>
        </w:rPr>
      </w:pPr>
      <w:r>
        <w:rPr>
          <w:lang w:val="en-US"/>
        </w:rPr>
        <w:t xml:space="preserve">In the Rule Set Editor, write Gosu code that performs the following actions: </w:t>
      </w:r>
    </w:p>
    <w:p w:rsidR="00470732" w:rsidRDefault="00470732" w:rsidP="00C27329">
      <w:pPr>
        <w:pStyle w:val="ListLettera"/>
        <w:numPr>
          <w:ilvl w:val="1"/>
          <w:numId w:val="6"/>
        </w:numPr>
        <w:rPr>
          <w:lang w:val="en-US"/>
        </w:rPr>
      </w:pPr>
      <w:r>
        <w:rPr>
          <w:lang w:val="en-US"/>
        </w:rPr>
        <w:t>Creates a new flag entry</w:t>
      </w:r>
    </w:p>
    <w:p w:rsidR="00DD7777" w:rsidRDefault="00DD7777" w:rsidP="00C27329">
      <w:pPr>
        <w:pStyle w:val="ListLettera"/>
        <w:numPr>
          <w:ilvl w:val="1"/>
          <w:numId w:val="6"/>
        </w:numPr>
        <w:rPr>
          <w:lang w:val="en-US"/>
        </w:rPr>
      </w:pPr>
      <w:r>
        <w:rPr>
          <w:lang w:val="en-US"/>
        </w:rPr>
        <w:t>Specifies the flag date as the current date</w:t>
      </w:r>
    </w:p>
    <w:p w:rsidR="00470732" w:rsidRDefault="00470732" w:rsidP="00C27329">
      <w:pPr>
        <w:pStyle w:val="ListLettera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Specifies the flag entry reason </w:t>
      </w:r>
      <w:r w:rsidR="00DD7777">
        <w:rPr>
          <w:lang w:val="en-US"/>
        </w:rPr>
        <w:t xml:space="preserve">as </w:t>
      </w:r>
      <w:r w:rsidR="00C252E0">
        <w:rPr>
          <w:lang w:val="en-US"/>
        </w:rPr>
        <w:t xml:space="preserve">an unspecified specialty </w:t>
      </w:r>
      <w:r w:rsidR="00DD7777">
        <w:rPr>
          <w:lang w:val="en-US"/>
        </w:rPr>
        <w:t xml:space="preserve">for the </w:t>
      </w:r>
      <w:r>
        <w:rPr>
          <w:lang w:val="en-US"/>
        </w:rPr>
        <w:t>doctor</w:t>
      </w:r>
    </w:p>
    <w:p w:rsidR="00DD7777" w:rsidRDefault="00DD7777" w:rsidP="00C27329">
      <w:pPr>
        <w:pStyle w:val="ListLettera"/>
        <w:numPr>
          <w:ilvl w:val="1"/>
          <w:numId w:val="6"/>
        </w:numPr>
        <w:rPr>
          <w:lang w:val="en-US"/>
        </w:rPr>
      </w:pPr>
      <w:r>
        <w:rPr>
          <w:lang w:val="en-US"/>
        </w:rPr>
        <w:t>Adds the flag entry to the flag entries array for the given contact</w:t>
      </w:r>
    </w:p>
    <w:p w:rsidR="003A72BC" w:rsidRDefault="003A72BC" w:rsidP="003A72BC">
      <w:pPr>
        <w:pStyle w:val="Code"/>
      </w:pPr>
      <w:r>
        <w:drawing>
          <wp:inline distT="0" distB="0" distL="0" distR="0" wp14:anchorId="6ACC90BB" wp14:editId="44D93578">
            <wp:extent cx="5733334" cy="2190476"/>
            <wp:effectExtent l="57150" t="57150" r="58420" b="577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2190476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B06B67" w:rsidRDefault="00B06B67" w:rsidP="00B06B67">
      <w:pPr>
        <w:pStyle w:val="Code"/>
      </w:pPr>
    </w:p>
    <w:p w:rsidR="00B06B67" w:rsidRPr="00B06B67" w:rsidRDefault="00B06B67" w:rsidP="00B06B67">
      <w:pPr>
        <w:pStyle w:val="Code"/>
        <w:rPr>
          <w:highlight w:val="yellow"/>
        </w:rPr>
      </w:pPr>
      <w:r w:rsidRPr="00B06B67">
        <w:rPr>
          <w:highlight w:val="yellow"/>
        </w:rPr>
        <w:t>USES:</w:t>
      </w:r>
    </w:p>
    <w:p w:rsidR="00B06B67" w:rsidRPr="00B06B67" w:rsidRDefault="00B06B67" w:rsidP="00B06B67">
      <w:pPr>
        <w:pStyle w:val="Code"/>
        <w:rPr>
          <w:highlight w:val="yellow"/>
        </w:rPr>
      </w:pPr>
      <w:r w:rsidRPr="00B06B67">
        <w:rPr>
          <w:highlight w:val="yellow"/>
        </w:rPr>
        <w:t>uses gw.api.util.DateUtil</w:t>
      </w:r>
    </w:p>
    <w:p w:rsidR="00B06B67" w:rsidRPr="00B06B67" w:rsidRDefault="00B06B67" w:rsidP="00B06B67">
      <w:pPr>
        <w:pStyle w:val="Code"/>
        <w:rPr>
          <w:highlight w:val="yellow"/>
        </w:rPr>
      </w:pPr>
      <w:r w:rsidRPr="00B06B67">
        <w:rPr>
          <w:highlight w:val="yellow"/>
        </w:rPr>
        <w:t>CONDITION:</w:t>
      </w:r>
    </w:p>
    <w:p w:rsidR="00B06B67" w:rsidRPr="00B06B67" w:rsidRDefault="00B06B67" w:rsidP="00B06B67">
      <w:pPr>
        <w:pStyle w:val="Code"/>
        <w:rPr>
          <w:highlight w:val="yellow"/>
        </w:rPr>
      </w:pPr>
      <w:r w:rsidRPr="00B06B67">
        <w:rPr>
          <w:highlight w:val="yellow"/>
        </w:rPr>
        <w:t xml:space="preserve">return aBContact typeis ABDoctor </w:t>
      </w:r>
    </w:p>
    <w:p w:rsidR="00B06B67" w:rsidRPr="00B06B67" w:rsidRDefault="00B06B67" w:rsidP="00B06B67">
      <w:pPr>
        <w:pStyle w:val="Code"/>
        <w:rPr>
          <w:highlight w:val="yellow"/>
        </w:rPr>
      </w:pPr>
      <w:r w:rsidRPr="00B06B67">
        <w:rPr>
          <w:highlight w:val="yellow"/>
        </w:rPr>
        <w:t xml:space="preserve">and aBContact.Specialty == </w:t>
      </w:r>
      <w:r w:rsidR="003A72BC">
        <w:rPr>
          <w:highlight w:val="yellow"/>
        </w:rPr>
        <w:t>null</w:t>
      </w:r>
    </w:p>
    <w:p w:rsidR="00B06B67" w:rsidRPr="00B06B67" w:rsidRDefault="00B06B67" w:rsidP="00B06B67">
      <w:pPr>
        <w:pStyle w:val="Code"/>
        <w:rPr>
          <w:highlight w:val="yellow"/>
        </w:rPr>
      </w:pPr>
      <w:r w:rsidRPr="00B06B67">
        <w:rPr>
          <w:highlight w:val="yellow"/>
        </w:rPr>
        <w:t>ACTION:</w:t>
      </w:r>
    </w:p>
    <w:p w:rsidR="00B06B67" w:rsidRPr="00B06B67" w:rsidRDefault="00B06B67" w:rsidP="00B06B67">
      <w:pPr>
        <w:pStyle w:val="Code"/>
        <w:rPr>
          <w:highlight w:val="yellow"/>
        </w:rPr>
      </w:pPr>
      <w:r w:rsidRPr="00B06B67">
        <w:rPr>
          <w:highlight w:val="yellow"/>
        </w:rPr>
        <w:t>var aFlagEntry = new FlagEntry()</w:t>
      </w:r>
    </w:p>
    <w:p w:rsidR="00B06B67" w:rsidRPr="00B06B67" w:rsidRDefault="00B06B67" w:rsidP="00B06B67">
      <w:pPr>
        <w:pStyle w:val="Code"/>
        <w:rPr>
          <w:highlight w:val="yellow"/>
        </w:rPr>
      </w:pPr>
      <w:r w:rsidRPr="00B06B67">
        <w:rPr>
          <w:highlight w:val="yellow"/>
        </w:rPr>
        <w:t>aFlagEntry.FlagDate = DateUtil.currentDate()</w:t>
      </w:r>
    </w:p>
    <w:p w:rsidR="00B06B67" w:rsidRPr="00B06B67" w:rsidRDefault="00B06B67" w:rsidP="00B06B67">
      <w:pPr>
        <w:pStyle w:val="Code"/>
        <w:rPr>
          <w:highlight w:val="yellow"/>
        </w:rPr>
      </w:pPr>
      <w:r w:rsidRPr="00B06B67">
        <w:rPr>
          <w:highlight w:val="yellow"/>
        </w:rPr>
        <w:t>aFlagEntry.Reason = typekey.FlagEntryReason.TC_DOCTOR_SPECIALTY_UNSPECIFIED</w:t>
      </w:r>
    </w:p>
    <w:p w:rsidR="00B06B67" w:rsidRPr="00B06B67" w:rsidRDefault="00B06B67" w:rsidP="00B06B67">
      <w:pPr>
        <w:pStyle w:val="Code"/>
        <w:rPr>
          <w:highlight w:val="yellow"/>
        </w:rPr>
      </w:pPr>
      <w:r w:rsidRPr="00B06B67">
        <w:rPr>
          <w:highlight w:val="yellow"/>
        </w:rPr>
        <w:t>aBContact.addToFlagEntries(aFlagEntry)</w:t>
      </w:r>
    </w:p>
    <w:p w:rsidR="00470732" w:rsidRDefault="00DD7777" w:rsidP="00DD7777">
      <w:pPr>
        <w:pStyle w:val="ListNumber1"/>
        <w:rPr>
          <w:lang w:val="en-US"/>
        </w:rPr>
      </w:pPr>
      <w:r>
        <w:rPr>
          <w:lang w:val="en-US"/>
        </w:rPr>
        <w:t>Deploy the rule</w:t>
      </w:r>
    </w:p>
    <w:p w:rsidR="00DD7777" w:rsidRPr="00DD7777" w:rsidRDefault="00DD7777" w:rsidP="00DD7777"/>
    <w:p w:rsidR="00DD7777" w:rsidRDefault="00DD7777" w:rsidP="00DD7777">
      <w:pPr>
        <w:pStyle w:val="H3"/>
      </w:pPr>
      <w:r>
        <w:t>Verification</w:t>
      </w:r>
    </w:p>
    <w:p w:rsidR="00896653" w:rsidRPr="00E50CE0" w:rsidRDefault="00896653" w:rsidP="00896653">
      <w:pPr>
        <w:pStyle w:val="ListNumber1"/>
      </w:pPr>
      <w:r>
        <w:rPr>
          <w:lang w:val="en-US"/>
        </w:rPr>
        <w:t>Set break point</w:t>
      </w:r>
      <w:r w:rsidR="00C252E0">
        <w:rPr>
          <w:lang w:val="en-US"/>
        </w:rPr>
        <w:t>s</w:t>
      </w:r>
    </w:p>
    <w:p w:rsidR="00C252E0" w:rsidRPr="00036F94" w:rsidRDefault="00C252E0" w:rsidP="00C27329">
      <w:pPr>
        <w:pStyle w:val="ListLettera"/>
        <w:numPr>
          <w:ilvl w:val="0"/>
          <w:numId w:val="8"/>
        </w:numPr>
      </w:pPr>
      <w:r>
        <w:rPr>
          <w:lang w:val="en-US"/>
        </w:rPr>
        <w:t>In the Rule Set Editor, set a breakpoint in the rule action that creates a new flag entry.</w:t>
      </w:r>
    </w:p>
    <w:p w:rsidR="00DD7777" w:rsidRPr="00E50CE0" w:rsidRDefault="00DD7777" w:rsidP="00DD7777">
      <w:pPr>
        <w:pStyle w:val="ListNumber1"/>
      </w:pPr>
      <w:r>
        <w:t>Log in to TrainingApp</w:t>
      </w:r>
    </w:p>
    <w:p w:rsidR="00DD7777" w:rsidRPr="00357350" w:rsidRDefault="00DD7777" w:rsidP="00C27329">
      <w:pPr>
        <w:pStyle w:val="ListLettera"/>
        <w:numPr>
          <w:ilvl w:val="0"/>
          <w:numId w:val="12"/>
        </w:numPr>
      </w:pPr>
      <w:r w:rsidRPr="00FF4158">
        <w:t>From Studio, if your server is not already running, start the server using Debug 'Server'.</w:t>
      </w:r>
    </w:p>
    <w:p w:rsidR="00DD7777" w:rsidRDefault="00DD7777" w:rsidP="00DD7777">
      <w:pPr>
        <w:pStyle w:val="ListLettera"/>
      </w:pPr>
      <w:r w:rsidRPr="00900046">
        <w:t xml:space="preserve">Review the Debug console for errors and </w:t>
      </w:r>
      <w:r>
        <w:t>v</w:t>
      </w:r>
      <w:r w:rsidRPr="00900046">
        <w:t>erify that the application is running in the Debug console.</w:t>
      </w:r>
      <w:r>
        <w:t xml:space="preserve"> </w:t>
      </w:r>
    </w:p>
    <w:p w:rsidR="00DD7777" w:rsidRPr="00F370DF" w:rsidRDefault="00DD7777" w:rsidP="00605E0D">
      <w:pPr>
        <w:pStyle w:val="ListLettera"/>
      </w:pPr>
      <w:r>
        <w:t xml:space="preserve">Log in as </w:t>
      </w:r>
      <w:r w:rsidR="00D77991">
        <w:rPr>
          <w:lang w:val="en-US"/>
        </w:rPr>
        <w:t>Super User</w:t>
      </w:r>
      <w:r>
        <w:t>.</w:t>
      </w:r>
    </w:p>
    <w:p w:rsidR="00DD7777" w:rsidRPr="00E50CE0" w:rsidRDefault="00DD7777" w:rsidP="00DD7777">
      <w:pPr>
        <w:pStyle w:val="ListNumber1"/>
      </w:pPr>
      <w:r>
        <w:rPr>
          <w:lang w:val="en-US"/>
        </w:rPr>
        <w:t>Change the doctor specialty for Rebecca Stevens</w:t>
      </w:r>
    </w:p>
    <w:p w:rsidR="00DD7777" w:rsidRPr="007E5E77" w:rsidRDefault="00DD7777" w:rsidP="00C27329">
      <w:pPr>
        <w:pStyle w:val="ListLettera"/>
        <w:numPr>
          <w:ilvl w:val="0"/>
          <w:numId w:val="5"/>
        </w:numPr>
      </w:pPr>
      <w:r w:rsidRPr="00FF4158">
        <w:rPr>
          <w:lang w:val="en-US"/>
        </w:rPr>
        <w:t xml:space="preserve">Open the </w:t>
      </w:r>
      <w:r>
        <w:rPr>
          <w:lang w:val="en-US"/>
        </w:rPr>
        <w:t>Rebecca Stevens</w:t>
      </w:r>
      <w:r w:rsidRPr="00FF4158">
        <w:rPr>
          <w:lang w:val="en-US"/>
        </w:rPr>
        <w:t xml:space="preserve"> contact.   </w:t>
      </w:r>
    </w:p>
    <w:p w:rsidR="0011563B" w:rsidRPr="0011563B" w:rsidRDefault="00DD7777" w:rsidP="00DD7777">
      <w:pPr>
        <w:pStyle w:val="ListLettera"/>
      </w:pPr>
      <w:r w:rsidRPr="00006A1F">
        <w:rPr>
          <w:lang w:val="en-US"/>
        </w:rPr>
        <w:t xml:space="preserve">In the Details page, in the Person Info tab, in the Medical Specialty input set, change </w:t>
      </w:r>
      <w:r w:rsidR="0011563B">
        <w:rPr>
          <w:lang w:val="en-US"/>
        </w:rPr>
        <w:t>the</w:t>
      </w:r>
      <w:r w:rsidR="00036F94">
        <w:rPr>
          <w:lang w:val="en-US"/>
        </w:rPr>
        <w:t xml:space="preserve"> Specialty </w:t>
      </w:r>
      <w:r w:rsidR="0011563B">
        <w:rPr>
          <w:lang w:val="en-US"/>
        </w:rPr>
        <w:t>to &lt;none&gt;</w:t>
      </w:r>
      <w:r w:rsidR="00605E0D">
        <w:rPr>
          <w:lang w:val="en-US"/>
        </w:rPr>
        <w:t>.</w:t>
      </w:r>
    </w:p>
    <w:p w:rsidR="00C252E0" w:rsidRPr="00C252E0" w:rsidRDefault="00036F94" w:rsidP="00DD7777">
      <w:pPr>
        <w:pStyle w:val="ListLettera"/>
      </w:pPr>
      <w:r>
        <w:rPr>
          <w:lang w:val="en-US"/>
        </w:rPr>
        <w:lastRenderedPageBreak/>
        <w:t>Click Update</w:t>
      </w:r>
      <w:r w:rsidR="00605E0D">
        <w:rPr>
          <w:lang w:val="en-US"/>
        </w:rPr>
        <w:t>.</w:t>
      </w:r>
    </w:p>
    <w:p w:rsidR="00835B01" w:rsidRPr="00E50CE0" w:rsidRDefault="00FB076B" w:rsidP="00835B01">
      <w:pPr>
        <w:pStyle w:val="ListNumber1"/>
      </w:pPr>
      <w:r>
        <w:rPr>
          <w:lang w:val="en-US"/>
        </w:rPr>
        <w:t>Verify that Studio hit the break point</w:t>
      </w:r>
    </w:p>
    <w:p w:rsidR="00FB076B" w:rsidRPr="00FB076B" w:rsidRDefault="00FB076B" w:rsidP="00C27329">
      <w:pPr>
        <w:pStyle w:val="ListLettera"/>
        <w:numPr>
          <w:ilvl w:val="0"/>
          <w:numId w:val="10"/>
        </w:numPr>
      </w:pPr>
      <w:r>
        <w:rPr>
          <w:lang w:val="en-US"/>
        </w:rPr>
        <w:t>In Studio, view the hit point in the Debugger.</w:t>
      </w:r>
    </w:p>
    <w:p w:rsidR="0011563B" w:rsidRPr="0011563B" w:rsidRDefault="0011563B" w:rsidP="00C27329">
      <w:pPr>
        <w:pStyle w:val="ListLettera"/>
        <w:numPr>
          <w:ilvl w:val="0"/>
          <w:numId w:val="10"/>
        </w:numPr>
      </w:pPr>
      <w:r>
        <w:rPr>
          <w:lang w:val="en-US"/>
        </w:rPr>
        <w:t>Review the variables.</w:t>
      </w:r>
    </w:p>
    <w:p w:rsidR="00DD7777" w:rsidRPr="0011563B" w:rsidRDefault="0011563B" w:rsidP="00C27329">
      <w:pPr>
        <w:pStyle w:val="ListLettera"/>
        <w:numPr>
          <w:ilvl w:val="0"/>
          <w:numId w:val="10"/>
        </w:numPr>
      </w:pPr>
      <w:r>
        <w:rPr>
          <w:lang w:val="en-US"/>
        </w:rPr>
        <w:t>Resume the program.</w:t>
      </w:r>
      <w:r w:rsidRPr="007E5E77">
        <w:t xml:space="preserve"> </w:t>
      </w:r>
    </w:p>
    <w:p w:rsidR="0011563B" w:rsidRPr="00E50CE0" w:rsidRDefault="0011563B" w:rsidP="0011563B">
      <w:pPr>
        <w:pStyle w:val="ListNumber1"/>
      </w:pPr>
      <w:r>
        <w:rPr>
          <w:lang w:val="en-US"/>
        </w:rPr>
        <w:t>Edit the flag entry</w:t>
      </w:r>
    </w:p>
    <w:p w:rsidR="0011563B" w:rsidRPr="007E5E77" w:rsidRDefault="0011563B" w:rsidP="00C27329">
      <w:pPr>
        <w:pStyle w:val="ListLettera"/>
        <w:numPr>
          <w:ilvl w:val="0"/>
          <w:numId w:val="11"/>
        </w:numPr>
      </w:pPr>
      <w:r w:rsidRPr="0011563B">
        <w:rPr>
          <w:lang w:val="en-US"/>
        </w:rPr>
        <w:t>In TrainingApp, view the summary page for Rebecca Stevens.</w:t>
      </w:r>
    </w:p>
    <w:p w:rsidR="0011563B" w:rsidRPr="0011563B" w:rsidRDefault="0011563B" w:rsidP="0011563B">
      <w:pPr>
        <w:pStyle w:val="ListLettera"/>
      </w:pPr>
      <w:r w:rsidRPr="00006A1F">
        <w:rPr>
          <w:lang w:val="en-US"/>
        </w:rPr>
        <w:t xml:space="preserve">In the </w:t>
      </w:r>
      <w:r>
        <w:rPr>
          <w:lang w:val="en-US"/>
        </w:rPr>
        <w:t>Flag Entries list view, for the row with a warning flag and the "Doctor Specialty is unspecified" reason, click View/Edit.</w:t>
      </w:r>
    </w:p>
    <w:p w:rsidR="0011563B" w:rsidRPr="0011563B" w:rsidRDefault="0011563B" w:rsidP="0011563B">
      <w:pPr>
        <w:pStyle w:val="ListLettera"/>
      </w:pPr>
      <w:r>
        <w:rPr>
          <w:lang w:val="en-US"/>
        </w:rPr>
        <w:t>In the Flag Entry popup, in the Resolution field, enter your name.</w:t>
      </w:r>
    </w:p>
    <w:p w:rsidR="0011563B" w:rsidRPr="0011563B" w:rsidRDefault="0011563B" w:rsidP="0011563B">
      <w:pPr>
        <w:pStyle w:val="ListLettera"/>
      </w:pPr>
      <w:r>
        <w:rPr>
          <w:lang w:val="en-US"/>
        </w:rPr>
        <w:t>Click Update.</w:t>
      </w:r>
    </w:p>
    <w:p w:rsidR="0011563B" w:rsidRPr="0011563B" w:rsidRDefault="0011563B" w:rsidP="0011563B">
      <w:pPr>
        <w:pStyle w:val="ListLettera"/>
      </w:pPr>
      <w:r>
        <w:rPr>
          <w:lang w:val="en-US"/>
        </w:rPr>
        <w:t xml:space="preserve">Verify that the flag entry is </w:t>
      </w:r>
      <w:r w:rsidR="00605E0D">
        <w:rPr>
          <w:lang w:val="en-US"/>
        </w:rPr>
        <w:t>no longer</w:t>
      </w:r>
      <w:r>
        <w:rPr>
          <w:lang w:val="en-US"/>
        </w:rPr>
        <w:t xml:space="preserve"> flagged.</w:t>
      </w:r>
    </w:p>
    <w:p w:rsidR="0011563B" w:rsidRPr="007E5E77" w:rsidRDefault="0011563B" w:rsidP="00605E0D">
      <w:pPr>
        <w:pStyle w:val="ListLettera"/>
        <w:numPr>
          <w:ilvl w:val="0"/>
          <w:numId w:val="0"/>
        </w:numPr>
        <w:ind w:left="720"/>
      </w:pPr>
    </w:p>
    <w:p w:rsidR="00C252E0" w:rsidRDefault="00C252E0" w:rsidP="00C252E0">
      <w:pPr>
        <w:pStyle w:val="E1"/>
      </w:pPr>
      <w:r>
        <w:t xml:space="preserve">Modify your </w:t>
      </w:r>
      <w:proofErr w:type="spellStart"/>
      <w:r>
        <w:t>ABContact</w:t>
      </w:r>
      <w:proofErr w:type="spellEnd"/>
      <w:r>
        <w:t xml:space="preserve"> </w:t>
      </w:r>
      <w:proofErr w:type="spellStart"/>
      <w:r>
        <w:t>preupdate</w:t>
      </w:r>
      <w:proofErr w:type="spellEnd"/>
      <w:r>
        <w:t xml:space="preserve"> rule</w:t>
      </w:r>
    </w:p>
    <w:p w:rsidR="00C252E0" w:rsidRPr="00B46647" w:rsidRDefault="00C252E0" w:rsidP="00C252E0">
      <w:pPr>
        <w:pStyle w:val="Paragraph"/>
      </w:pPr>
      <w:r>
        <w:t xml:space="preserve">In this exercise, you will modify your rule so that </w:t>
      </w:r>
      <w:r w:rsidR="0010051F">
        <w:t xml:space="preserve">the rule only creates one </w:t>
      </w:r>
      <w:r>
        <w:t xml:space="preserve">flag entry for a contact of the type </w:t>
      </w:r>
      <w:proofErr w:type="spellStart"/>
      <w:r>
        <w:t>ABDoctor</w:t>
      </w:r>
      <w:proofErr w:type="spellEnd"/>
      <w:r>
        <w:t xml:space="preserve"> that does not have a defined doctor specialty.  You will then debug your rule using the debugger and verify the execution of your rule.</w:t>
      </w:r>
      <w:r w:rsidRPr="00B46647">
        <w:t xml:space="preserve"> </w:t>
      </w:r>
    </w:p>
    <w:p w:rsidR="00C252E0" w:rsidRDefault="00C252E0" w:rsidP="00C252E0">
      <w:pPr>
        <w:pStyle w:val="H3"/>
      </w:pPr>
      <w:r>
        <w:t>Tasks</w:t>
      </w:r>
    </w:p>
    <w:p w:rsidR="00C252E0" w:rsidRPr="00605E0D" w:rsidRDefault="0010051F" w:rsidP="00C27329">
      <w:pPr>
        <w:pStyle w:val="ListNumber1"/>
        <w:numPr>
          <w:ilvl w:val="0"/>
          <w:numId w:val="13"/>
        </w:numPr>
        <w:rPr>
          <w:lang w:val="en-US"/>
        </w:rPr>
      </w:pPr>
      <w:r w:rsidRPr="00605E0D">
        <w:rPr>
          <w:lang w:val="en-US"/>
        </w:rPr>
        <w:t xml:space="preserve">Modify the </w:t>
      </w:r>
      <w:proofErr w:type="spellStart"/>
      <w:r w:rsidR="00C252E0" w:rsidRPr="00605E0D">
        <w:rPr>
          <w:lang w:val="en-US"/>
        </w:rPr>
        <w:t>ABContact</w:t>
      </w:r>
      <w:proofErr w:type="spellEnd"/>
      <w:r w:rsidR="00C252E0" w:rsidRPr="00605E0D">
        <w:rPr>
          <w:lang w:val="en-US"/>
        </w:rPr>
        <w:t xml:space="preserve"> </w:t>
      </w:r>
      <w:proofErr w:type="spellStart"/>
      <w:r w:rsidR="00C252E0" w:rsidRPr="00605E0D">
        <w:rPr>
          <w:lang w:val="en-US"/>
        </w:rPr>
        <w:t>preupdate</w:t>
      </w:r>
      <w:proofErr w:type="spellEnd"/>
      <w:r w:rsidR="00C252E0" w:rsidRPr="00605E0D">
        <w:rPr>
          <w:lang w:val="en-US"/>
        </w:rPr>
        <w:t xml:space="preserve"> rule for contacts of the subtype </w:t>
      </w:r>
      <w:proofErr w:type="spellStart"/>
      <w:r w:rsidR="00C252E0" w:rsidRPr="00605E0D">
        <w:rPr>
          <w:lang w:val="en-US"/>
        </w:rPr>
        <w:t>ABDoctor</w:t>
      </w:r>
      <w:proofErr w:type="spellEnd"/>
      <w:r w:rsidR="00C252E0" w:rsidRPr="00605E0D">
        <w:rPr>
          <w:lang w:val="en-US"/>
        </w:rPr>
        <w:t xml:space="preserve"> that creates a flag entry when a contact of the type </w:t>
      </w:r>
      <w:proofErr w:type="spellStart"/>
      <w:r w:rsidR="00C252E0" w:rsidRPr="00605E0D">
        <w:rPr>
          <w:lang w:val="en-US"/>
        </w:rPr>
        <w:t>ABDoctor</w:t>
      </w:r>
      <w:proofErr w:type="spellEnd"/>
      <w:r w:rsidR="00C252E0" w:rsidRPr="00605E0D">
        <w:rPr>
          <w:lang w:val="en-US"/>
        </w:rPr>
        <w:t xml:space="preserve"> does not have a defined specialty</w:t>
      </w:r>
    </w:p>
    <w:p w:rsidR="00C252E0" w:rsidRDefault="00C252E0" w:rsidP="00C27329">
      <w:pPr>
        <w:pStyle w:val="ListLettera"/>
        <w:numPr>
          <w:ilvl w:val="0"/>
          <w:numId w:val="9"/>
        </w:numPr>
      </w:pPr>
      <w:r>
        <w:t xml:space="preserve">In the Rule Set Editor, </w:t>
      </w:r>
      <w:r w:rsidR="0010051F">
        <w:rPr>
          <w:lang w:val="en-US"/>
        </w:rPr>
        <w:t xml:space="preserve">modify the condition for your rule to </w:t>
      </w:r>
      <w:r>
        <w:t xml:space="preserve">meets the following condition criteria: </w:t>
      </w:r>
    </w:p>
    <w:p w:rsidR="00C252E0" w:rsidRDefault="00C252E0" w:rsidP="00C27329">
      <w:pPr>
        <w:pStyle w:val="ListLetter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contact </w:t>
      </w:r>
      <w:r w:rsidRPr="00006A1F">
        <w:rPr>
          <w:lang w:val="en-US"/>
        </w:rPr>
        <w:t xml:space="preserve">is of the type </w:t>
      </w:r>
      <w:proofErr w:type="spellStart"/>
      <w:r w:rsidRPr="00006A1F">
        <w:rPr>
          <w:lang w:val="en-US"/>
        </w:rPr>
        <w:t>ABDoctor</w:t>
      </w:r>
      <w:proofErr w:type="spellEnd"/>
    </w:p>
    <w:p w:rsidR="00C252E0" w:rsidRPr="0016610E" w:rsidRDefault="00C252E0" w:rsidP="00C27329">
      <w:pPr>
        <w:pStyle w:val="ListLettera"/>
        <w:numPr>
          <w:ilvl w:val="1"/>
          <w:numId w:val="6"/>
        </w:numPr>
        <w:rPr>
          <w:highlight w:val="green"/>
          <w:lang w:val="en-US"/>
        </w:rPr>
      </w:pPr>
      <w:r>
        <w:rPr>
          <w:lang w:val="en-US"/>
        </w:rPr>
        <w:t>The Specialty field is null</w:t>
      </w:r>
      <w:r w:rsidR="0010051F">
        <w:rPr>
          <w:lang w:val="en-US"/>
        </w:rPr>
        <w:t xml:space="preserve"> </w:t>
      </w:r>
      <w:r w:rsidR="0010051F" w:rsidRPr="0016610E">
        <w:rPr>
          <w:highlight w:val="green"/>
          <w:lang w:val="en-US"/>
        </w:rPr>
        <w:t>or is unspecified</w:t>
      </w:r>
    </w:p>
    <w:p w:rsidR="00C252E0" w:rsidRPr="0016610E" w:rsidRDefault="00C252E0" w:rsidP="00C27329">
      <w:pPr>
        <w:pStyle w:val="ListLettera"/>
        <w:numPr>
          <w:ilvl w:val="1"/>
          <w:numId w:val="6"/>
        </w:numPr>
        <w:rPr>
          <w:highlight w:val="green"/>
          <w:lang w:val="en-US"/>
        </w:rPr>
      </w:pPr>
      <w:r w:rsidRPr="0016610E">
        <w:rPr>
          <w:highlight w:val="green"/>
          <w:lang w:val="en-US"/>
        </w:rPr>
        <w:t>There is not already an open note for the contact with a flag reason of an unspecified specialty</w:t>
      </w:r>
    </w:p>
    <w:p w:rsidR="003A72BC" w:rsidRDefault="003A72BC" w:rsidP="003A72BC">
      <w:pPr>
        <w:pStyle w:val="Paragraph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53CE030D" wp14:editId="2157ED14">
            <wp:extent cx="5742858" cy="2476191"/>
            <wp:effectExtent l="57150" t="57150" r="48895" b="577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2858" cy="2476191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3A72BC" w:rsidRPr="00B06B67" w:rsidRDefault="003A72BC" w:rsidP="003A72BC">
      <w:pPr>
        <w:pStyle w:val="Code"/>
        <w:rPr>
          <w:highlight w:val="yellow"/>
        </w:rPr>
      </w:pPr>
      <w:r w:rsidRPr="00B06B67">
        <w:rPr>
          <w:highlight w:val="yellow"/>
        </w:rPr>
        <w:t>USES:</w:t>
      </w:r>
    </w:p>
    <w:p w:rsidR="003A72BC" w:rsidRPr="00B06B67" w:rsidRDefault="003A72BC" w:rsidP="003A72BC">
      <w:pPr>
        <w:pStyle w:val="Code"/>
        <w:rPr>
          <w:highlight w:val="yellow"/>
        </w:rPr>
      </w:pPr>
      <w:r w:rsidRPr="00B06B67">
        <w:rPr>
          <w:highlight w:val="yellow"/>
        </w:rPr>
        <w:t>uses gw.api.util.DateUtil</w:t>
      </w:r>
    </w:p>
    <w:p w:rsidR="003A72BC" w:rsidRPr="00B06B67" w:rsidRDefault="003A72BC" w:rsidP="003A72BC">
      <w:pPr>
        <w:pStyle w:val="Code"/>
        <w:rPr>
          <w:highlight w:val="yellow"/>
        </w:rPr>
      </w:pPr>
      <w:r w:rsidRPr="00B06B67">
        <w:rPr>
          <w:highlight w:val="yellow"/>
        </w:rPr>
        <w:t>CONDITION:</w:t>
      </w:r>
    </w:p>
    <w:p w:rsidR="003A72BC" w:rsidRPr="00B06B67" w:rsidRDefault="003A72BC" w:rsidP="003A72BC">
      <w:pPr>
        <w:pStyle w:val="Code"/>
        <w:rPr>
          <w:highlight w:val="yellow"/>
        </w:rPr>
      </w:pPr>
      <w:r w:rsidRPr="00B06B67">
        <w:rPr>
          <w:highlight w:val="yellow"/>
        </w:rPr>
        <w:t xml:space="preserve">return aBContact typeis ABDoctor </w:t>
      </w:r>
    </w:p>
    <w:p w:rsidR="003A72BC" w:rsidRPr="00B06B67" w:rsidRDefault="003A72BC" w:rsidP="003A72BC">
      <w:pPr>
        <w:pStyle w:val="Code"/>
        <w:rPr>
          <w:highlight w:val="yellow"/>
        </w:rPr>
      </w:pPr>
      <w:r w:rsidRPr="00B06B67">
        <w:rPr>
          <w:highlight w:val="yellow"/>
        </w:rPr>
        <w:t xml:space="preserve">and (aBContact.Specialty == null  or aBContact.Specialty == typekey.DoctorSpecialtyType.TC_UNSPECIFIED) </w:t>
      </w:r>
    </w:p>
    <w:p w:rsidR="003A72BC" w:rsidRPr="00B06B67" w:rsidRDefault="003A72BC" w:rsidP="003A72BC">
      <w:pPr>
        <w:pStyle w:val="Code"/>
        <w:rPr>
          <w:highlight w:val="yellow"/>
        </w:rPr>
      </w:pPr>
      <w:r w:rsidRPr="00B06B67">
        <w:rPr>
          <w:highlight w:val="yellow"/>
        </w:rPr>
        <w:t>ACTION:</w:t>
      </w:r>
    </w:p>
    <w:p w:rsidR="003A72BC" w:rsidRPr="00B06B67" w:rsidRDefault="003A72BC" w:rsidP="003A72BC">
      <w:pPr>
        <w:pStyle w:val="Code"/>
        <w:rPr>
          <w:highlight w:val="yellow"/>
        </w:rPr>
      </w:pPr>
      <w:r w:rsidRPr="00B06B67">
        <w:rPr>
          <w:highlight w:val="yellow"/>
        </w:rPr>
        <w:t>if (not aBContact.FlagEntries.hasMatch( \ flag -&gt; flag.Reason == FlagEntryReason.TC_DOCTOR_SPECIALTY_UNSPECIFIED and flag.IsOpen)) {</w:t>
      </w:r>
    </w:p>
    <w:p w:rsidR="003A72BC" w:rsidRPr="00B06B67" w:rsidRDefault="003A72BC" w:rsidP="003A72BC">
      <w:pPr>
        <w:pStyle w:val="Code"/>
        <w:rPr>
          <w:highlight w:val="yellow"/>
        </w:rPr>
      </w:pPr>
      <w:r w:rsidRPr="00B06B67">
        <w:rPr>
          <w:highlight w:val="yellow"/>
        </w:rPr>
        <w:t xml:space="preserve">  var aFlagEntry = new FlagEntry()</w:t>
      </w:r>
    </w:p>
    <w:p w:rsidR="003A72BC" w:rsidRPr="00B06B67" w:rsidRDefault="003A72BC" w:rsidP="003A72BC">
      <w:pPr>
        <w:pStyle w:val="Code"/>
        <w:rPr>
          <w:highlight w:val="yellow"/>
        </w:rPr>
      </w:pPr>
      <w:r w:rsidRPr="00B06B67">
        <w:rPr>
          <w:highlight w:val="yellow"/>
        </w:rPr>
        <w:t xml:space="preserve">  aFlagEntry.FlagDate = DateUtil.currentDate()</w:t>
      </w:r>
    </w:p>
    <w:p w:rsidR="003A72BC" w:rsidRPr="00B06B67" w:rsidRDefault="003A72BC" w:rsidP="003A72BC">
      <w:pPr>
        <w:pStyle w:val="Code"/>
        <w:rPr>
          <w:highlight w:val="yellow"/>
        </w:rPr>
      </w:pPr>
      <w:r w:rsidRPr="00B06B67">
        <w:rPr>
          <w:highlight w:val="yellow"/>
        </w:rPr>
        <w:t xml:space="preserve">  aFlagEntry.Reason = typekey.FlagEntryReason.TC_DOCTOR_SPECIALTY_UNSPECIFIED</w:t>
      </w:r>
    </w:p>
    <w:p w:rsidR="003A72BC" w:rsidRPr="00B06B67" w:rsidRDefault="003A72BC" w:rsidP="003A72BC">
      <w:pPr>
        <w:pStyle w:val="Code"/>
        <w:rPr>
          <w:highlight w:val="yellow"/>
        </w:rPr>
      </w:pPr>
      <w:r w:rsidRPr="00B06B67">
        <w:rPr>
          <w:highlight w:val="yellow"/>
        </w:rPr>
        <w:t xml:space="preserve">  aBContact.addToFlagEntries(aFlagEntry)</w:t>
      </w:r>
    </w:p>
    <w:p w:rsidR="003A72BC" w:rsidRDefault="003A72BC" w:rsidP="003A72BC">
      <w:pPr>
        <w:pStyle w:val="Code"/>
      </w:pPr>
      <w:r w:rsidRPr="00B06B67">
        <w:rPr>
          <w:highlight w:val="yellow"/>
        </w:rPr>
        <w:t>}</w:t>
      </w:r>
    </w:p>
    <w:p w:rsidR="003A72BC" w:rsidRPr="0010051F" w:rsidRDefault="003A72BC" w:rsidP="003A72BC">
      <w:pPr>
        <w:pStyle w:val="Paragraph"/>
        <w:rPr>
          <w:highlight w:val="yellow"/>
        </w:rPr>
      </w:pPr>
    </w:p>
    <w:p w:rsidR="00C252E0" w:rsidRDefault="00C252E0" w:rsidP="00C252E0">
      <w:pPr>
        <w:pStyle w:val="ListNumber1"/>
        <w:rPr>
          <w:lang w:val="en-US"/>
        </w:rPr>
      </w:pPr>
      <w:r>
        <w:rPr>
          <w:lang w:val="en-US"/>
        </w:rPr>
        <w:t xml:space="preserve">Deploy the </w:t>
      </w:r>
      <w:r w:rsidR="00036F94">
        <w:rPr>
          <w:lang w:val="en-US"/>
        </w:rPr>
        <w:t xml:space="preserve">modified </w:t>
      </w:r>
      <w:r>
        <w:rPr>
          <w:lang w:val="en-US"/>
        </w:rPr>
        <w:t>rule</w:t>
      </w:r>
    </w:p>
    <w:p w:rsidR="00605E0D" w:rsidRPr="00DD7777" w:rsidRDefault="00605E0D" w:rsidP="00605E0D"/>
    <w:p w:rsidR="00605E0D" w:rsidRDefault="00605E0D" w:rsidP="00605E0D">
      <w:pPr>
        <w:pStyle w:val="H3"/>
      </w:pPr>
      <w:r>
        <w:t>Verification</w:t>
      </w:r>
    </w:p>
    <w:p w:rsidR="00605E0D" w:rsidRPr="00E50CE0" w:rsidRDefault="00605E0D" w:rsidP="00605E0D">
      <w:pPr>
        <w:pStyle w:val="ListNumber1"/>
      </w:pPr>
      <w:r>
        <w:rPr>
          <w:lang w:val="en-US"/>
        </w:rPr>
        <w:t>Set break points</w:t>
      </w:r>
    </w:p>
    <w:p w:rsidR="00605E0D" w:rsidRPr="00036F94" w:rsidRDefault="00605E0D" w:rsidP="00C27329">
      <w:pPr>
        <w:pStyle w:val="ListLettera"/>
        <w:numPr>
          <w:ilvl w:val="0"/>
          <w:numId w:val="14"/>
        </w:numPr>
      </w:pPr>
      <w:r w:rsidRPr="00605E0D">
        <w:rPr>
          <w:lang w:val="en-US"/>
        </w:rPr>
        <w:t>In the Rule Set Editor, set a breakpoint in the rule action that creates a new flag entry.</w:t>
      </w:r>
    </w:p>
    <w:p w:rsidR="00605E0D" w:rsidRPr="00E50CE0" w:rsidRDefault="00605E0D" w:rsidP="00605E0D">
      <w:pPr>
        <w:pStyle w:val="ListNumber1"/>
      </w:pPr>
      <w:r>
        <w:t>Log in to TrainingApp</w:t>
      </w:r>
    </w:p>
    <w:p w:rsidR="00605E0D" w:rsidRPr="00357350" w:rsidRDefault="00605E0D" w:rsidP="00C27329">
      <w:pPr>
        <w:pStyle w:val="ListLettera"/>
        <w:numPr>
          <w:ilvl w:val="0"/>
          <w:numId w:val="15"/>
        </w:numPr>
      </w:pPr>
      <w:r w:rsidRPr="00FF4158">
        <w:t>From Studio, if your server is not already running, start the server using Debug 'Server'.</w:t>
      </w:r>
    </w:p>
    <w:p w:rsidR="00605E0D" w:rsidRDefault="00605E0D" w:rsidP="00605E0D">
      <w:pPr>
        <w:pStyle w:val="ListLettera"/>
      </w:pPr>
      <w:r w:rsidRPr="00900046">
        <w:t xml:space="preserve">Review the Debug console for errors and </w:t>
      </w:r>
      <w:r>
        <w:t>v</w:t>
      </w:r>
      <w:r w:rsidRPr="00900046">
        <w:t>erify that the application is running in the Debug console.</w:t>
      </w:r>
      <w:r>
        <w:t xml:space="preserve"> </w:t>
      </w:r>
    </w:p>
    <w:p w:rsidR="00605E0D" w:rsidRPr="00F370DF" w:rsidRDefault="00605E0D" w:rsidP="00605E0D">
      <w:pPr>
        <w:pStyle w:val="ListLettera"/>
      </w:pPr>
      <w:r>
        <w:t xml:space="preserve">Log in as </w:t>
      </w:r>
      <w:r w:rsidR="00D77991">
        <w:rPr>
          <w:lang w:val="en-US"/>
        </w:rPr>
        <w:t>Super User</w:t>
      </w:r>
      <w:r w:rsidR="00CC37D7">
        <w:rPr>
          <w:lang w:val="en-US"/>
        </w:rPr>
        <w:t xml:space="preserve"> (su/gw)</w:t>
      </w:r>
      <w:r>
        <w:t>.</w:t>
      </w:r>
    </w:p>
    <w:p w:rsidR="00605E0D" w:rsidRPr="00E50CE0" w:rsidRDefault="00605E0D" w:rsidP="00605E0D">
      <w:pPr>
        <w:pStyle w:val="ListNumber1"/>
      </w:pPr>
      <w:r>
        <w:rPr>
          <w:lang w:val="en-US"/>
        </w:rPr>
        <w:t>Change the doctor specialty for Rebecca Stevens</w:t>
      </w:r>
    </w:p>
    <w:p w:rsidR="00605E0D" w:rsidRPr="007E5E77" w:rsidRDefault="00605E0D" w:rsidP="00C27329">
      <w:pPr>
        <w:pStyle w:val="ListLettera"/>
        <w:numPr>
          <w:ilvl w:val="0"/>
          <w:numId w:val="16"/>
        </w:numPr>
      </w:pPr>
      <w:r w:rsidRPr="00605E0D">
        <w:rPr>
          <w:lang w:val="en-US"/>
        </w:rPr>
        <w:t xml:space="preserve">Open the Rebecca Stevens contact.   </w:t>
      </w:r>
    </w:p>
    <w:p w:rsidR="00605E0D" w:rsidRPr="0011563B" w:rsidRDefault="00605E0D" w:rsidP="00605E0D">
      <w:pPr>
        <w:pStyle w:val="ListLettera"/>
      </w:pPr>
      <w:r w:rsidRPr="00006A1F">
        <w:rPr>
          <w:lang w:val="en-US"/>
        </w:rPr>
        <w:lastRenderedPageBreak/>
        <w:t xml:space="preserve">In the Details page, in the Person Info tab, in the Medical Specialty input set, change </w:t>
      </w:r>
      <w:r>
        <w:rPr>
          <w:lang w:val="en-US"/>
        </w:rPr>
        <w:t>the Specialty to Unspecified.</w:t>
      </w:r>
    </w:p>
    <w:p w:rsidR="00605E0D" w:rsidRPr="00C252E0" w:rsidRDefault="00605E0D" w:rsidP="00605E0D">
      <w:pPr>
        <w:pStyle w:val="ListLettera"/>
      </w:pPr>
      <w:r>
        <w:rPr>
          <w:lang w:val="en-US"/>
        </w:rPr>
        <w:t>Click Update.</w:t>
      </w:r>
    </w:p>
    <w:p w:rsidR="00605E0D" w:rsidRPr="00E50CE0" w:rsidRDefault="00605E0D" w:rsidP="00605E0D">
      <w:pPr>
        <w:pStyle w:val="ListNumber1"/>
      </w:pPr>
      <w:r>
        <w:rPr>
          <w:lang w:val="en-US"/>
        </w:rPr>
        <w:t>Verify that Studio hit the break point</w:t>
      </w:r>
    </w:p>
    <w:p w:rsidR="00605E0D" w:rsidRPr="00FB076B" w:rsidRDefault="00605E0D" w:rsidP="00C27329">
      <w:pPr>
        <w:pStyle w:val="ListLettera"/>
        <w:numPr>
          <w:ilvl w:val="0"/>
          <w:numId w:val="17"/>
        </w:numPr>
      </w:pPr>
      <w:r w:rsidRPr="00605E0D">
        <w:rPr>
          <w:lang w:val="en-US"/>
        </w:rPr>
        <w:t>In Studio, view the hit point in the Debugger.</w:t>
      </w:r>
    </w:p>
    <w:p w:rsidR="00605E0D" w:rsidRPr="0011563B" w:rsidRDefault="00605E0D" w:rsidP="00C27329">
      <w:pPr>
        <w:pStyle w:val="ListLettera"/>
        <w:numPr>
          <w:ilvl w:val="0"/>
          <w:numId w:val="10"/>
        </w:numPr>
      </w:pPr>
      <w:r>
        <w:rPr>
          <w:lang w:val="en-US"/>
        </w:rPr>
        <w:t>Review the variables.</w:t>
      </w:r>
    </w:p>
    <w:p w:rsidR="00605E0D" w:rsidRPr="0011563B" w:rsidRDefault="00605E0D" w:rsidP="00C27329">
      <w:pPr>
        <w:pStyle w:val="ListLettera"/>
        <w:numPr>
          <w:ilvl w:val="0"/>
          <w:numId w:val="10"/>
        </w:numPr>
      </w:pPr>
      <w:r>
        <w:rPr>
          <w:lang w:val="en-US"/>
        </w:rPr>
        <w:t>Resume the program.</w:t>
      </w:r>
      <w:r w:rsidRPr="007E5E77">
        <w:t xml:space="preserve"> </w:t>
      </w:r>
    </w:p>
    <w:p w:rsidR="00605E0D" w:rsidRPr="00E50CE0" w:rsidRDefault="00605E0D" w:rsidP="00605E0D">
      <w:pPr>
        <w:pStyle w:val="ListNumber1"/>
      </w:pPr>
      <w:r>
        <w:rPr>
          <w:lang w:val="en-US"/>
        </w:rPr>
        <w:t>Verify the flag entry and rule behavior</w:t>
      </w:r>
    </w:p>
    <w:p w:rsidR="00605E0D" w:rsidRPr="007E5E77" w:rsidRDefault="00605E0D" w:rsidP="00C27329">
      <w:pPr>
        <w:pStyle w:val="ListLettera"/>
        <w:numPr>
          <w:ilvl w:val="0"/>
          <w:numId w:val="18"/>
        </w:numPr>
      </w:pPr>
      <w:r w:rsidRPr="00605E0D">
        <w:rPr>
          <w:lang w:val="en-US"/>
        </w:rPr>
        <w:t>In TrainingApp, view the summary page for Rebecca Stevens.</w:t>
      </w:r>
    </w:p>
    <w:p w:rsidR="00605E0D" w:rsidRPr="0011563B" w:rsidRDefault="00605E0D" w:rsidP="00605E0D">
      <w:pPr>
        <w:pStyle w:val="ListLettera"/>
      </w:pPr>
      <w:r w:rsidRPr="00006A1F">
        <w:rPr>
          <w:lang w:val="en-US"/>
        </w:rPr>
        <w:t xml:space="preserve">In the </w:t>
      </w:r>
      <w:r>
        <w:rPr>
          <w:lang w:val="en-US"/>
        </w:rPr>
        <w:t>Flag Entries list view, for the row with a warning flag and the "Doctor Specialty is unspecified" reason, click View/Edit.</w:t>
      </w:r>
    </w:p>
    <w:p w:rsidR="00605E0D" w:rsidRPr="00605E0D" w:rsidRDefault="00605E0D" w:rsidP="00605E0D">
      <w:pPr>
        <w:pStyle w:val="ListLettera"/>
      </w:pPr>
      <w:r>
        <w:rPr>
          <w:lang w:val="en-US"/>
        </w:rPr>
        <w:t>In the Flag Entry popup, click Cancel.</w:t>
      </w:r>
    </w:p>
    <w:p w:rsidR="00605E0D" w:rsidRPr="0011563B" w:rsidRDefault="00605E0D" w:rsidP="00605E0D">
      <w:pPr>
        <w:pStyle w:val="ListLettera"/>
      </w:pPr>
      <w:r w:rsidRPr="00006A1F">
        <w:rPr>
          <w:lang w:val="en-US"/>
        </w:rPr>
        <w:t xml:space="preserve">In the Details page, in the Person Info tab, in the Medical Specialty input set, change </w:t>
      </w:r>
      <w:r>
        <w:rPr>
          <w:lang w:val="en-US"/>
        </w:rPr>
        <w:t>the Specialty from Unspecified to &lt;none&gt;</w:t>
      </w:r>
      <w:r w:rsidR="002370B9">
        <w:rPr>
          <w:lang w:val="en-US"/>
        </w:rPr>
        <w:t>.</w:t>
      </w:r>
    </w:p>
    <w:p w:rsidR="00605E0D" w:rsidRPr="00605E0D" w:rsidRDefault="00605E0D" w:rsidP="00605E0D">
      <w:pPr>
        <w:pStyle w:val="ListLettera"/>
      </w:pPr>
      <w:r>
        <w:rPr>
          <w:lang w:val="en-US"/>
        </w:rPr>
        <w:t>Click Update.</w:t>
      </w:r>
    </w:p>
    <w:p w:rsidR="00605E0D" w:rsidRPr="00605E0D" w:rsidRDefault="00605E0D" w:rsidP="00605E0D">
      <w:pPr>
        <w:pStyle w:val="ListLettera"/>
      </w:pPr>
      <w:r>
        <w:rPr>
          <w:lang w:val="en-US"/>
        </w:rPr>
        <w:t xml:space="preserve">You should </w:t>
      </w:r>
      <w:r w:rsidR="002370B9">
        <w:rPr>
          <w:lang w:val="en-US"/>
        </w:rPr>
        <w:t>NOT</w:t>
      </w:r>
      <w:r>
        <w:rPr>
          <w:lang w:val="en-US"/>
        </w:rPr>
        <w:t xml:space="preserve"> hit the break point in the rule.</w:t>
      </w:r>
    </w:p>
    <w:p w:rsidR="00605E0D" w:rsidRPr="00605E0D" w:rsidRDefault="00605E0D" w:rsidP="00605E0D">
      <w:pPr>
        <w:pStyle w:val="ListLettera"/>
      </w:pPr>
      <w:r>
        <w:rPr>
          <w:lang w:val="en-US"/>
        </w:rPr>
        <w:t>V</w:t>
      </w:r>
      <w:r w:rsidRPr="00605E0D">
        <w:rPr>
          <w:lang w:val="en-US"/>
        </w:rPr>
        <w:t>iew the summary page for Rebecca Stevens.</w:t>
      </w:r>
    </w:p>
    <w:p w:rsidR="009632BE" w:rsidRDefault="00605E0D" w:rsidP="00C27329">
      <w:pPr>
        <w:pStyle w:val="ListLettera"/>
        <w:rPr>
          <w:lang w:val="en-US"/>
        </w:rPr>
      </w:pPr>
      <w:r w:rsidRPr="00006A1F">
        <w:rPr>
          <w:lang w:val="en-US"/>
        </w:rPr>
        <w:t xml:space="preserve">In the </w:t>
      </w:r>
      <w:r>
        <w:rPr>
          <w:lang w:val="en-US"/>
        </w:rPr>
        <w:t>Flag Entries list view, verify that there is only one row with a warning flag and the "Doctor Specialty is unspecified" reason.</w:t>
      </w:r>
    </w:p>
    <w:p w:rsidR="00605E0D" w:rsidRPr="00E50CE0" w:rsidRDefault="00605E0D" w:rsidP="00605E0D">
      <w:pPr>
        <w:pStyle w:val="ListNumber1"/>
      </w:pPr>
      <w:r>
        <w:rPr>
          <w:lang w:val="en-US"/>
        </w:rPr>
        <w:t>Remove the break point</w:t>
      </w:r>
      <w:r w:rsidR="00E85159">
        <w:rPr>
          <w:lang w:val="en-US"/>
        </w:rPr>
        <w:t>s</w:t>
      </w:r>
    </w:p>
    <w:p w:rsidR="009632BE" w:rsidRDefault="00605E0D" w:rsidP="00C27329">
      <w:pPr>
        <w:pStyle w:val="ListLettera"/>
        <w:numPr>
          <w:ilvl w:val="0"/>
          <w:numId w:val="19"/>
        </w:numPr>
      </w:pPr>
      <w:r w:rsidRPr="00605E0D">
        <w:rPr>
          <w:lang w:val="en-US"/>
        </w:rPr>
        <w:t>In Studio, remove all breakpoints.</w:t>
      </w:r>
      <w:r>
        <w:t xml:space="preserve"> </w:t>
      </w:r>
    </w:p>
    <w:p w:rsidR="00545CC6" w:rsidRDefault="00545CC6" w:rsidP="00545CC6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792966" w:rsidTr="004A70B4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92966" w:rsidRPr="004F7EF2" w:rsidRDefault="00792966" w:rsidP="004A70B4">
            <w:r w:rsidRPr="004F7EF2">
              <w:rPr>
                <w:noProof/>
              </w:rPr>
              <w:drawing>
                <wp:inline distT="0" distB="0" distL="0" distR="0" wp14:anchorId="58EAAE47" wp14:editId="3E2CB595">
                  <wp:extent cx="482669" cy="457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92966" w:rsidRPr="004F7EF2" w:rsidRDefault="00792966" w:rsidP="004A70B4">
            <w:r>
              <w:t>Stop and a</w:t>
            </w:r>
            <w:r w:rsidRPr="004F7EF2">
              <w:t>sk your instructor to review your completed lab.</w:t>
            </w:r>
            <w:r w:rsidRPr="004F7EF2">
              <w:br/>
            </w:r>
          </w:p>
        </w:tc>
      </w:tr>
    </w:tbl>
    <w:p w:rsidR="00792966" w:rsidRDefault="00792966" w:rsidP="00DD7777">
      <w:pPr>
        <w:pStyle w:val="Paragraph"/>
      </w:pPr>
    </w:p>
    <w:sectPr w:rsidR="00792966" w:rsidSect="007E2895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0F4" w:rsidRDefault="00C710F4" w:rsidP="004E1325">
      <w:pPr>
        <w:spacing w:after="0" w:line="240" w:lineRule="auto"/>
      </w:pPr>
      <w:r>
        <w:separator/>
      </w:r>
    </w:p>
  </w:endnote>
  <w:endnote w:type="continuationSeparator" w:id="0">
    <w:p w:rsidR="00C710F4" w:rsidRDefault="00C710F4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1C5BF9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16610E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1C5BF9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16610E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0F4" w:rsidRDefault="00C710F4" w:rsidP="004E1325">
      <w:pPr>
        <w:spacing w:after="0" w:line="240" w:lineRule="auto"/>
      </w:pPr>
      <w:r>
        <w:separator/>
      </w:r>
    </w:p>
  </w:footnote>
  <w:footnote w:type="continuationSeparator" w:id="0">
    <w:p w:rsidR="00C710F4" w:rsidRDefault="00C710F4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C710F4" w:rsidP="00A26A28">
    <w:pPr>
      <w:pStyle w:val="NoSpacing"/>
      <w:jc w:val="right"/>
    </w:pPr>
    <w:sdt>
      <w:sdtPr>
        <w:alias w:val="Title"/>
        <w:tag w:val=""/>
        <w:id w:val="2890291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17994">
          <w:t>Business Rules</w:t>
        </w:r>
      </w:sdtContent>
    </w:sdt>
    <w:r w:rsidR="00230A33">
      <w:rPr>
        <w:noProof/>
      </w:rPr>
      <w:drawing>
        <wp:anchor distT="0" distB="0" distL="114300" distR="114300" simplePos="0" relativeHeight="251662336" behindDoc="1" locked="0" layoutInCell="0" allowOverlap="1" wp14:anchorId="62739C3D" wp14:editId="083DAC53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90" w:hanging="360"/>
      </w:pPr>
    </w:lvl>
    <w:lvl w:ilvl="2" w:tplc="0409001B">
      <w:start w:val="1"/>
      <w:numFmt w:val="lowerRoman"/>
      <w:lvlText w:val="%3."/>
      <w:lvlJc w:val="right"/>
      <w:pPr>
        <w:ind w:left="810" w:hanging="180"/>
      </w:pPr>
    </w:lvl>
    <w:lvl w:ilvl="3" w:tplc="0409000F">
      <w:start w:val="1"/>
      <w:numFmt w:val="decimal"/>
      <w:lvlText w:val="%4."/>
      <w:lvlJc w:val="left"/>
      <w:pPr>
        <w:ind w:left="1530" w:hanging="360"/>
      </w:pPr>
    </w:lvl>
    <w:lvl w:ilvl="4" w:tplc="04090019">
      <w:start w:val="1"/>
      <w:numFmt w:val="lowerLetter"/>
      <w:lvlText w:val="%5."/>
      <w:lvlJc w:val="left"/>
      <w:pPr>
        <w:ind w:left="2250" w:hanging="360"/>
      </w:pPr>
    </w:lvl>
    <w:lvl w:ilvl="5" w:tplc="0409001B">
      <w:start w:val="1"/>
      <w:numFmt w:val="lowerRoman"/>
      <w:lvlText w:val="%6."/>
      <w:lvlJc w:val="right"/>
      <w:pPr>
        <w:ind w:left="2970" w:hanging="180"/>
      </w:pPr>
    </w:lvl>
    <w:lvl w:ilvl="6" w:tplc="0409000F">
      <w:start w:val="1"/>
      <w:numFmt w:val="decimal"/>
      <w:lvlText w:val="%7."/>
      <w:lvlJc w:val="left"/>
      <w:pPr>
        <w:ind w:left="3690" w:hanging="360"/>
      </w:pPr>
    </w:lvl>
    <w:lvl w:ilvl="7" w:tplc="04090019">
      <w:start w:val="1"/>
      <w:numFmt w:val="lowerLetter"/>
      <w:lvlText w:val="%8."/>
      <w:lvlJc w:val="left"/>
      <w:pPr>
        <w:ind w:left="4410" w:hanging="360"/>
      </w:pPr>
    </w:lvl>
    <w:lvl w:ilvl="8" w:tplc="0409001B">
      <w:start w:val="1"/>
      <w:numFmt w:val="lowerRoman"/>
      <w:lvlText w:val="%9."/>
      <w:lvlJc w:val="right"/>
      <w:pPr>
        <w:ind w:left="513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8A28B86C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966"/>
    <w:rsid w:val="00006168"/>
    <w:rsid w:val="00006A1F"/>
    <w:rsid w:val="00011A01"/>
    <w:rsid w:val="00036F94"/>
    <w:rsid w:val="00060356"/>
    <w:rsid w:val="0006622E"/>
    <w:rsid w:val="00066FFC"/>
    <w:rsid w:val="000714B3"/>
    <w:rsid w:val="000B4F9A"/>
    <w:rsid w:val="000C49D1"/>
    <w:rsid w:val="000D4F9B"/>
    <w:rsid w:val="000E5C4B"/>
    <w:rsid w:val="0010051F"/>
    <w:rsid w:val="00102BF2"/>
    <w:rsid w:val="00113A6E"/>
    <w:rsid w:val="0011563B"/>
    <w:rsid w:val="00122515"/>
    <w:rsid w:val="00125932"/>
    <w:rsid w:val="0016610E"/>
    <w:rsid w:val="001954D6"/>
    <w:rsid w:val="001B709C"/>
    <w:rsid w:val="001C5BF9"/>
    <w:rsid w:val="001D0763"/>
    <w:rsid w:val="001D31E7"/>
    <w:rsid w:val="001D7A29"/>
    <w:rsid w:val="001E2D4C"/>
    <w:rsid w:val="00210642"/>
    <w:rsid w:val="0022356C"/>
    <w:rsid w:val="00230A33"/>
    <w:rsid w:val="0023264F"/>
    <w:rsid w:val="0023400A"/>
    <w:rsid w:val="002370B9"/>
    <w:rsid w:val="0024629B"/>
    <w:rsid w:val="002520CC"/>
    <w:rsid w:val="002632B9"/>
    <w:rsid w:val="002753B1"/>
    <w:rsid w:val="002762AA"/>
    <w:rsid w:val="00283D94"/>
    <w:rsid w:val="00293454"/>
    <w:rsid w:val="00296DE8"/>
    <w:rsid w:val="002A7409"/>
    <w:rsid w:val="002B1B7E"/>
    <w:rsid w:val="002B2B70"/>
    <w:rsid w:val="002B34A8"/>
    <w:rsid w:val="002C534A"/>
    <w:rsid w:val="002D0788"/>
    <w:rsid w:val="002E5C72"/>
    <w:rsid w:val="002F3C13"/>
    <w:rsid w:val="00314E55"/>
    <w:rsid w:val="0032253E"/>
    <w:rsid w:val="00323A88"/>
    <w:rsid w:val="00324B26"/>
    <w:rsid w:val="003459F5"/>
    <w:rsid w:val="003A72BC"/>
    <w:rsid w:val="003B3EEC"/>
    <w:rsid w:val="003C1B17"/>
    <w:rsid w:val="003E00EF"/>
    <w:rsid w:val="003E0D5C"/>
    <w:rsid w:val="003E3A6B"/>
    <w:rsid w:val="003E5FB4"/>
    <w:rsid w:val="003E74A0"/>
    <w:rsid w:val="0041203D"/>
    <w:rsid w:val="00413B56"/>
    <w:rsid w:val="00447CF8"/>
    <w:rsid w:val="00470732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45CC6"/>
    <w:rsid w:val="0058255A"/>
    <w:rsid w:val="005C0DCF"/>
    <w:rsid w:val="005D2B5D"/>
    <w:rsid w:val="005D7A4D"/>
    <w:rsid w:val="005E1095"/>
    <w:rsid w:val="006006F6"/>
    <w:rsid w:val="00605E0D"/>
    <w:rsid w:val="006126BD"/>
    <w:rsid w:val="00612967"/>
    <w:rsid w:val="006145A0"/>
    <w:rsid w:val="00643D40"/>
    <w:rsid w:val="00654634"/>
    <w:rsid w:val="0066468E"/>
    <w:rsid w:val="006B0FE7"/>
    <w:rsid w:val="006C4F04"/>
    <w:rsid w:val="006D00DC"/>
    <w:rsid w:val="006E4059"/>
    <w:rsid w:val="00710273"/>
    <w:rsid w:val="00710F5E"/>
    <w:rsid w:val="007150AF"/>
    <w:rsid w:val="00723674"/>
    <w:rsid w:val="00723EE0"/>
    <w:rsid w:val="00730C7E"/>
    <w:rsid w:val="00737C71"/>
    <w:rsid w:val="00745A17"/>
    <w:rsid w:val="00760A70"/>
    <w:rsid w:val="00774499"/>
    <w:rsid w:val="00775AF4"/>
    <w:rsid w:val="00782A5D"/>
    <w:rsid w:val="00792966"/>
    <w:rsid w:val="00797A3F"/>
    <w:rsid w:val="007A0C5A"/>
    <w:rsid w:val="007A40A8"/>
    <w:rsid w:val="007B3890"/>
    <w:rsid w:val="007C3407"/>
    <w:rsid w:val="007D5240"/>
    <w:rsid w:val="007E2895"/>
    <w:rsid w:val="007E5E77"/>
    <w:rsid w:val="007F0B8E"/>
    <w:rsid w:val="007F0F5F"/>
    <w:rsid w:val="008048BC"/>
    <w:rsid w:val="0080527B"/>
    <w:rsid w:val="008111A9"/>
    <w:rsid w:val="00827160"/>
    <w:rsid w:val="00834C52"/>
    <w:rsid w:val="00835B01"/>
    <w:rsid w:val="008424B5"/>
    <w:rsid w:val="008829B3"/>
    <w:rsid w:val="00896653"/>
    <w:rsid w:val="00896F25"/>
    <w:rsid w:val="008A6843"/>
    <w:rsid w:val="008B5861"/>
    <w:rsid w:val="008C587D"/>
    <w:rsid w:val="008E5793"/>
    <w:rsid w:val="008F0046"/>
    <w:rsid w:val="009069C4"/>
    <w:rsid w:val="00912CE6"/>
    <w:rsid w:val="00921482"/>
    <w:rsid w:val="00940E36"/>
    <w:rsid w:val="00945EBE"/>
    <w:rsid w:val="00962CF9"/>
    <w:rsid w:val="009632BE"/>
    <w:rsid w:val="009D276F"/>
    <w:rsid w:val="009D781A"/>
    <w:rsid w:val="00A00A29"/>
    <w:rsid w:val="00A1100D"/>
    <w:rsid w:val="00A16929"/>
    <w:rsid w:val="00A172F1"/>
    <w:rsid w:val="00A17E90"/>
    <w:rsid w:val="00A26A28"/>
    <w:rsid w:val="00A52852"/>
    <w:rsid w:val="00A571A6"/>
    <w:rsid w:val="00A626A9"/>
    <w:rsid w:val="00AA50FB"/>
    <w:rsid w:val="00B01628"/>
    <w:rsid w:val="00B06B67"/>
    <w:rsid w:val="00B113E7"/>
    <w:rsid w:val="00B272FE"/>
    <w:rsid w:val="00B30DE8"/>
    <w:rsid w:val="00B403FB"/>
    <w:rsid w:val="00B46647"/>
    <w:rsid w:val="00B5199A"/>
    <w:rsid w:val="00B5434A"/>
    <w:rsid w:val="00B62C9E"/>
    <w:rsid w:val="00B71EF3"/>
    <w:rsid w:val="00B74A73"/>
    <w:rsid w:val="00B9723E"/>
    <w:rsid w:val="00BC5A7E"/>
    <w:rsid w:val="00BD17A4"/>
    <w:rsid w:val="00BF7219"/>
    <w:rsid w:val="00C0236C"/>
    <w:rsid w:val="00C02C1A"/>
    <w:rsid w:val="00C128F9"/>
    <w:rsid w:val="00C17994"/>
    <w:rsid w:val="00C22114"/>
    <w:rsid w:val="00C24298"/>
    <w:rsid w:val="00C252E0"/>
    <w:rsid w:val="00C258E5"/>
    <w:rsid w:val="00C27329"/>
    <w:rsid w:val="00C447A9"/>
    <w:rsid w:val="00C710F4"/>
    <w:rsid w:val="00C730D2"/>
    <w:rsid w:val="00C778C6"/>
    <w:rsid w:val="00C8248E"/>
    <w:rsid w:val="00C919B1"/>
    <w:rsid w:val="00CC2EC9"/>
    <w:rsid w:val="00CC37D7"/>
    <w:rsid w:val="00CD249B"/>
    <w:rsid w:val="00CD5B25"/>
    <w:rsid w:val="00CE6048"/>
    <w:rsid w:val="00D01CC2"/>
    <w:rsid w:val="00D10E45"/>
    <w:rsid w:val="00D1394D"/>
    <w:rsid w:val="00D30C9C"/>
    <w:rsid w:val="00D72AFC"/>
    <w:rsid w:val="00D747B5"/>
    <w:rsid w:val="00D77991"/>
    <w:rsid w:val="00D835C9"/>
    <w:rsid w:val="00D9090E"/>
    <w:rsid w:val="00D917CD"/>
    <w:rsid w:val="00D9184D"/>
    <w:rsid w:val="00DA3EAB"/>
    <w:rsid w:val="00DA6BFD"/>
    <w:rsid w:val="00DB340A"/>
    <w:rsid w:val="00DD3AC7"/>
    <w:rsid w:val="00DD7777"/>
    <w:rsid w:val="00E066AC"/>
    <w:rsid w:val="00E2678E"/>
    <w:rsid w:val="00E37584"/>
    <w:rsid w:val="00E44D9A"/>
    <w:rsid w:val="00E50CE0"/>
    <w:rsid w:val="00E61C94"/>
    <w:rsid w:val="00E62E5D"/>
    <w:rsid w:val="00E6417F"/>
    <w:rsid w:val="00E66B91"/>
    <w:rsid w:val="00E72BF3"/>
    <w:rsid w:val="00E85159"/>
    <w:rsid w:val="00E92147"/>
    <w:rsid w:val="00EA1C2C"/>
    <w:rsid w:val="00EB2784"/>
    <w:rsid w:val="00EB6C36"/>
    <w:rsid w:val="00EC0B54"/>
    <w:rsid w:val="00ED3BA3"/>
    <w:rsid w:val="00EE2D14"/>
    <w:rsid w:val="00EF2585"/>
    <w:rsid w:val="00EF26BA"/>
    <w:rsid w:val="00F17275"/>
    <w:rsid w:val="00F30D05"/>
    <w:rsid w:val="00F32050"/>
    <w:rsid w:val="00F4719B"/>
    <w:rsid w:val="00F672F0"/>
    <w:rsid w:val="00F72F03"/>
    <w:rsid w:val="00F8160D"/>
    <w:rsid w:val="00F85A2F"/>
    <w:rsid w:val="00F864E5"/>
    <w:rsid w:val="00F94A7F"/>
    <w:rsid w:val="00FA0411"/>
    <w:rsid w:val="00FB076B"/>
    <w:rsid w:val="00FC0401"/>
    <w:rsid w:val="00FC7AC0"/>
    <w:rsid w:val="00FF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96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7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792966"/>
    <w:pPr>
      <w:numPr>
        <w:numId w:val="4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792966"/>
    <w:pPr>
      <w:numPr>
        <w:ilvl w:val="1"/>
        <w:numId w:val="4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792966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styleId="ListParagraph">
    <w:name w:val="List Paragraph"/>
    <w:basedOn w:val="Normal"/>
    <w:uiPriority w:val="34"/>
    <w:qFormat/>
    <w:rsid w:val="00FF415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F415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4158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F4158"/>
    <w:rPr>
      <w:vertAlign w:val="superscript"/>
    </w:rPr>
  </w:style>
  <w:style w:type="paragraph" w:customStyle="1" w:styleId="Code">
    <w:name w:val="_Code"/>
    <w:basedOn w:val="Paragraph"/>
    <w:link w:val="CodeChar"/>
    <w:qFormat/>
    <w:rsid w:val="00B06B67"/>
    <w:pPr>
      <w:spacing w:before="100" w:after="100" w:line="240" w:lineRule="auto"/>
      <w:ind w:left="360"/>
    </w:pPr>
    <w:rPr>
      <w:rFonts w:ascii="Courier New" w:hAnsi="Courier New"/>
      <w:noProof/>
      <w:sz w:val="18"/>
    </w:rPr>
  </w:style>
  <w:style w:type="character" w:customStyle="1" w:styleId="CodeChar">
    <w:name w:val="_Code Char"/>
    <w:basedOn w:val="ParagraphChar"/>
    <w:link w:val="Code"/>
    <w:rsid w:val="00B06B67"/>
    <w:rPr>
      <w:rFonts w:ascii="Courier New" w:eastAsia="Calibri" w:hAnsi="Courier New" w:cs="Times New Roman"/>
      <w:noProof/>
      <w:sz w:val="18"/>
      <w:szCs w:val="7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96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7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792966"/>
    <w:pPr>
      <w:numPr>
        <w:numId w:val="4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792966"/>
    <w:pPr>
      <w:numPr>
        <w:ilvl w:val="1"/>
        <w:numId w:val="4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792966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styleId="ListParagraph">
    <w:name w:val="List Paragraph"/>
    <w:basedOn w:val="Normal"/>
    <w:uiPriority w:val="34"/>
    <w:qFormat/>
    <w:rsid w:val="00FF415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F415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4158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F4158"/>
    <w:rPr>
      <w:vertAlign w:val="superscript"/>
    </w:rPr>
  </w:style>
  <w:style w:type="paragraph" w:customStyle="1" w:styleId="Code">
    <w:name w:val="_Code"/>
    <w:basedOn w:val="Paragraph"/>
    <w:link w:val="CodeChar"/>
    <w:qFormat/>
    <w:rsid w:val="00B06B67"/>
    <w:pPr>
      <w:spacing w:before="100" w:after="100" w:line="240" w:lineRule="auto"/>
      <w:ind w:left="360"/>
    </w:pPr>
    <w:rPr>
      <w:rFonts w:ascii="Courier New" w:hAnsi="Courier New"/>
      <w:noProof/>
      <w:sz w:val="18"/>
    </w:rPr>
  </w:style>
  <w:style w:type="character" w:customStyle="1" w:styleId="CodeChar">
    <w:name w:val="_Code Char"/>
    <w:basedOn w:val="ParagraphChar"/>
    <w:link w:val="Code"/>
    <w:rsid w:val="00B06B67"/>
    <w:rPr>
      <w:rFonts w:ascii="Courier New" w:eastAsia="Calibri" w:hAnsi="Courier New" w:cs="Times New Roman"/>
      <w:noProof/>
      <w:sz w:val="18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header" Target="header1.xml"/><Relationship Id="rId22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ower\AppData\Roaming\Microsoft\Templates\Emerald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A99CEF7E-6DBF-4960-829A-903AC80637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120435-F85E-4EBE-80F5-981FE77AEFBA}"/>
</file>

<file path=customXml/itemProps3.xml><?xml version="1.0" encoding="utf-8"?>
<ds:datastoreItem xmlns:ds="http://schemas.openxmlformats.org/officeDocument/2006/customXml" ds:itemID="{A41E168A-BB98-4DCF-802A-7605746B7412}"/>
</file>

<file path=customXml/itemProps4.xml><?xml version="1.0" encoding="utf-8"?>
<ds:datastoreItem xmlns:ds="http://schemas.openxmlformats.org/officeDocument/2006/customXml" ds:itemID="{CF11B790-6361-4581-910C-30944C5D2C83}"/>
</file>

<file path=docProps/app.xml><?xml version="1.0" encoding="utf-8"?>
<Properties xmlns="http://schemas.openxmlformats.org/officeDocument/2006/extended-properties" xmlns:vt="http://schemas.openxmlformats.org/officeDocument/2006/docPropsVTypes">
  <Template>Emerald_WordTemplate.dotx</Template>
  <TotalTime>108</TotalTime>
  <Pages>5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Business Rules</vt:lpstr>
    </vt:vector>
  </TitlesOfParts>
  <Manager>Peter Niemeyer</Manager>
  <Company>Guidewire, Inc</Company>
  <LinksUpToDate>false</LinksUpToDate>
  <CharactersWithSpaces>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Configuration Fundamentals</dc:subject>
  <dc:creator>Seth Luersen</dc:creator>
  <cp:keywords>Emerald;Configuration Fundamentals;Gosu</cp:keywords>
  <dc:description>Drop 4</dc:description>
  <cp:lastModifiedBy>Julie Tower</cp:lastModifiedBy>
  <cp:revision>4</cp:revision>
  <dcterms:created xsi:type="dcterms:W3CDTF">2014-12-02T20:03:00Z</dcterms:created>
  <dcterms:modified xsi:type="dcterms:W3CDTF">2014-12-02T21:54:00Z</dcterms:modified>
  <cp:category>Emerald;Configuration Fundamentals;Gosu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0x0101007CFB29EADDD5C24B957691831FD266C3</vt:lpwstr>
  </property>
  <property fmtid="{D5CDD505-2E9C-101B-9397-08002B2CF9AE}" pid="3" name="Order">
    <vt:r8>1487700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